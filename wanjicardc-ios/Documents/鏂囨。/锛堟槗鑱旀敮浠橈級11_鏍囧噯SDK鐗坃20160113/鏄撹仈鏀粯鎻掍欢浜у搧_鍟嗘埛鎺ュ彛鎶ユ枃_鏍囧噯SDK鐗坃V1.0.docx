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6FDA" w:rsidRDefault="00EB6FDA" w:rsidP="00EB6FDA">
      <w:pPr>
        <w:jc w:val="center"/>
        <w:rPr>
          <w:b/>
          <w:sz w:val="36"/>
          <w:szCs w:val="36"/>
        </w:rPr>
      </w:pPr>
    </w:p>
    <w:p w:rsidR="00EB6FDA" w:rsidRPr="00E97699" w:rsidRDefault="00EB6FDA" w:rsidP="00EB6FDA">
      <w:pPr>
        <w:rPr>
          <w:rFonts w:cs="Arial"/>
        </w:rPr>
      </w:pPr>
    </w:p>
    <w:p w:rsidR="00EB6FDA" w:rsidRDefault="00EB6FDA" w:rsidP="00EB6FDA"/>
    <w:p w:rsidR="00EB6FDA" w:rsidRDefault="00EB6FDA" w:rsidP="00EB6FDA">
      <w:r>
        <w:rPr>
          <w:noProof/>
        </w:rPr>
        <w:drawing>
          <wp:inline distT="0" distB="0" distL="0" distR="0" wp14:anchorId="6B8AA209" wp14:editId="4077338C">
            <wp:extent cx="2498725" cy="755015"/>
            <wp:effectExtent l="19050" t="0" r="0" b="0"/>
            <wp:docPr id="1" name="图片 1" descr="F:\wangchunlan\易联\1.ISO\ISMS 资料\公司基本资料及logo\log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F:\wangchunlan\易联\1.ISO\ISMS 资料\公司基本资料及logo\logo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FDA" w:rsidRDefault="00CD340E" w:rsidP="00EB6FDA"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流程图: 可选过程 2" o:spid="_x0000_s1028" type="#_x0000_t176" style="position:absolute;left:0;text-align:left;margin-left:25.3pt;margin-top:196.6pt;width:439.25pt;height:124.8pt;z-index:251660288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" fillcolor="#dbe5f1" stroked="f">
            <v:textbox>
              <w:txbxContent>
                <w:p w:rsidR="00201FC3" w:rsidRDefault="00201FC3" w:rsidP="00EB6FDA"/>
                <w:p w:rsidR="00201FC3" w:rsidRDefault="00201FC3" w:rsidP="00EB6FDA">
                  <w:pPr>
                    <w:jc w:val="center"/>
                    <w:rPr>
                      <w:rFonts w:ascii="宋体" w:hAnsi="宋体"/>
                      <w:b/>
                      <w:sz w:val="36"/>
                      <w:szCs w:val="36"/>
                    </w:rPr>
                  </w:pPr>
                  <w:r>
                    <w:rPr>
                      <w:rFonts w:ascii="宋体" w:hAnsi="宋体" w:hint="eastAsia"/>
                      <w:b/>
                      <w:sz w:val="36"/>
                      <w:szCs w:val="36"/>
                    </w:rPr>
                    <w:t>易联支付插件产品</w:t>
                  </w:r>
                </w:p>
                <w:p w:rsidR="00201FC3" w:rsidRDefault="00201FC3" w:rsidP="00EB6FDA">
                  <w:pPr>
                    <w:jc w:val="center"/>
                    <w:rPr>
                      <w:rFonts w:ascii="宋体" w:hAnsi="宋体"/>
                      <w:b/>
                      <w:sz w:val="36"/>
                      <w:szCs w:val="36"/>
                    </w:rPr>
                  </w:pPr>
                  <w:r>
                    <w:rPr>
                      <w:rFonts w:ascii="宋体" w:hAnsi="宋体" w:hint="eastAsia"/>
                      <w:b/>
                      <w:sz w:val="36"/>
                      <w:szCs w:val="36"/>
                    </w:rPr>
                    <w:t>商户接口报文</w:t>
                  </w:r>
                </w:p>
                <w:p w:rsidR="00201FC3" w:rsidRPr="00221555" w:rsidRDefault="00201FC3" w:rsidP="00EB6FDA">
                  <w:pPr>
                    <w:jc w:val="center"/>
                    <w:rPr>
                      <w:rFonts w:ascii="宋体" w:hAnsi="宋体"/>
                      <w:b/>
                      <w:sz w:val="36"/>
                      <w:szCs w:val="36"/>
                    </w:rPr>
                  </w:pPr>
                  <w:r>
                    <w:rPr>
                      <w:rFonts w:ascii="宋体" w:hAnsi="宋体" w:hint="eastAsia"/>
                      <w:b/>
                      <w:sz w:val="36"/>
                      <w:szCs w:val="36"/>
                    </w:rPr>
                    <w:t>V1.0</w:t>
                  </w:r>
                </w:p>
              </w:txbxContent>
            </v:textbox>
            <w10:wrap anchory="page"/>
          </v:shape>
        </w:pict>
      </w:r>
    </w:p>
    <w:p w:rsidR="00EB6FDA" w:rsidRDefault="00EB6FDA" w:rsidP="00EB6FDA"/>
    <w:p w:rsidR="00EB6FDA" w:rsidRDefault="00EB6FDA" w:rsidP="00EB6FDA"/>
    <w:p w:rsidR="00EB6FDA" w:rsidRDefault="00EB6FDA" w:rsidP="00EB6FDA"/>
    <w:p w:rsidR="00EB6FDA" w:rsidRDefault="00EB6FDA" w:rsidP="00EB6FDA"/>
    <w:p w:rsidR="00EB6FDA" w:rsidRDefault="00EB6FDA" w:rsidP="00EB6FDA"/>
    <w:p w:rsidR="00EB6FDA" w:rsidRDefault="00EB6FDA" w:rsidP="00EB6FDA"/>
    <w:p w:rsidR="00EB6FDA" w:rsidRDefault="00EB6FDA" w:rsidP="00EB6FDA"/>
    <w:p w:rsidR="00EB6FDA" w:rsidRDefault="00EB6FDA" w:rsidP="00EB6FDA"/>
    <w:p w:rsidR="00EB6FDA" w:rsidRDefault="00EB6FDA" w:rsidP="00EB6FDA"/>
    <w:p w:rsidR="00EB6FDA" w:rsidRDefault="00EB6FDA" w:rsidP="00EB6FDA"/>
    <w:p w:rsidR="00EB6FDA" w:rsidRDefault="00EB6FDA" w:rsidP="00EB6FDA"/>
    <w:p w:rsidR="00EB6FDA" w:rsidRDefault="00EB6FDA" w:rsidP="00EB6FDA"/>
    <w:p w:rsidR="00EB6FDA" w:rsidRDefault="00EB6FDA" w:rsidP="00EB6FDA">
      <w:pPr>
        <w:jc w:val="center"/>
      </w:pPr>
    </w:p>
    <w:p w:rsidR="00EB6FDA" w:rsidRDefault="00EB6FDA" w:rsidP="00C6258B">
      <w:pPr>
        <w:jc w:val="center"/>
        <w:rPr>
          <w:rFonts w:ascii="黑体" w:eastAsia="黑体" w:hAnsi="微软雅黑"/>
          <w:b/>
          <w:szCs w:val="21"/>
        </w:rPr>
      </w:pPr>
      <w:bookmarkStart w:id="0" w:name="_Toc285549492"/>
      <w:bookmarkStart w:id="1" w:name="_Toc382574350"/>
      <w:bookmarkStart w:id="2" w:name="_Toc382574724"/>
      <w:r w:rsidRPr="009C77D5">
        <w:rPr>
          <w:rFonts w:ascii="黑体" w:eastAsia="黑体" w:hAnsi="微软雅黑" w:hint="eastAsia"/>
          <w:b/>
          <w:szCs w:val="21"/>
        </w:rPr>
        <w:t>文件编号：</w:t>
      </w:r>
      <w:bookmarkEnd w:id="0"/>
      <w:r w:rsidR="00C6258B">
        <w:rPr>
          <w:rFonts w:ascii="黑体" w:eastAsia="黑体" w:hAnsi="微软雅黑" w:hint="eastAsia"/>
          <w:b/>
          <w:szCs w:val="21"/>
        </w:rPr>
        <w:t>EL-</w:t>
      </w:r>
      <w:r w:rsidR="00C6258B">
        <w:rPr>
          <w:rFonts w:ascii="黑体" w:eastAsia="黑体" w:hAnsi="微软雅黑"/>
          <w:b/>
          <w:szCs w:val="21"/>
        </w:rPr>
        <w:t>PPI</w:t>
      </w:r>
      <w:r>
        <w:rPr>
          <w:rFonts w:ascii="黑体" w:eastAsia="黑体" w:hAnsi="微软雅黑" w:hint="eastAsia"/>
          <w:b/>
          <w:szCs w:val="21"/>
        </w:rPr>
        <w:t>-</w:t>
      </w:r>
      <w:bookmarkStart w:id="3" w:name="_Toc285549493"/>
      <w:bookmarkStart w:id="4" w:name="_Toc382574351"/>
      <w:bookmarkStart w:id="5" w:name="_Toc382574725"/>
      <w:bookmarkEnd w:id="1"/>
      <w:bookmarkEnd w:id="2"/>
      <w:r w:rsidR="00C6258B">
        <w:rPr>
          <w:rFonts w:ascii="黑体" w:eastAsia="黑体" w:hAnsi="微软雅黑"/>
          <w:b/>
          <w:szCs w:val="21"/>
        </w:rPr>
        <w:t>0614</w:t>
      </w:r>
    </w:p>
    <w:p w:rsidR="00EB6FDA" w:rsidRPr="009C77D5" w:rsidRDefault="001F22C4" w:rsidP="001F22C4">
      <w:pPr>
        <w:tabs>
          <w:tab w:val="center" w:pos="4153"/>
          <w:tab w:val="left" w:pos="6317"/>
        </w:tabs>
        <w:jc w:val="left"/>
        <w:rPr>
          <w:rFonts w:ascii="黑体" w:eastAsia="黑体" w:hAnsi="微软雅黑"/>
          <w:b/>
          <w:szCs w:val="21"/>
        </w:rPr>
      </w:pPr>
      <w:r>
        <w:rPr>
          <w:rFonts w:ascii="黑体" w:eastAsia="黑体" w:hAnsi="微软雅黑"/>
          <w:b/>
          <w:szCs w:val="21"/>
        </w:rPr>
        <w:tab/>
      </w:r>
      <w:r w:rsidR="00EB6FDA" w:rsidRPr="009C77D5">
        <w:rPr>
          <w:rFonts w:ascii="黑体" w:eastAsia="黑体" w:hAnsi="微软雅黑" w:hint="eastAsia"/>
          <w:b/>
          <w:szCs w:val="21"/>
        </w:rPr>
        <w:t>文件版本：V1.0</w:t>
      </w:r>
      <w:bookmarkEnd w:id="3"/>
      <w:bookmarkEnd w:id="4"/>
      <w:bookmarkEnd w:id="5"/>
      <w:r>
        <w:rPr>
          <w:rFonts w:ascii="黑体" w:eastAsia="黑体" w:hAnsi="微软雅黑"/>
          <w:b/>
          <w:szCs w:val="21"/>
        </w:rPr>
        <w:tab/>
      </w:r>
    </w:p>
    <w:p w:rsidR="00EB6FDA" w:rsidRDefault="00EB6FDA" w:rsidP="00C6258B">
      <w:pPr>
        <w:jc w:val="center"/>
        <w:rPr>
          <w:rFonts w:ascii="黑体" w:eastAsia="黑体" w:hAnsi="微软雅黑"/>
          <w:b/>
          <w:szCs w:val="21"/>
        </w:rPr>
      </w:pPr>
      <w:bookmarkStart w:id="6" w:name="_Toc285549494"/>
      <w:bookmarkStart w:id="7" w:name="_Toc382574352"/>
      <w:bookmarkStart w:id="8" w:name="_Toc382574726"/>
      <w:r w:rsidRPr="009C77D5">
        <w:rPr>
          <w:rFonts w:ascii="黑体" w:eastAsia="黑体" w:hAnsi="微软雅黑" w:hint="eastAsia"/>
          <w:b/>
          <w:szCs w:val="21"/>
        </w:rPr>
        <w:t>文件</w:t>
      </w:r>
      <w:r>
        <w:rPr>
          <w:rFonts w:ascii="黑体" w:eastAsia="黑体" w:hAnsi="微软雅黑" w:hint="eastAsia"/>
          <w:b/>
          <w:szCs w:val="21"/>
        </w:rPr>
        <w:t>等级</w:t>
      </w:r>
      <w:r w:rsidRPr="009C77D5">
        <w:rPr>
          <w:rFonts w:ascii="黑体" w:eastAsia="黑体" w:hAnsi="微软雅黑" w:hint="eastAsia"/>
          <w:b/>
          <w:szCs w:val="21"/>
        </w:rPr>
        <w:t>：</w:t>
      </w:r>
      <w:bookmarkEnd w:id="6"/>
      <w:r>
        <w:rPr>
          <w:rFonts w:ascii="黑体" w:eastAsia="黑体" w:hAnsi="微软雅黑" w:hint="eastAsia"/>
          <w:b/>
          <w:szCs w:val="21"/>
        </w:rPr>
        <w:t>内部</w:t>
      </w:r>
      <w:bookmarkEnd w:id="7"/>
      <w:bookmarkEnd w:id="8"/>
    </w:p>
    <w:p w:rsidR="00EB6FDA" w:rsidRPr="009C77D5" w:rsidRDefault="00EB6FDA" w:rsidP="00C6258B">
      <w:pPr>
        <w:jc w:val="center"/>
        <w:rPr>
          <w:rFonts w:ascii="黑体" w:eastAsia="黑体" w:hAnsi="微软雅黑"/>
          <w:b/>
          <w:szCs w:val="21"/>
        </w:rPr>
      </w:pPr>
      <w:bookmarkStart w:id="9" w:name="_Toc285549495"/>
      <w:bookmarkStart w:id="10" w:name="_Toc382574353"/>
      <w:bookmarkStart w:id="11" w:name="_Toc382574727"/>
      <w:r>
        <w:rPr>
          <w:rFonts w:ascii="黑体" w:eastAsia="黑体" w:hAnsi="微软雅黑" w:hint="eastAsia"/>
          <w:b/>
          <w:szCs w:val="21"/>
        </w:rPr>
        <w:t>发布范围：</w:t>
      </w:r>
      <w:bookmarkEnd w:id="9"/>
      <w:bookmarkEnd w:id="10"/>
      <w:bookmarkEnd w:id="11"/>
      <w:r w:rsidR="00C6258B">
        <w:rPr>
          <w:rFonts w:ascii="黑体" w:eastAsia="黑体" w:hAnsi="微软雅黑" w:hint="eastAsia"/>
          <w:b/>
          <w:szCs w:val="21"/>
        </w:rPr>
        <w:t>支付</w:t>
      </w:r>
      <w:r w:rsidR="00C6258B">
        <w:rPr>
          <w:rFonts w:ascii="黑体" w:eastAsia="黑体" w:hAnsi="微软雅黑"/>
          <w:b/>
          <w:szCs w:val="21"/>
        </w:rPr>
        <w:t>插件接入商户</w:t>
      </w:r>
      <w:r w:rsidR="00C6258B">
        <w:rPr>
          <w:rFonts w:ascii="黑体" w:eastAsia="黑体" w:hAnsi="微软雅黑" w:hint="eastAsia"/>
          <w:b/>
          <w:szCs w:val="21"/>
        </w:rPr>
        <w:t>、</w:t>
      </w:r>
      <w:r w:rsidR="00C6258B">
        <w:rPr>
          <w:rFonts w:ascii="黑体" w:eastAsia="黑体" w:hAnsi="微软雅黑"/>
          <w:b/>
          <w:szCs w:val="21"/>
        </w:rPr>
        <w:t>技术支持</w:t>
      </w:r>
    </w:p>
    <w:p w:rsidR="00EB6FDA" w:rsidRPr="00211D42" w:rsidRDefault="00EB6FDA" w:rsidP="00C6258B">
      <w:pPr>
        <w:jc w:val="center"/>
        <w:rPr>
          <w:rFonts w:ascii="宋体" w:hAnsi="宋体"/>
          <w:b/>
          <w:sz w:val="28"/>
          <w:szCs w:val="28"/>
        </w:rPr>
      </w:pPr>
    </w:p>
    <w:p w:rsidR="00EB6FDA" w:rsidRDefault="00EB6FDA" w:rsidP="00EB6FDA">
      <w:pPr>
        <w:jc w:val="center"/>
        <w:rPr>
          <w:rFonts w:ascii="宋体" w:hAnsi="宋体"/>
          <w:b/>
          <w:sz w:val="28"/>
          <w:szCs w:val="28"/>
        </w:rPr>
      </w:pPr>
    </w:p>
    <w:p w:rsidR="00EB6FDA" w:rsidRDefault="00EB6FDA" w:rsidP="00EB6FDA">
      <w:pPr>
        <w:jc w:val="center"/>
        <w:rPr>
          <w:rFonts w:ascii="宋体" w:hAnsi="宋体"/>
          <w:b/>
          <w:sz w:val="28"/>
          <w:szCs w:val="28"/>
        </w:rPr>
      </w:pPr>
    </w:p>
    <w:p w:rsidR="00EB6FDA" w:rsidRDefault="00EB6FDA" w:rsidP="00EB6FDA">
      <w:pPr>
        <w:jc w:val="center"/>
        <w:rPr>
          <w:rFonts w:ascii="宋体" w:hAnsi="宋体"/>
          <w:b/>
          <w:sz w:val="28"/>
          <w:szCs w:val="28"/>
        </w:rPr>
      </w:pPr>
      <w:bookmarkStart w:id="12" w:name="_Toc285549496"/>
      <w:bookmarkStart w:id="13" w:name="_Toc382574354"/>
      <w:bookmarkStart w:id="14" w:name="_Toc382574728"/>
      <w:r>
        <w:rPr>
          <w:rFonts w:ascii="宋体" w:hAnsi="宋体" w:hint="eastAsia"/>
          <w:b/>
          <w:sz w:val="28"/>
          <w:szCs w:val="28"/>
        </w:rPr>
        <w:t>易联</w:t>
      </w:r>
      <w:r w:rsidR="00C6258B">
        <w:rPr>
          <w:rFonts w:ascii="宋体" w:hAnsi="宋体" w:hint="eastAsia"/>
          <w:b/>
          <w:sz w:val="28"/>
          <w:szCs w:val="28"/>
        </w:rPr>
        <w:t>支付</w:t>
      </w:r>
      <w:r>
        <w:rPr>
          <w:rFonts w:ascii="宋体" w:hAnsi="宋体" w:hint="eastAsia"/>
          <w:b/>
          <w:sz w:val="28"/>
          <w:szCs w:val="28"/>
        </w:rPr>
        <w:t>有限公司</w:t>
      </w:r>
      <w:bookmarkEnd w:id="12"/>
      <w:bookmarkEnd w:id="13"/>
      <w:bookmarkEnd w:id="14"/>
    </w:p>
    <w:p w:rsidR="00EB6FDA" w:rsidRPr="003D1AE7" w:rsidRDefault="00EB6FDA" w:rsidP="00EB6FDA">
      <w:pPr>
        <w:jc w:val="center"/>
        <w:rPr>
          <w:rFonts w:cs="Arial"/>
          <w:b/>
          <w:szCs w:val="21"/>
        </w:rPr>
      </w:pPr>
      <w:bookmarkStart w:id="15" w:name="_Toc285549497"/>
      <w:bookmarkStart w:id="16" w:name="_Toc382574355"/>
      <w:bookmarkStart w:id="17" w:name="_Toc382574729"/>
      <w:r w:rsidRPr="003D1AE7">
        <w:rPr>
          <w:rFonts w:cs="Arial"/>
          <w:b/>
          <w:szCs w:val="21"/>
        </w:rPr>
        <w:t>Easylink Commercial Services Co., Ltd</w:t>
      </w:r>
      <w:r>
        <w:rPr>
          <w:rFonts w:cs="Arial" w:hint="eastAsia"/>
          <w:b/>
          <w:szCs w:val="21"/>
        </w:rPr>
        <w:t>.</w:t>
      </w:r>
      <w:bookmarkEnd w:id="15"/>
      <w:bookmarkEnd w:id="16"/>
      <w:bookmarkEnd w:id="17"/>
    </w:p>
    <w:p w:rsidR="00EB6FDA" w:rsidRPr="003D1AE7" w:rsidRDefault="00EB6FDA" w:rsidP="00EB6FDA">
      <w:pPr>
        <w:jc w:val="center"/>
        <w:rPr>
          <w:rFonts w:ascii="宋体" w:hAnsi="宋体"/>
          <w:b/>
          <w:sz w:val="28"/>
          <w:szCs w:val="28"/>
        </w:rPr>
      </w:pPr>
    </w:p>
    <w:p w:rsidR="00EB6FDA" w:rsidRDefault="00EB6FDA" w:rsidP="00EB6FDA">
      <w:pPr>
        <w:jc w:val="center"/>
        <w:rPr>
          <w:rFonts w:ascii="宋体" w:hAnsi="宋体"/>
          <w:b/>
          <w:szCs w:val="21"/>
        </w:rPr>
      </w:pPr>
      <w:bookmarkStart w:id="18" w:name="_Toc285549498"/>
      <w:bookmarkStart w:id="19" w:name="_Toc382574356"/>
      <w:bookmarkStart w:id="20" w:name="_Toc382574730"/>
      <w:r w:rsidRPr="003D782C">
        <w:rPr>
          <w:rFonts w:ascii="宋体" w:hAnsi="宋体" w:hint="eastAsia"/>
          <w:b/>
          <w:szCs w:val="21"/>
        </w:rPr>
        <w:t>发布日期：</w:t>
      </w:r>
      <w:bookmarkEnd w:id="18"/>
      <w:r>
        <w:rPr>
          <w:rFonts w:ascii="宋体" w:hAnsi="宋体" w:hint="eastAsia"/>
          <w:b/>
          <w:szCs w:val="21"/>
        </w:rPr>
        <w:t>20</w:t>
      </w:r>
      <w:r>
        <w:rPr>
          <w:rFonts w:ascii="宋体" w:hAnsi="宋体"/>
          <w:b/>
          <w:szCs w:val="21"/>
        </w:rPr>
        <w:t>14</w:t>
      </w:r>
      <w:r>
        <w:rPr>
          <w:rFonts w:ascii="宋体" w:hAnsi="宋体" w:hint="eastAsia"/>
          <w:b/>
          <w:szCs w:val="21"/>
        </w:rPr>
        <w:t>.</w:t>
      </w:r>
      <w:r>
        <w:rPr>
          <w:rFonts w:ascii="宋体" w:hAnsi="宋体"/>
          <w:b/>
          <w:szCs w:val="21"/>
        </w:rPr>
        <w:t>0</w:t>
      </w:r>
      <w:r w:rsidR="00737B64">
        <w:rPr>
          <w:rFonts w:ascii="宋体" w:hAnsi="宋体"/>
          <w:b/>
          <w:szCs w:val="21"/>
        </w:rPr>
        <w:t>6</w:t>
      </w:r>
      <w:r>
        <w:rPr>
          <w:rFonts w:ascii="宋体" w:hAnsi="宋体" w:hint="eastAsia"/>
          <w:b/>
          <w:szCs w:val="21"/>
        </w:rPr>
        <w:t>.</w:t>
      </w:r>
      <w:bookmarkEnd w:id="19"/>
      <w:bookmarkEnd w:id="20"/>
      <w:r w:rsidR="00737B64">
        <w:rPr>
          <w:rFonts w:ascii="宋体" w:hAnsi="宋体" w:hint="eastAsia"/>
          <w:b/>
          <w:szCs w:val="21"/>
        </w:rPr>
        <w:t>20</w:t>
      </w:r>
    </w:p>
    <w:p w:rsidR="00FB5EF5" w:rsidRDefault="00EB6FDA" w:rsidP="00FB5EF5">
      <w:pPr>
        <w:widowControl/>
        <w:jc w:val="center"/>
        <w:rPr>
          <w:rFonts w:ascii="宋体" w:hAnsi="宋体"/>
          <w:b/>
          <w:szCs w:val="21"/>
        </w:rPr>
      </w:pPr>
      <w:bookmarkStart w:id="21" w:name="_Toc285549499"/>
      <w:bookmarkStart w:id="22" w:name="_Toc382574357"/>
      <w:bookmarkStart w:id="23" w:name="_Toc382574731"/>
      <w:r>
        <w:rPr>
          <w:rFonts w:ascii="宋体" w:hAnsi="宋体" w:hint="eastAsia"/>
          <w:b/>
          <w:szCs w:val="21"/>
        </w:rPr>
        <w:t>实施日期：</w:t>
      </w:r>
      <w:bookmarkEnd w:id="21"/>
      <w:bookmarkEnd w:id="22"/>
      <w:bookmarkEnd w:id="23"/>
      <w:r>
        <w:rPr>
          <w:rFonts w:ascii="宋体" w:hAnsi="宋体" w:hint="eastAsia"/>
          <w:b/>
          <w:szCs w:val="21"/>
        </w:rPr>
        <w:t>20</w:t>
      </w:r>
      <w:r>
        <w:rPr>
          <w:rFonts w:ascii="宋体" w:hAnsi="宋体"/>
          <w:b/>
          <w:szCs w:val="21"/>
        </w:rPr>
        <w:t>14</w:t>
      </w:r>
      <w:r>
        <w:rPr>
          <w:rFonts w:ascii="宋体" w:hAnsi="宋体" w:hint="eastAsia"/>
          <w:b/>
          <w:szCs w:val="21"/>
        </w:rPr>
        <w:t>.</w:t>
      </w:r>
      <w:r>
        <w:rPr>
          <w:rFonts w:ascii="宋体" w:hAnsi="宋体"/>
          <w:b/>
          <w:szCs w:val="21"/>
        </w:rPr>
        <w:t>06</w:t>
      </w:r>
      <w:r>
        <w:rPr>
          <w:rFonts w:ascii="宋体" w:hAnsi="宋体" w:hint="eastAsia"/>
          <w:b/>
          <w:szCs w:val="21"/>
        </w:rPr>
        <w:t>.30</w:t>
      </w:r>
    </w:p>
    <w:p w:rsidR="00FB5EF5" w:rsidRDefault="00FB5EF5" w:rsidP="00FB5EF5">
      <w:pPr>
        <w:widowControl/>
        <w:jc w:val="center"/>
        <w:rPr>
          <w:rFonts w:ascii="宋体" w:hAnsi="宋体"/>
          <w:b/>
          <w:szCs w:val="21"/>
        </w:rPr>
      </w:pPr>
    </w:p>
    <w:p w:rsidR="00FB5EF5" w:rsidRDefault="00FB5EF5" w:rsidP="00FB5EF5">
      <w:pPr>
        <w:widowControl/>
        <w:jc w:val="center"/>
        <w:rPr>
          <w:rFonts w:ascii="宋体" w:hAnsi="宋体"/>
          <w:b/>
          <w:szCs w:val="21"/>
        </w:rPr>
      </w:pPr>
    </w:p>
    <w:p w:rsidR="00F567F7" w:rsidRDefault="00F567F7">
      <w:pPr>
        <w:widowControl/>
        <w:jc w:val="lef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br w:type="page"/>
      </w:r>
    </w:p>
    <w:p w:rsidR="00FB5EF5" w:rsidRDefault="00FB5EF5" w:rsidP="00FB5EF5">
      <w:pPr>
        <w:widowControl/>
        <w:jc w:val="center"/>
        <w:rPr>
          <w:rFonts w:ascii="宋体" w:hAnsi="宋体"/>
          <w:b/>
          <w:szCs w:val="21"/>
        </w:rPr>
      </w:pPr>
    </w:p>
    <w:p w:rsidR="00EE5A54" w:rsidRPr="002D1CE3" w:rsidRDefault="00F567F7" w:rsidP="00F567F7">
      <w:pPr>
        <w:widowControl/>
        <w:tabs>
          <w:tab w:val="left" w:pos="3030"/>
          <w:tab w:val="center" w:pos="4153"/>
        </w:tabs>
        <w:jc w:val="left"/>
        <w:rPr>
          <w:rFonts w:ascii="宋体" w:hAnsi="宋体"/>
          <w:b/>
          <w:bCs/>
          <w:sz w:val="30"/>
          <w:szCs w:val="30"/>
        </w:rPr>
      </w:pPr>
      <w:r>
        <w:tab/>
      </w:r>
      <w:r w:rsidR="00EE5A54" w:rsidRPr="002D1CE3">
        <w:rPr>
          <w:rFonts w:ascii="宋体" w:hAnsi="宋体" w:hint="eastAsia"/>
          <w:b/>
          <w:bCs/>
          <w:sz w:val="30"/>
          <w:szCs w:val="30"/>
        </w:rPr>
        <w:t>版本控制信息</w:t>
      </w:r>
    </w:p>
    <w:tbl>
      <w:tblPr>
        <w:tblW w:w="84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7"/>
        <w:gridCol w:w="1360"/>
        <w:gridCol w:w="1559"/>
        <w:gridCol w:w="4772"/>
      </w:tblGrid>
      <w:tr w:rsidR="00EE5A54" w:rsidRPr="004D50AC" w:rsidTr="00201FC3">
        <w:trPr>
          <w:tblHeader/>
        </w:trPr>
        <w:tc>
          <w:tcPr>
            <w:tcW w:w="767" w:type="dxa"/>
            <w:vAlign w:val="center"/>
          </w:tcPr>
          <w:p w:rsidR="00EE5A54" w:rsidRPr="004D50AC" w:rsidRDefault="00EE5A54" w:rsidP="00201FC3">
            <w:pPr>
              <w:pStyle w:val="af3"/>
              <w:rPr>
                <w:rFonts w:eastAsia="宋体" w:hAnsi="宋体"/>
                <w:szCs w:val="21"/>
              </w:rPr>
            </w:pPr>
            <w:r w:rsidRPr="004D50AC">
              <w:rPr>
                <w:rFonts w:eastAsia="宋体" w:hAnsi="宋体" w:hint="eastAsia"/>
                <w:szCs w:val="21"/>
              </w:rPr>
              <w:t>版本</w:t>
            </w:r>
          </w:p>
        </w:tc>
        <w:tc>
          <w:tcPr>
            <w:tcW w:w="1360" w:type="dxa"/>
            <w:vAlign w:val="center"/>
          </w:tcPr>
          <w:p w:rsidR="00EE5A54" w:rsidRPr="004D50AC" w:rsidRDefault="00EE5A54" w:rsidP="00201FC3">
            <w:pPr>
              <w:pStyle w:val="af3"/>
              <w:rPr>
                <w:rFonts w:eastAsia="宋体" w:hAnsi="宋体"/>
                <w:szCs w:val="21"/>
              </w:rPr>
            </w:pPr>
            <w:r w:rsidRPr="004D50AC">
              <w:rPr>
                <w:rFonts w:eastAsia="宋体" w:hAnsi="宋体" w:hint="eastAsia"/>
                <w:szCs w:val="21"/>
              </w:rPr>
              <w:t>日期</w:t>
            </w:r>
          </w:p>
        </w:tc>
        <w:tc>
          <w:tcPr>
            <w:tcW w:w="1559" w:type="dxa"/>
            <w:vAlign w:val="center"/>
          </w:tcPr>
          <w:p w:rsidR="00EE5A54" w:rsidRPr="004D50AC" w:rsidRDefault="00EE5A54" w:rsidP="00201FC3">
            <w:pPr>
              <w:pStyle w:val="af3"/>
              <w:rPr>
                <w:rFonts w:eastAsia="宋体" w:hAnsi="宋体"/>
                <w:szCs w:val="21"/>
              </w:rPr>
            </w:pPr>
            <w:r w:rsidRPr="004D50AC">
              <w:rPr>
                <w:rFonts w:eastAsia="宋体" w:hAnsi="宋体" w:hint="eastAsia"/>
                <w:szCs w:val="21"/>
              </w:rPr>
              <w:t>拟稿和修改</w:t>
            </w:r>
          </w:p>
        </w:tc>
        <w:tc>
          <w:tcPr>
            <w:tcW w:w="4772" w:type="dxa"/>
            <w:vAlign w:val="center"/>
          </w:tcPr>
          <w:p w:rsidR="00EE5A54" w:rsidRPr="004D50AC" w:rsidRDefault="00EE5A54" w:rsidP="00201FC3">
            <w:pPr>
              <w:pStyle w:val="af3"/>
              <w:jc w:val="left"/>
              <w:rPr>
                <w:rFonts w:eastAsia="宋体" w:hAnsi="宋体"/>
                <w:szCs w:val="21"/>
              </w:rPr>
            </w:pPr>
            <w:r w:rsidRPr="004D50AC">
              <w:rPr>
                <w:rFonts w:eastAsia="宋体" w:hAnsi="宋体" w:hint="eastAsia"/>
                <w:szCs w:val="21"/>
              </w:rPr>
              <w:t>说明</w:t>
            </w:r>
          </w:p>
        </w:tc>
      </w:tr>
      <w:tr w:rsidR="00EE5A54" w:rsidRPr="004D50AC" w:rsidTr="00201FC3">
        <w:tc>
          <w:tcPr>
            <w:tcW w:w="767" w:type="dxa"/>
            <w:vAlign w:val="center"/>
          </w:tcPr>
          <w:p w:rsidR="00EE5A54" w:rsidRPr="004D50AC" w:rsidRDefault="004619C1" w:rsidP="00201FC3">
            <w:pPr>
              <w:pStyle w:val="af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</w:t>
            </w:r>
            <w:r w:rsidR="00EE5A54" w:rsidRPr="004D50AC">
              <w:rPr>
                <w:rFonts w:hAnsi="宋体" w:hint="eastAsia"/>
                <w:szCs w:val="21"/>
              </w:rPr>
              <w:t>.0</w:t>
            </w:r>
          </w:p>
        </w:tc>
        <w:tc>
          <w:tcPr>
            <w:tcW w:w="1360" w:type="dxa"/>
            <w:vAlign w:val="center"/>
          </w:tcPr>
          <w:p w:rsidR="00EE5A54" w:rsidRPr="004D50AC" w:rsidRDefault="00EE5A54" w:rsidP="00CE0D58">
            <w:pPr>
              <w:pStyle w:val="af4"/>
              <w:jc w:val="center"/>
              <w:rPr>
                <w:rFonts w:hAnsi="宋体"/>
                <w:szCs w:val="21"/>
              </w:rPr>
            </w:pPr>
            <w:r w:rsidRPr="004D50AC">
              <w:rPr>
                <w:rFonts w:hAnsi="宋体" w:hint="eastAsia"/>
                <w:szCs w:val="21"/>
              </w:rPr>
              <w:t>2014-</w:t>
            </w:r>
            <w:r w:rsidR="00CE0D58">
              <w:rPr>
                <w:rFonts w:hAnsi="宋体"/>
                <w:szCs w:val="21"/>
              </w:rPr>
              <w:t>7</w:t>
            </w:r>
            <w:r w:rsidRPr="004D50AC">
              <w:rPr>
                <w:rFonts w:hAnsi="宋体" w:hint="eastAsia"/>
                <w:szCs w:val="21"/>
              </w:rPr>
              <w:t>-2</w:t>
            </w:r>
            <w:r w:rsidR="00CE0D58">
              <w:rPr>
                <w:rFonts w:hAnsi="宋体" w:hint="eastAsia"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 w:rsidR="00EE5A54" w:rsidRPr="004D50AC" w:rsidRDefault="00CE0D58" w:rsidP="00201FC3">
            <w:pPr>
              <w:pStyle w:val="af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江德铵</w:t>
            </w:r>
            <w:proofErr w:type="gramEnd"/>
          </w:p>
        </w:tc>
        <w:tc>
          <w:tcPr>
            <w:tcW w:w="4772" w:type="dxa"/>
            <w:vAlign w:val="center"/>
          </w:tcPr>
          <w:p w:rsidR="00EE5A54" w:rsidRPr="004D50AC" w:rsidRDefault="00CE0D58" w:rsidP="00201FC3">
            <w:pPr>
              <w:pStyle w:val="af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新</w:t>
            </w:r>
            <w:r>
              <w:rPr>
                <w:rFonts w:hAnsi="宋体"/>
                <w:szCs w:val="21"/>
              </w:rPr>
              <w:t>建</w:t>
            </w:r>
            <w:r>
              <w:rPr>
                <w:rFonts w:hAnsi="宋体" w:hint="eastAsia"/>
                <w:szCs w:val="21"/>
              </w:rPr>
              <w:t>文档</w:t>
            </w:r>
          </w:p>
        </w:tc>
      </w:tr>
      <w:tr w:rsidR="00EE5A54" w:rsidRPr="004D50AC" w:rsidTr="00201FC3">
        <w:tc>
          <w:tcPr>
            <w:tcW w:w="767" w:type="dxa"/>
            <w:vAlign w:val="center"/>
          </w:tcPr>
          <w:p w:rsidR="00EE5A54" w:rsidRPr="004D50AC" w:rsidRDefault="00EE5A54" w:rsidP="00201FC3">
            <w:pPr>
              <w:pStyle w:val="af4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360" w:type="dxa"/>
            <w:vAlign w:val="center"/>
          </w:tcPr>
          <w:p w:rsidR="00EE5A54" w:rsidRPr="004D50AC" w:rsidRDefault="00C453CF" w:rsidP="00201FC3">
            <w:pPr>
              <w:pStyle w:val="af4"/>
              <w:jc w:val="center"/>
              <w:rPr>
                <w:rFonts w:hAnsi="宋体"/>
                <w:szCs w:val="21"/>
              </w:rPr>
            </w:pPr>
            <w:r w:rsidRPr="004D50AC">
              <w:rPr>
                <w:rFonts w:hAnsi="宋体" w:hint="eastAsia"/>
                <w:szCs w:val="21"/>
              </w:rPr>
              <w:t>2014-</w:t>
            </w:r>
            <w:r>
              <w:rPr>
                <w:rFonts w:hAnsi="宋体"/>
                <w:szCs w:val="21"/>
              </w:rPr>
              <w:t>7</w:t>
            </w:r>
            <w:r>
              <w:rPr>
                <w:rFonts w:hAnsi="宋体" w:hint="eastAsia"/>
                <w:szCs w:val="21"/>
              </w:rPr>
              <w:t>-31</w:t>
            </w:r>
          </w:p>
        </w:tc>
        <w:tc>
          <w:tcPr>
            <w:tcW w:w="1559" w:type="dxa"/>
            <w:vAlign w:val="center"/>
          </w:tcPr>
          <w:p w:rsidR="00EE5A54" w:rsidRPr="004D50AC" w:rsidRDefault="003A78C6" w:rsidP="00201FC3">
            <w:pPr>
              <w:pStyle w:val="af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江德铵</w:t>
            </w:r>
            <w:proofErr w:type="gramEnd"/>
          </w:p>
        </w:tc>
        <w:tc>
          <w:tcPr>
            <w:tcW w:w="4772" w:type="dxa"/>
            <w:vAlign w:val="center"/>
          </w:tcPr>
          <w:p w:rsidR="00EE5A54" w:rsidRDefault="003A78C6" w:rsidP="00837685">
            <w:pPr>
              <w:pStyle w:val="af4"/>
              <w:numPr>
                <w:ilvl w:val="0"/>
                <w:numId w:val="35"/>
              </w:num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4.3.1订单下</w:t>
            </w:r>
            <w:r>
              <w:rPr>
                <w:rFonts w:hAnsi="宋体"/>
                <w:szCs w:val="21"/>
              </w:rPr>
              <w:t>单接口</w:t>
            </w:r>
            <w:r>
              <w:rPr>
                <w:rFonts w:hAnsi="宋体" w:hint="eastAsia"/>
                <w:szCs w:val="21"/>
              </w:rPr>
              <w:t>增加</w:t>
            </w:r>
            <w:r>
              <w:rPr>
                <w:rFonts w:hAnsi="宋体"/>
                <w:szCs w:val="21"/>
              </w:rPr>
              <w:t>[</w:t>
            </w:r>
            <w:r w:rsidRPr="003A78C6">
              <w:rPr>
                <w:rFonts w:hAnsi="宋体" w:hint="eastAsia"/>
                <w:szCs w:val="21"/>
              </w:rPr>
              <w:t>订单</w:t>
            </w:r>
            <w:r w:rsidRPr="003A78C6">
              <w:rPr>
                <w:rFonts w:hAnsi="宋体"/>
                <w:szCs w:val="21"/>
              </w:rPr>
              <w:t>通知标志</w:t>
            </w:r>
            <w:r>
              <w:rPr>
                <w:rFonts w:hAnsi="宋体"/>
                <w:szCs w:val="21"/>
              </w:rPr>
              <w:t>]</w:t>
            </w:r>
            <w:r>
              <w:rPr>
                <w:rFonts w:hAnsi="宋体" w:hint="eastAsia"/>
                <w:szCs w:val="21"/>
              </w:rPr>
              <w:t>参数</w:t>
            </w:r>
            <w:r>
              <w:rPr>
                <w:rFonts w:hAnsi="宋体"/>
                <w:szCs w:val="21"/>
              </w:rPr>
              <w:t>；</w:t>
            </w:r>
          </w:p>
          <w:p w:rsidR="003A78C6" w:rsidRPr="00837685" w:rsidRDefault="00194FF1" w:rsidP="00201FC3">
            <w:pPr>
              <w:pStyle w:val="af4"/>
              <w:numPr>
                <w:ilvl w:val="0"/>
                <w:numId w:val="35"/>
              </w:num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报文</w:t>
            </w:r>
            <w:r>
              <w:rPr>
                <w:rFonts w:hAnsi="宋体"/>
                <w:szCs w:val="21"/>
              </w:rPr>
              <w:t>的</w:t>
            </w:r>
            <w:r>
              <w:rPr>
                <w:rFonts w:hAnsi="宋体" w:hint="eastAsia"/>
                <w:szCs w:val="21"/>
              </w:rPr>
              <w:t>参数</w:t>
            </w:r>
            <w:r>
              <w:rPr>
                <w:rFonts w:hAnsi="宋体"/>
                <w:szCs w:val="21"/>
              </w:rPr>
              <w:t>的中文采用base64</w:t>
            </w:r>
            <w:r>
              <w:rPr>
                <w:rFonts w:hAnsi="宋体" w:hint="eastAsia"/>
                <w:szCs w:val="21"/>
              </w:rPr>
              <w:t>编码</w:t>
            </w:r>
            <w:r>
              <w:rPr>
                <w:rFonts w:hAnsi="宋体"/>
                <w:szCs w:val="21"/>
              </w:rPr>
              <w:t>后传输</w:t>
            </w:r>
          </w:p>
        </w:tc>
      </w:tr>
      <w:tr w:rsidR="00EE5A54" w:rsidRPr="000744BA" w:rsidTr="00201FC3">
        <w:tc>
          <w:tcPr>
            <w:tcW w:w="767" w:type="dxa"/>
            <w:vAlign w:val="center"/>
          </w:tcPr>
          <w:p w:rsidR="00EE5A54" w:rsidRPr="004D50AC" w:rsidRDefault="00EE5A54" w:rsidP="00201FC3">
            <w:pPr>
              <w:pStyle w:val="af4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360" w:type="dxa"/>
            <w:vAlign w:val="center"/>
          </w:tcPr>
          <w:p w:rsidR="00EE5A54" w:rsidRPr="004D50AC" w:rsidRDefault="006075CC" w:rsidP="00201FC3">
            <w:pPr>
              <w:pStyle w:val="af4"/>
              <w:jc w:val="center"/>
              <w:rPr>
                <w:rFonts w:hAnsi="宋体"/>
                <w:szCs w:val="21"/>
              </w:rPr>
            </w:pPr>
            <w:r w:rsidRPr="004D50AC">
              <w:rPr>
                <w:rFonts w:hAnsi="宋体" w:hint="eastAsia"/>
                <w:szCs w:val="21"/>
              </w:rPr>
              <w:t>2014-</w:t>
            </w:r>
            <w:r>
              <w:rPr>
                <w:rFonts w:hAnsi="宋体"/>
                <w:szCs w:val="21"/>
              </w:rPr>
              <w:t>8</w:t>
            </w:r>
            <w:r>
              <w:rPr>
                <w:rFonts w:hAnsi="宋体" w:hint="eastAsia"/>
                <w:szCs w:val="21"/>
              </w:rPr>
              <w:t>-14</w:t>
            </w:r>
          </w:p>
        </w:tc>
        <w:tc>
          <w:tcPr>
            <w:tcW w:w="1559" w:type="dxa"/>
            <w:vAlign w:val="center"/>
          </w:tcPr>
          <w:p w:rsidR="00EE5A54" w:rsidRPr="004D50AC" w:rsidRDefault="005C2030" w:rsidP="00201FC3">
            <w:pPr>
              <w:pStyle w:val="af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江德铵</w:t>
            </w:r>
            <w:proofErr w:type="gramEnd"/>
          </w:p>
        </w:tc>
        <w:tc>
          <w:tcPr>
            <w:tcW w:w="4772" w:type="dxa"/>
            <w:vAlign w:val="center"/>
          </w:tcPr>
          <w:p w:rsidR="00EE5A54" w:rsidRDefault="007F2B59" w:rsidP="007F2B59">
            <w:pPr>
              <w:pStyle w:val="af4"/>
              <w:numPr>
                <w:ilvl w:val="0"/>
                <w:numId w:val="36"/>
              </w:num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修改【6、</w:t>
            </w:r>
            <w:r>
              <w:rPr>
                <w:rFonts w:hAnsi="宋体"/>
                <w:szCs w:val="21"/>
              </w:rPr>
              <w:t>对账文件下载】</w:t>
            </w:r>
            <w:r>
              <w:rPr>
                <w:rFonts w:hAnsi="宋体" w:hint="eastAsia"/>
                <w:szCs w:val="21"/>
              </w:rPr>
              <w:t>，</w:t>
            </w:r>
            <w:r>
              <w:rPr>
                <w:rFonts w:hAnsi="宋体"/>
                <w:szCs w:val="21"/>
              </w:rPr>
              <w:t>调整为ftp方式</w:t>
            </w:r>
          </w:p>
          <w:p w:rsidR="007F2B59" w:rsidRPr="004D50AC" w:rsidRDefault="000744BA" w:rsidP="00012687">
            <w:pPr>
              <w:pStyle w:val="af4"/>
              <w:numPr>
                <w:ilvl w:val="0"/>
                <w:numId w:val="36"/>
              </w:num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把支付</w:t>
            </w:r>
            <w:r>
              <w:rPr>
                <w:rFonts w:hAnsi="宋体"/>
                <w:szCs w:val="21"/>
              </w:rPr>
              <w:t>插件部分</w:t>
            </w:r>
            <w:r>
              <w:rPr>
                <w:rFonts w:hAnsi="宋体" w:hint="eastAsia"/>
                <w:szCs w:val="21"/>
              </w:rPr>
              <w:t>【</w:t>
            </w:r>
            <w:r w:rsidR="00012687" w:rsidRPr="00012687">
              <w:rPr>
                <w:rFonts w:hAnsi="宋体" w:hint="eastAsia"/>
                <w:szCs w:val="21"/>
              </w:rPr>
              <w:t>7</w:t>
            </w:r>
            <w:r w:rsidR="00012687" w:rsidRPr="00012687">
              <w:rPr>
                <w:rFonts w:hAnsi="宋体" w:hint="eastAsia"/>
                <w:szCs w:val="21"/>
              </w:rPr>
              <w:tab/>
              <w:t>商户APP和支付插件间报文</w:t>
            </w:r>
            <w:r>
              <w:rPr>
                <w:rFonts w:hAnsi="宋体"/>
                <w:szCs w:val="21"/>
              </w:rPr>
              <w:t>】</w:t>
            </w:r>
            <w:r w:rsidR="00012687">
              <w:rPr>
                <w:rFonts w:hAnsi="宋体" w:hint="eastAsia"/>
                <w:szCs w:val="21"/>
              </w:rPr>
              <w:t>、</w:t>
            </w:r>
            <w:r w:rsidR="00012687">
              <w:rPr>
                <w:rFonts w:hAnsi="宋体"/>
                <w:szCs w:val="21"/>
              </w:rPr>
              <w:t>【</w:t>
            </w:r>
            <w:r w:rsidR="00012687" w:rsidRPr="00012687">
              <w:rPr>
                <w:rFonts w:hAnsi="宋体" w:hint="eastAsia"/>
                <w:szCs w:val="21"/>
              </w:rPr>
              <w:t>8</w:t>
            </w:r>
            <w:r w:rsidR="00012687" w:rsidRPr="00012687">
              <w:rPr>
                <w:rFonts w:hAnsi="宋体" w:hint="eastAsia"/>
                <w:szCs w:val="21"/>
              </w:rPr>
              <w:tab/>
              <w:t>支付插件集成说明</w:t>
            </w:r>
            <w:r w:rsidR="00012687">
              <w:rPr>
                <w:rFonts w:hAnsi="宋体"/>
                <w:szCs w:val="21"/>
              </w:rPr>
              <w:t>】</w:t>
            </w:r>
            <w:r w:rsidR="00012687">
              <w:rPr>
                <w:rFonts w:hAnsi="宋体" w:hint="eastAsia"/>
                <w:szCs w:val="21"/>
              </w:rPr>
              <w:t>删除</w:t>
            </w:r>
            <w:r w:rsidR="00012687">
              <w:rPr>
                <w:rFonts w:hAnsi="宋体"/>
                <w:szCs w:val="21"/>
              </w:rPr>
              <w:t>，放入到客户端对接说明文档。</w:t>
            </w:r>
          </w:p>
        </w:tc>
      </w:tr>
      <w:tr w:rsidR="00355883" w:rsidRPr="004D50AC" w:rsidTr="00201FC3">
        <w:tc>
          <w:tcPr>
            <w:tcW w:w="767" w:type="dxa"/>
            <w:vAlign w:val="center"/>
          </w:tcPr>
          <w:p w:rsidR="00355883" w:rsidRPr="004D50AC" w:rsidRDefault="00355883" w:rsidP="00201FC3">
            <w:pPr>
              <w:pStyle w:val="af4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360" w:type="dxa"/>
            <w:vAlign w:val="center"/>
          </w:tcPr>
          <w:p w:rsidR="00355883" w:rsidRPr="004D50AC" w:rsidRDefault="00494F89" w:rsidP="00494F89">
            <w:pPr>
              <w:pStyle w:val="af4"/>
              <w:jc w:val="center"/>
              <w:rPr>
                <w:rFonts w:hAnsi="宋体"/>
                <w:szCs w:val="21"/>
              </w:rPr>
            </w:pPr>
            <w:r w:rsidRPr="004D50AC">
              <w:rPr>
                <w:rFonts w:hAnsi="宋体" w:hint="eastAsia"/>
                <w:szCs w:val="21"/>
              </w:rPr>
              <w:t>2014-</w:t>
            </w:r>
            <w:r>
              <w:rPr>
                <w:rFonts w:hAnsi="宋体"/>
                <w:szCs w:val="21"/>
              </w:rPr>
              <w:t>12</w:t>
            </w:r>
            <w:r>
              <w:rPr>
                <w:rFonts w:hAnsi="宋体" w:hint="eastAsia"/>
                <w:szCs w:val="21"/>
              </w:rPr>
              <w:t>-</w:t>
            </w:r>
            <w:r>
              <w:rPr>
                <w:rFonts w:hAnsi="宋体"/>
                <w:szCs w:val="21"/>
              </w:rPr>
              <w:t>26</w:t>
            </w:r>
          </w:p>
        </w:tc>
        <w:tc>
          <w:tcPr>
            <w:tcW w:w="1559" w:type="dxa"/>
            <w:vAlign w:val="center"/>
          </w:tcPr>
          <w:p w:rsidR="00355883" w:rsidRPr="00A61BAD" w:rsidRDefault="0060229C" w:rsidP="00201FC3">
            <w:pPr>
              <w:pStyle w:val="af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江德铵</w:t>
            </w:r>
            <w:proofErr w:type="gramEnd"/>
          </w:p>
        </w:tc>
        <w:tc>
          <w:tcPr>
            <w:tcW w:w="4772" w:type="dxa"/>
            <w:vAlign w:val="center"/>
          </w:tcPr>
          <w:p w:rsidR="00355883" w:rsidRPr="004D50AC" w:rsidRDefault="0060229C" w:rsidP="00201FC3">
            <w:pPr>
              <w:pStyle w:val="af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整合退款</w:t>
            </w:r>
            <w:r>
              <w:rPr>
                <w:rFonts w:hAnsi="宋体"/>
                <w:szCs w:val="21"/>
              </w:rPr>
              <w:t>接口说</w:t>
            </w:r>
            <w:proofErr w:type="gramStart"/>
            <w:r>
              <w:rPr>
                <w:rFonts w:hAnsi="宋体"/>
                <w:szCs w:val="21"/>
              </w:rPr>
              <w:t>明代该</w:t>
            </w:r>
            <w:proofErr w:type="gramEnd"/>
            <w:r>
              <w:rPr>
                <w:rFonts w:hAnsi="宋体"/>
                <w:szCs w:val="21"/>
              </w:rPr>
              <w:t>文档</w:t>
            </w:r>
          </w:p>
        </w:tc>
      </w:tr>
      <w:tr w:rsidR="00355883" w:rsidRPr="004D50AC" w:rsidTr="00201FC3">
        <w:tc>
          <w:tcPr>
            <w:tcW w:w="767" w:type="dxa"/>
            <w:vAlign w:val="center"/>
          </w:tcPr>
          <w:p w:rsidR="00355883" w:rsidRPr="004D50AC" w:rsidRDefault="00355883" w:rsidP="00201FC3">
            <w:pPr>
              <w:pStyle w:val="af4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360" w:type="dxa"/>
            <w:vAlign w:val="center"/>
          </w:tcPr>
          <w:p w:rsidR="00355883" w:rsidRPr="004D50AC" w:rsidRDefault="00D61CC3" w:rsidP="00201FC3">
            <w:pPr>
              <w:pStyle w:val="af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2015</w:t>
            </w:r>
            <w:r>
              <w:rPr>
                <w:rFonts w:hAnsi="宋体"/>
                <w:szCs w:val="21"/>
              </w:rPr>
              <w:t>-06-03</w:t>
            </w:r>
          </w:p>
        </w:tc>
        <w:tc>
          <w:tcPr>
            <w:tcW w:w="1559" w:type="dxa"/>
            <w:vAlign w:val="center"/>
          </w:tcPr>
          <w:p w:rsidR="00355883" w:rsidRPr="004D50AC" w:rsidRDefault="00D61CC3" w:rsidP="00201FC3">
            <w:pPr>
              <w:pStyle w:val="af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江德铵</w:t>
            </w:r>
            <w:proofErr w:type="gramEnd"/>
          </w:p>
        </w:tc>
        <w:tc>
          <w:tcPr>
            <w:tcW w:w="4772" w:type="dxa"/>
            <w:vAlign w:val="center"/>
          </w:tcPr>
          <w:p w:rsidR="00355883" w:rsidRPr="004D50AC" w:rsidRDefault="00D61CC3" w:rsidP="00201FC3">
            <w:pPr>
              <w:pStyle w:val="af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修改</w:t>
            </w:r>
            <w:r>
              <w:rPr>
                <w:rFonts w:hAnsi="宋体"/>
                <w:szCs w:val="21"/>
              </w:rPr>
              <w:t>对账文件下载时间说明</w:t>
            </w:r>
          </w:p>
        </w:tc>
      </w:tr>
      <w:tr w:rsidR="00355883" w:rsidRPr="004D50AC" w:rsidTr="00201FC3">
        <w:tc>
          <w:tcPr>
            <w:tcW w:w="767" w:type="dxa"/>
            <w:vAlign w:val="center"/>
          </w:tcPr>
          <w:p w:rsidR="00355883" w:rsidRPr="004D50AC" w:rsidRDefault="00355883" w:rsidP="00201FC3">
            <w:pPr>
              <w:pStyle w:val="af4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360" w:type="dxa"/>
            <w:vAlign w:val="center"/>
          </w:tcPr>
          <w:p w:rsidR="00355883" w:rsidRPr="004D50AC" w:rsidRDefault="00355883" w:rsidP="00201FC3">
            <w:pPr>
              <w:pStyle w:val="af4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355883" w:rsidRPr="004D50AC" w:rsidRDefault="00355883" w:rsidP="00201FC3">
            <w:pPr>
              <w:pStyle w:val="af4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4772" w:type="dxa"/>
            <w:vAlign w:val="center"/>
          </w:tcPr>
          <w:p w:rsidR="00355883" w:rsidRPr="004D50AC" w:rsidRDefault="00355883" w:rsidP="00201FC3">
            <w:pPr>
              <w:pStyle w:val="af4"/>
              <w:rPr>
                <w:rFonts w:hAnsi="宋体"/>
                <w:szCs w:val="21"/>
              </w:rPr>
            </w:pPr>
          </w:p>
        </w:tc>
      </w:tr>
      <w:tr w:rsidR="00355883" w:rsidRPr="004D50AC" w:rsidTr="00201FC3">
        <w:tc>
          <w:tcPr>
            <w:tcW w:w="767" w:type="dxa"/>
            <w:vAlign w:val="center"/>
          </w:tcPr>
          <w:p w:rsidR="00355883" w:rsidRPr="004D50AC" w:rsidRDefault="00355883" w:rsidP="00201FC3">
            <w:pPr>
              <w:pStyle w:val="af4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360" w:type="dxa"/>
            <w:vAlign w:val="center"/>
          </w:tcPr>
          <w:p w:rsidR="00355883" w:rsidRPr="004D50AC" w:rsidRDefault="00355883" w:rsidP="00201FC3">
            <w:pPr>
              <w:pStyle w:val="af4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355883" w:rsidRPr="004D50AC" w:rsidRDefault="00355883" w:rsidP="00201FC3">
            <w:pPr>
              <w:pStyle w:val="af4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4772" w:type="dxa"/>
            <w:vAlign w:val="center"/>
          </w:tcPr>
          <w:p w:rsidR="00355883" w:rsidRPr="004D50AC" w:rsidRDefault="00355883" w:rsidP="00201FC3">
            <w:pPr>
              <w:pStyle w:val="af4"/>
              <w:rPr>
                <w:rFonts w:hAnsi="宋体"/>
                <w:szCs w:val="21"/>
              </w:rPr>
            </w:pPr>
          </w:p>
        </w:tc>
      </w:tr>
      <w:tr w:rsidR="00EE5A54" w:rsidRPr="004D50AC" w:rsidTr="00201FC3">
        <w:tc>
          <w:tcPr>
            <w:tcW w:w="767" w:type="dxa"/>
            <w:vAlign w:val="center"/>
          </w:tcPr>
          <w:p w:rsidR="00EE5A54" w:rsidRPr="004D50AC" w:rsidRDefault="00EE5A54" w:rsidP="00201FC3">
            <w:pPr>
              <w:pStyle w:val="af4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360" w:type="dxa"/>
            <w:vAlign w:val="center"/>
          </w:tcPr>
          <w:p w:rsidR="00EE5A54" w:rsidRPr="004D50AC" w:rsidRDefault="00EE5A54" w:rsidP="00201FC3">
            <w:pPr>
              <w:pStyle w:val="af4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EE5A54" w:rsidRPr="004D50AC" w:rsidRDefault="00EE5A54" w:rsidP="00201FC3">
            <w:pPr>
              <w:pStyle w:val="af4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4772" w:type="dxa"/>
            <w:vAlign w:val="center"/>
          </w:tcPr>
          <w:p w:rsidR="00EE5A54" w:rsidRPr="004D50AC" w:rsidRDefault="00EE5A54" w:rsidP="00201FC3">
            <w:pPr>
              <w:pStyle w:val="af4"/>
              <w:rPr>
                <w:rFonts w:hAnsi="宋体"/>
                <w:szCs w:val="21"/>
              </w:rPr>
            </w:pPr>
          </w:p>
        </w:tc>
      </w:tr>
    </w:tbl>
    <w:p w:rsidR="00EE5A54" w:rsidRPr="004D50AC" w:rsidRDefault="00EE5A54" w:rsidP="00EE5A54">
      <w:pPr>
        <w:jc w:val="center"/>
        <w:rPr>
          <w:rFonts w:ascii="宋体" w:hAnsi="宋体"/>
          <w:szCs w:val="21"/>
        </w:rPr>
      </w:pPr>
    </w:p>
    <w:p w:rsidR="00EE5A54" w:rsidRPr="004D50AC" w:rsidRDefault="00EE5A54" w:rsidP="00EE5A54">
      <w:pPr>
        <w:jc w:val="center"/>
        <w:rPr>
          <w:rFonts w:ascii="宋体" w:hAnsi="宋体"/>
          <w:szCs w:val="21"/>
        </w:rPr>
      </w:pPr>
    </w:p>
    <w:p w:rsidR="00EE5A54" w:rsidRDefault="00EE5A54">
      <w:pPr>
        <w:widowControl/>
        <w:jc w:val="left"/>
      </w:pPr>
    </w:p>
    <w:p w:rsidR="0032484E" w:rsidRDefault="0032484E">
      <w:pPr>
        <w:widowControl/>
        <w:jc w:val="left"/>
      </w:pPr>
      <w:r>
        <w:br w:type="page"/>
      </w:r>
    </w:p>
    <w:p w:rsidR="000E3106" w:rsidRPr="00EE5A54" w:rsidRDefault="000E3106">
      <w:pPr>
        <w:widowControl/>
        <w:jc w:val="left"/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334449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37F0" w:rsidRDefault="008037F0" w:rsidP="008037F0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26747E" w:rsidRDefault="008037F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619176" w:history="1">
            <w:r w:rsidR="0026747E" w:rsidRPr="00ED3E7C">
              <w:rPr>
                <w:rStyle w:val="a5"/>
                <w:noProof/>
              </w:rPr>
              <w:t>1</w:t>
            </w:r>
            <w:r w:rsidR="002674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747E" w:rsidRPr="00ED3E7C">
              <w:rPr>
                <w:rStyle w:val="a5"/>
                <w:rFonts w:hint="eastAsia"/>
                <w:noProof/>
              </w:rPr>
              <w:t>简介</w:t>
            </w:r>
            <w:r w:rsidR="0026747E">
              <w:rPr>
                <w:noProof/>
                <w:webHidden/>
              </w:rPr>
              <w:tab/>
            </w:r>
            <w:r w:rsidR="0026747E">
              <w:rPr>
                <w:noProof/>
                <w:webHidden/>
              </w:rPr>
              <w:fldChar w:fldCharType="begin"/>
            </w:r>
            <w:r w:rsidR="0026747E">
              <w:rPr>
                <w:noProof/>
                <w:webHidden/>
              </w:rPr>
              <w:instrText xml:space="preserve"> PAGEREF _Toc407619176 \h </w:instrText>
            </w:r>
            <w:r w:rsidR="0026747E">
              <w:rPr>
                <w:noProof/>
                <w:webHidden/>
              </w:rPr>
            </w:r>
            <w:r w:rsidR="0026747E">
              <w:rPr>
                <w:noProof/>
                <w:webHidden/>
              </w:rPr>
              <w:fldChar w:fldCharType="separate"/>
            </w:r>
            <w:r w:rsidR="0026747E">
              <w:rPr>
                <w:noProof/>
                <w:webHidden/>
              </w:rPr>
              <w:t>4</w:t>
            </w:r>
            <w:r w:rsidR="0026747E">
              <w:rPr>
                <w:noProof/>
                <w:webHidden/>
              </w:rPr>
              <w:fldChar w:fldCharType="end"/>
            </w:r>
          </w:hyperlink>
        </w:p>
        <w:p w:rsidR="0026747E" w:rsidRDefault="00CD340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619177" w:history="1">
            <w:r w:rsidR="0026747E" w:rsidRPr="00ED3E7C">
              <w:rPr>
                <w:rStyle w:val="a5"/>
                <w:noProof/>
              </w:rPr>
              <w:t>2</w:t>
            </w:r>
            <w:r w:rsidR="002674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747E" w:rsidRPr="00ED3E7C">
              <w:rPr>
                <w:rStyle w:val="a5"/>
                <w:rFonts w:hint="eastAsia"/>
                <w:noProof/>
              </w:rPr>
              <w:t>交易流程说明</w:t>
            </w:r>
            <w:r w:rsidR="0026747E">
              <w:rPr>
                <w:noProof/>
                <w:webHidden/>
              </w:rPr>
              <w:tab/>
            </w:r>
            <w:r w:rsidR="0026747E">
              <w:rPr>
                <w:noProof/>
                <w:webHidden/>
              </w:rPr>
              <w:fldChar w:fldCharType="begin"/>
            </w:r>
            <w:r w:rsidR="0026747E">
              <w:rPr>
                <w:noProof/>
                <w:webHidden/>
              </w:rPr>
              <w:instrText xml:space="preserve"> PAGEREF _Toc407619177 \h </w:instrText>
            </w:r>
            <w:r w:rsidR="0026747E">
              <w:rPr>
                <w:noProof/>
                <w:webHidden/>
              </w:rPr>
            </w:r>
            <w:r w:rsidR="0026747E">
              <w:rPr>
                <w:noProof/>
                <w:webHidden/>
              </w:rPr>
              <w:fldChar w:fldCharType="separate"/>
            </w:r>
            <w:r w:rsidR="0026747E">
              <w:rPr>
                <w:noProof/>
                <w:webHidden/>
              </w:rPr>
              <w:t>4</w:t>
            </w:r>
            <w:r w:rsidR="0026747E">
              <w:rPr>
                <w:noProof/>
                <w:webHidden/>
              </w:rPr>
              <w:fldChar w:fldCharType="end"/>
            </w:r>
          </w:hyperlink>
        </w:p>
        <w:p w:rsidR="0026747E" w:rsidRDefault="00CD340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619178" w:history="1">
            <w:r w:rsidR="0026747E" w:rsidRPr="00ED3E7C">
              <w:rPr>
                <w:rStyle w:val="a5"/>
                <w:noProof/>
              </w:rPr>
              <w:t>2.1</w:t>
            </w:r>
            <w:r w:rsidR="002674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747E" w:rsidRPr="00ED3E7C">
              <w:rPr>
                <w:rStyle w:val="a5"/>
                <w:rFonts w:hint="eastAsia"/>
                <w:noProof/>
              </w:rPr>
              <w:t>商户接入总体说明</w:t>
            </w:r>
            <w:r w:rsidR="0026747E">
              <w:rPr>
                <w:noProof/>
                <w:webHidden/>
              </w:rPr>
              <w:tab/>
            </w:r>
            <w:r w:rsidR="0026747E">
              <w:rPr>
                <w:noProof/>
                <w:webHidden/>
              </w:rPr>
              <w:fldChar w:fldCharType="begin"/>
            </w:r>
            <w:r w:rsidR="0026747E">
              <w:rPr>
                <w:noProof/>
                <w:webHidden/>
              </w:rPr>
              <w:instrText xml:space="preserve"> PAGEREF _Toc407619178 \h </w:instrText>
            </w:r>
            <w:r w:rsidR="0026747E">
              <w:rPr>
                <w:noProof/>
                <w:webHidden/>
              </w:rPr>
            </w:r>
            <w:r w:rsidR="0026747E">
              <w:rPr>
                <w:noProof/>
                <w:webHidden/>
              </w:rPr>
              <w:fldChar w:fldCharType="separate"/>
            </w:r>
            <w:r w:rsidR="0026747E">
              <w:rPr>
                <w:noProof/>
                <w:webHidden/>
              </w:rPr>
              <w:t>4</w:t>
            </w:r>
            <w:r w:rsidR="0026747E">
              <w:rPr>
                <w:noProof/>
                <w:webHidden/>
              </w:rPr>
              <w:fldChar w:fldCharType="end"/>
            </w:r>
          </w:hyperlink>
        </w:p>
        <w:p w:rsidR="0026747E" w:rsidRDefault="00CD340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619179" w:history="1">
            <w:r w:rsidR="0026747E" w:rsidRPr="00ED3E7C">
              <w:rPr>
                <w:rStyle w:val="a5"/>
                <w:noProof/>
              </w:rPr>
              <w:t>2.1</w:t>
            </w:r>
            <w:r w:rsidR="002674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747E" w:rsidRPr="00ED3E7C">
              <w:rPr>
                <w:rStyle w:val="a5"/>
                <w:rFonts w:hint="eastAsia"/>
                <w:noProof/>
              </w:rPr>
              <w:t>订单支付流程说明</w:t>
            </w:r>
            <w:r w:rsidR="0026747E">
              <w:rPr>
                <w:noProof/>
                <w:webHidden/>
              </w:rPr>
              <w:tab/>
            </w:r>
            <w:r w:rsidR="0026747E">
              <w:rPr>
                <w:noProof/>
                <w:webHidden/>
              </w:rPr>
              <w:fldChar w:fldCharType="begin"/>
            </w:r>
            <w:r w:rsidR="0026747E">
              <w:rPr>
                <w:noProof/>
                <w:webHidden/>
              </w:rPr>
              <w:instrText xml:space="preserve"> PAGEREF _Toc407619179 \h </w:instrText>
            </w:r>
            <w:r w:rsidR="0026747E">
              <w:rPr>
                <w:noProof/>
                <w:webHidden/>
              </w:rPr>
            </w:r>
            <w:r w:rsidR="0026747E">
              <w:rPr>
                <w:noProof/>
                <w:webHidden/>
              </w:rPr>
              <w:fldChar w:fldCharType="separate"/>
            </w:r>
            <w:r w:rsidR="0026747E">
              <w:rPr>
                <w:noProof/>
                <w:webHidden/>
              </w:rPr>
              <w:t>5</w:t>
            </w:r>
            <w:r w:rsidR="0026747E">
              <w:rPr>
                <w:noProof/>
                <w:webHidden/>
              </w:rPr>
              <w:fldChar w:fldCharType="end"/>
            </w:r>
          </w:hyperlink>
        </w:p>
        <w:p w:rsidR="0026747E" w:rsidRDefault="00CD340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619180" w:history="1">
            <w:r w:rsidR="0026747E" w:rsidRPr="00ED3E7C">
              <w:rPr>
                <w:rStyle w:val="a5"/>
                <w:noProof/>
              </w:rPr>
              <w:t>3</w:t>
            </w:r>
            <w:r w:rsidR="002674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747E" w:rsidRPr="00ED3E7C">
              <w:rPr>
                <w:rStyle w:val="a5"/>
                <w:rFonts w:hint="eastAsia"/>
                <w:noProof/>
              </w:rPr>
              <w:t>报文签名说明</w:t>
            </w:r>
            <w:r w:rsidR="0026747E">
              <w:rPr>
                <w:noProof/>
                <w:webHidden/>
              </w:rPr>
              <w:tab/>
            </w:r>
            <w:r w:rsidR="0026747E">
              <w:rPr>
                <w:noProof/>
                <w:webHidden/>
              </w:rPr>
              <w:fldChar w:fldCharType="begin"/>
            </w:r>
            <w:r w:rsidR="0026747E">
              <w:rPr>
                <w:noProof/>
                <w:webHidden/>
              </w:rPr>
              <w:instrText xml:space="preserve"> PAGEREF _Toc407619180 \h </w:instrText>
            </w:r>
            <w:r w:rsidR="0026747E">
              <w:rPr>
                <w:noProof/>
                <w:webHidden/>
              </w:rPr>
            </w:r>
            <w:r w:rsidR="0026747E">
              <w:rPr>
                <w:noProof/>
                <w:webHidden/>
              </w:rPr>
              <w:fldChar w:fldCharType="separate"/>
            </w:r>
            <w:r w:rsidR="0026747E">
              <w:rPr>
                <w:noProof/>
                <w:webHidden/>
              </w:rPr>
              <w:t>6</w:t>
            </w:r>
            <w:r w:rsidR="0026747E">
              <w:rPr>
                <w:noProof/>
                <w:webHidden/>
              </w:rPr>
              <w:fldChar w:fldCharType="end"/>
            </w:r>
          </w:hyperlink>
        </w:p>
        <w:p w:rsidR="0026747E" w:rsidRDefault="00CD340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619181" w:history="1">
            <w:r w:rsidR="0026747E" w:rsidRPr="00ED3E7C">
              <w:rPr>
                <w:rStyle w:val="a5"/>
                <w:noProof/>
              </w:rPr>
              <w:t>3.1</w:t>
            </w:r>
            <w:r w:rsidR="002674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747E" w:rsidRPr="00ED3E7C">
              <w:rPr>
                <w:rStyle w:val="a5"/>
                <w:rFonts w:hint="eastAsia"/>
                <w:noProof/>
              </w:rPr>
              <w:t>签名说明</w:t>
            </w:r>
            <w:r w:rsidR="0026747E">
              <w:rPr>
                <w:noProof/>
                <w:webHidden/>
              </w:rPr>
              <w:tab/>
            </w:r>
            <w:r w:rsidR="0026747E">
              <w:rPr>
                <w:noProof/>
                <w:webHidden/>
              </w:rPr>
              <w:fldChar w:fldCharType="begin"/>
            </w:r>
            <w:r w:rsidR="0026747E">
              <w:rPr>
                <w:noProof/>
                <w:webHidden/>
              </w:rPr>
              <w:instrText xml:space="preserve"> PAGEREF _Toc407619181 \h </w:instrText>
            </w:r>
            <w:r w:rsidR="0026747E">
              <w:rPr>
                <w:noProof/>
                <w:webHidden/>
              </w:rPr>
            </w:r>
            <w:r w:rsidR="0026747E">
              <w:rPr>
                <w:noProof/>
                <w:webHidden/>
              </w:rPr>
              <w:fldChar w:fldCharType="separate"/>
            </w:r>
            <w:r w:rsidR="0026747E">
              <w:rPr>
                <w:noProof/>
                <w:webHidden/>
              </w:rPr>
              <w:t>6</w:t>
            </w:r>
            <w:r w:rsidR="0026747E">
              <w:rPr>
                <w:noProof/>
                <w:webHidden/>
              </w:rPr>
              <w:fldChar w:fldCharType="end"/>
            </w:r>
          </w:hyperlink>
        </w:p>
        <w:p w:rsidR="0026747E" w:rsidRDefault="00CD340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619182" w:history="1">
            <w:r w:rsidR="0026747E" w:rsidRPr="00ED3E7C">
              <w:rPr>
                <w:rStyle w:val="a5"/>
                <w:noProof/>
              </w:rPr>
              <w:t>3.2</w:t>
            </w:r>
            <w:r w:rsidR="002674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747E" w:rsidRPr="00ED3E7C">
              <w:rPr>
                <w:rStyle w:val="a5"/>
                <w:rFonts w:hint="eastAsia"/>
                <w:noProof/>
              </w:rPr>
              <w:t>商户</w:t>
            </w:r>
            <w:r w:rsidR="0026747E" w:rsidRPr="00ED3E7C">
              <w:rPr>
                <w:rStyle w:val="a5"/>
                <w:noProof/>
              </w:rPr>
              <w:t>RSA</w:t>
            </w:r>
            <w:r w:rsidR="0026747E" w:rsidRPr="00ED3E7C">
              <w:rPr>
                <w:rStyle w:val="a5"/>
                <w:rFonts w:hint="eastAsia"/>
                <w:noProof/>
              </w:rPr>
              <w:t>密钥</w:t>
            </w:r>
            <w:r w:rsidR="0026747E">
              <w:rPr>
                <w:noProof/>
                <w:webHidden/>
              </w:rPr>
              <w:tab/>
            </w:r>
            <w:r w:rsidR="0026747E">
              <w:rPr>
                <w:noProof/>
                <w:webHidden/>
              </w:rPr>
              <w:fldChar w:fldCharType="begin"/>
            </w:r>
            <w:r w:rsidR="0026747E">
              <w:rPr>
                <w:noProof/>
                <w:webHidden/>
              </w:rPr>
              <w:instrText xml:space="preserve"> PAGEREF _Toc407619182 \h </w:instrText>
            </w:r>
            <w:r w:rsidR="0026747E">
              <w:rPr>
                <w:noProof/>
                <w:webHidden/>
              </w:rPr>
            </w:r>
            <w:r w:rsidR="0026747E">
              <w:rPr>
                <w:noProof/>
                <w:webHidden/>
              </w:rPr>
              <w:fldChar w:fldCharType="separate"/>
            </w:r>
            <w:r w:rsidR="0026747E">
              <w:rPr>
                <w:noProof/>
                <w:webHidden/>
              </w:rPr>
              <w:t>6</w:t>
            </w:r>
            <w:r w:rsidR="0026747E">
              <w:rPr>
                <w:noProof/>
                <w:webHidden/>
              </w:rPr>
              <w:fldChar w:fldCharType="end"/>
            </w:r>
          </w:hyperlink>
        </w:p>
        <w:p w:rsidR="0026747E" w:rsidRDefault="00CD340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619183" w:history="1">
            <w:r w:rsidR="0026747E" w:rsidRPr="00ED3E7C">
              <w:rPr>
                <w:rStyle w:val="a5"/>
                <w:noProof/>
              </w:rPr>
              <w:t>3.3</w:t>
            </w:r>
            <w:r w:rsidR="002674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747E" w:rsidRPr="00ED3E7C">
              <w:rPr>
                <w:rStyle w:val="a5"/>
                <w:rFonts w:hint="eastAsia"/>
                <w:noProof/>
              </w:rPr>
              <w:t>易联订单</w:t>
            </w:r>
            <w:r w:rsidR="0026747E" w:rsidRPr="00ED3E7C">
              <w:rPr>
                <w:rStyle w:val="a5"/>
                <w:noProof/>
              </w:rPr>
              <w:t>RSA</w:t>
            </w:r>
            <w:r w:rsidR="0026747E" w:rsidRPr="00ED3E7C">
              <w:rPr>
                <w:rStyle w:val="a5"/>
                <w:rFonts w:hint="eastAsia"/>
                <w:noProof/>
              </w:rPr>
              <w:t>公钥</w:t>
            </w:r>
            <w:r w:rsidR="0026747E">
              <w:rPr>
                <w:noProof/>
                <w:webHidden/>
              </w:rPr>
              <w:tab/>
            </w:r>
            <w:r w:rsidR="0026747E">
              <w:rPr>
                <w:noProof/>
                <w:webHidden/>
              </w:rPr>
              <w:fldChar w:fldCharType="begin"/>
            </w:r>
            <w:r w:rsidR="0026747E">
              <w:rPr>
                <w:noProof/>
                <w:webHidden/>
              </w:rPr>
              <w:instrText xml:space="preserve"> PAGEREF _Toc407619183 \h </w:instrText>
            </w:r>
            <w:r w:rsidR="0026747E">
              <w:rPr>
                <w:noProof/>
                <w:webHidden/>
              </w:rPr>
            </w:r>
            <w:r w:rsidR="0026747E">
              <w:rPr>
                <w:noProof/>
                <w:webHidden/>
              </w:rPr>
              <w:fldChar w:fldCharType="separate"/>
            </w:r>
            <w:r w:rsidR="0026747E">
              <w:rPr>
                <w:noProof/>
                <w:webHidden/>
              </w:rPr>
              <w:t>6</w:t>
            </w:r>
            <w:r w:rsidR="0026747E">
              <w:rPr>
                <w:noProof/>
                <w:webHidden/>
              </w:rPr>
              <w:fldChar w:fldCharType="end"/>
            </w:r>
          </w:hyperlink>
        </w:p>
        <w:p w:rsidR="0026747E" w:rsidRDefault="00CD340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619184" w:history="1">
            <w:r w:rsidR="0026747E" w:rsidRPr="00ED3E7C">
              <w:rPr>
                <w:rStyle w:val="a5"/>
                <w:noProof/>
              </w:rPr>
              <w:t>3.3.1</w:t>
            </w:r>
            <w:r w:rsidR="002674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747E" w:rsidRPr="00ED3E7C">
              <w:rPr>
                <w:rStyle w:val="a5"/>
                <w:rFonts w:hint="eastAsia"/>
                <w:noProof/>
              </w:rPr>
              <w:t>测试环境公钥</w:t>
            </w:r>
            <w:r w:rsidR="0026747E">
              <w:rPr>
                <w:noProof/>
                <w:webHidden/>
              </w:rPr>
              <w:tab/>
            </w:r>
            <w:r w:rsidR="0026747E">
              <w:rPr>
                <w:noProof/>
                <w:webHidden/>
              </w:rPr>
              <w:fldChar w:fldCharType="begin"/>
            </w:r>
            <w:r w:rsidR="0026747E">
              <w:rPr>
                <w:noProof/>
                <w:webHidden/>
              </w:rPr>
              <w:instrText xml:space="preserve"> PAGEREF _Toc407619184 \h </w:instrText>
            </w:r>
            <w:r w:rsidR="0026747E">
              <w:rPr>
                <w:noProof/>
                <w:webHidden/>
              </w:rPr>
            </w:r>
            <w:r w:rsidR="0026747E">
              <w:rPr>
                <w:noProof/>
                <w:webHidden/>
              </w:rPr>
              <w:fldChar w:fldCharType="separate"/>
            </w:r>
            <w:r w:rsidR="0026747E">
              <w:rPr>
                <w:noProof/>
                <w:webHidden/>
              </w:rPr>
              <w:t>6</w:t>
            </w:r>
            <w:r w:rsidR="0026747E">
              <w:rPr>
                <w:noProof/>
                <w:webHidden/>
              </w:rPr>
              <w:fldChar w:fldCharType="end"/>
            </w:r>
          </w:hyperlink>
        </w:p>
        <w:p w:rsidR="0026747E" w:rsidRDefault="00CD340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619185" w:history="1">
            <w:r w:rsidR="0026747E" w:rsidRPr="00ED3E7C">
              <w:rPr>
                <w:rStyle w:val="a5"/>
                <w:noProof/>
              </w:rPr>
              <w:t>3.3.2</w:t>
            </w:r>
            <w:r w:rsidR="002674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747E" w:rsidRPr="00ED3E7C">
              <w:rPr>
                <w:rStyle w:val="a5"/>
                <w:rFonts w:hint="eastAsia"/>
                <w:noProof/>
              </w:rPr>
              <w:t>生产环境公钥</w:t>
            </w:r>
            <w:r w:rsidR="0026747E">
              <w:rPr>
                <w:noProof/>
                <w:webHidden/>
              </w:rPr>
              <w:tab/>
            </w:r>
            <w:r w:rsidR="0026747E">
              <w:rPr>
                <w:noProof/>
                <w:webHidden/>
              </w:rPr>
              <w:fldChar w:fldCharType="begin"/>
            </w:r>
            <w:r w:rsidR="0026747E">
              <w:rPr>
                <w:noProof/>
                <w:webHidden/>
              </w:rPr>
              <w:instrText xml:space="preserve"> PAGEREF _Toc407619185 \h </w:instrText>
            </w:r>
            <w:r w:rsidR="0026747E">
              <w:rPr>
                <w:noProof/>
                <w:webHidden/>
              </w:rPr>
            </w:r>
            <w:r w:rsidR="0026747E">
              <w:rPr>
                <w:noProof/>
                <w:webHidden/>
              </w:rPr>
              <w:fldChar w:fldCharType="separate"/>
            </w:r>
            <w:r w:rsidR="0026747E">
              <w:rPr>
                <w:noProof/>
                <w:webHidden/>
              </w:rPr>
              <w:t>7</w:t>
            </w:r>
            <w:r w:rsidR="0026747E">
              <w:rPr>
                <w:noProof/>
                <w:webHidden/>
              </w:rPr>
              <w:fldChar w:fldCharType="end"/>
            </w:r>
          </w:hyperlink>
        </w:p>
        <w:p w:rsidR="0026747E" w:rsidRDefault="00CD340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619186" w:history="1">
            <w:r w:rsidR="0026747E" w:rsidRPr="00ED3E7C">
              <w:rPr>
                <w:rStyle w:val="a5"/>
                <w:noProof/>
              </w:rPr>
              <w:t>3.4</w:t>
            </w:r>
            <w:r w:rsidR="002674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747E" w:rsidRPr="00ED3E7C">
              <w:rPr>
                <w:rStyle w:val="a5"/>
                <w:rFonts w:hint="eastAsia"/>
                <w:noProof/>
              </w:rPr>
              <w:t>签名和验证签名例子</w:t>
            </w:r>
            <w:r w:rsidR="0026747E">
              <w:rPr>
                <w:noProof/>
                <w:webHidden/>
              </w:rPr>
              <w:tab/>
            </w:r>
            <w:r w:rsidR="0026747E">
              <w:rPr>
                <w:noProof/>
                <w:webHidden/>
              </w:rPr>
              <w:fldChar w:fldCharType="begin"/>
            </w:r>
            <w:r w:rsidR="0026747E">
              <w:rPr>
                <w:noProof/>
                <w:webHidden/>
              </w:rPr>
              <w:instrText xml:space="preserve"> PAGEREF _Toc407619186 \h </w:instrText>
            </w:r>
            <w:r w:rsidR="0026747E">
              <w:rPr>
                <w:noProof/>
                <w:webHidden/>
              </w:rPr>
            </w:r>
            <w:r w:rsidR="0026747E">
              <w:rPr>
                <w:noProof/>
                <w:webHidden/>
              </w:rPr>
              <w:fldChar w:fldCharType="separate"/>
            </w:r>
            <w:r w:rsidR="0026747E">
              <w:rPr>
                <w:noProof/>
                <w:webHidden/>
              </w:rPr>
              <w:t>7</w:t>
            </w:r>
            <w:r w:rsidR="0026747E">
              <w:rPr>
                <w:noProof/>
                <w:webHidden/>
              </w:rPr>
              <w:fldChar w:fldCharType="end"/>
            </w:r>
          </w:hyperlink>
        </w:p>
        <w:p w:rsidR="0026747E" w:rsidRDefault="00CD340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619187" w:history="1">
            <w:r w:rsidR="0026747E" w:rsidRPr="00ED3E7C">
              <w:rPr>
                <w:rStyle w:val="a5"/>
                <w:noProof/>
              </w:rPr>
              <w:t>4</w:t>
            </w:r>
            <w:r w:rsidR="002674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747E" w:rsidRPr="00ED3E7C">
              <w:rPr>
                <w:rStyle w:val="a5"/>
                <w:rFonts w:hint="eastAsia"/>
                <w:noProof/>
              </w:rPr>
              <w:t>服务器通讯报文</w:t>
            </w:r>
            <w:r w:rsidR="0026747E">
              <w:rPr>
                <w:noProof/>
                <w:webHidden/>
              </w:rPr>
              <w:tab/>
            </w:r>
            <w:r w:rsidR="0026747E">
              <w:rPr>
                <w:noProof/>
                <w:webHidden/>
              </w:rPr>
              <w:fldChar w:fldCharType="begin"/>
            </w:r>
            <w:r w:rsidR="0026747E">
              <w:rPr>
                <w:noProof/>
                <w:webHidden/>
              </w:rPr>
              <w:instrText xml:space="preserve"> PAGEREF _Toc407619187 \h </w:instrText>
            </w:r>
            <w:r w:rsidR="0026747E">
              <w:rPr>
                <w:noProof/>
                <w:webHidden/>
              </w:rPr>
            </w:r>
            <w:r w:rsidR="0026747E">
              <w:rPr>
                <w:noProof/>
                <w:webHidden/>
              </w:rPr>
              <w:fldChar w:fldCharType="separate"/>
            </w:r>
            <w:r w:rsidR="0026747E">
              <w:rPr>
                <w:noProof/>
                <w:webHidden/>
              </w:rPr>
              <w:t>7</w:t>
            </w:r>
            <w:r w:rsidR="0026747E">
              <w:rPr>
                <w:noProof/>
                <w:webHidden/>
              </w:rPr>
              <w:fldChar w:fldCharType="end"/>
            </w:r>
          </w:hyperlink>
        </w:p>
        <w:p w:rsidR="0026747E" w:rsidRDefault="00CD340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619188" w:history="1">
            <w:r w:rsidR="0026747E" w:rsidRPr="00ED3E7C">
              <w:rPr>
                <w:rStyle w:val="a5"/>
                <w:noProof/>
              </w:rPr>
              <w:t>4.1</w:t>
            </w:r>
            <w:r w:rsidR="002674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747E" w:rsidRPr="00ED3E7C">
              <w:rPr>
                <w:rStyle w:val="a5"/>
                <w:rFonts w:hint="eastAsia"/>
                <w:noProof/>
              </w:rPr>
              <w:t>服务器地址</w:t>
            </w:r>
            <w:r w:rsidR="0026747E">
              <w:rPr>
                <w:noProof/>
                <w:webHidden/>
              </w:rPr>
              <w:tab/>
            </w:r>
            <w:r w:rsidR="0026747E">
              <w:rPr>
                <w:noProof/>
                <w:webHidden/>
              </w:rPr>
              <w:fldChar w:fldCharType="begin"/>
            </w:r>
            <w:r w:rsidR="0026747E">
              <w:rPr>
                <w:noProof/>
                <w:webHidden/>
              </w:rPr>
              <w:instrText xml:space="preserve"> PAGEREF _Toc407619188 \h </w:instrText>
            </w:r>
            <w:r w:rsidR="0026747E">
              <w:rPr>
                <w:noProof/>
                <w:webHidden/>
              </w:rPr>
            </w:r>
            <w:r w:rsidR="0026747E">
              <w:rPr>
                <w:noProof/>
                <w:webHidden/>
              </w:rPr>
              <w:fldChar w:fldCharType="separate"/>
            </w:r>
            <w:r w:rsidR="0026747E">
              <w:rPr>
                <w:noProof/>
                <w:webHidden/>
              </w:rPr>
              <w:t>7</w:t>
            </w:r>
            <w:r w:rsidR="0026747E">
              <w:rPr>
                <w:noProof/>
                <w:webHidden/>
              </w:rPr>
              <w:fldChar w:fldCharType="end"/>
            </w:r>
          </w:hyperlink>
        </w:p>
        <w:p w:rsidR="0026747E" w:rsidRDefault="00CD340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619189" w:history="1">
            <w:r w:rsidR="0026747E" w:rsidRPr="00ED3E7C">
              <w:rPr>
                <w:rStyle w:val="a5"/>
                <w:noProof/>
              </w:rPr>
              <w:t>4.2</w:t>
            </w:r>
            <w:r w:rsidR="002674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747E" w:rsidRPr="00ED3E7C">
              <w:rPr>
                <w:rStyle w:val="a5"/>
                <w:rFonts w:hint="eastAsia"/>
                <w:noProof/>
              </w:rPr>
              <w:t>报文格式说明</w:t>
            </w:r>
            <w:r w:rsidR="0026747E">
              <w:rPr>
                <w:noProof/>
                <w:webHidden/>
              </w:rPr>
              <w:tab/>
            </w:r>
            <w:r w:rsidR="0026747E">
              <w:rPr>
                <w:noProof/>
                <w:webHidden/>
              </w:rPr>
              <w:fldChar w:fldCharType="begin"/>
            </w:r>
            <w:r w:rsidR="0026747E">
              <w:rPr>
                <w:noProof/>
                <w:webHidden/>
              </w:rPr>
              <w:instrText xml:space="preserve"> PAGEREF _Toc407619189 \h </w:instrText>
            </w:r>
            <w:r w:rsidR="0026747E">
              <w:rPr>
                <w:noProof/>
                <w:webHidden/>
              </w:rPr>
            </w:r>
            <w:r w:rsidR="0026747E">
              <w:rPr>
                <w:noProof/>
                <w:webHidden/>
              </w:rPr>
              <w:fldChar w:fldCharType="separate"/>
            </w:r>
            <w:r w:rsidR="0026747E">
              <w:rPr>
                <w:noProof/>
                <w:webHidden/>
              </w:rPr>
              <w:t>7</w:t>
            </w:r>
            <w:r w:rsidR="0026747E">
              <w:rPr>
                <w:noProof/>
                <w:webHidden/>
              </w:rPr>
              <w:fldChar w:fldCharType="end"/>
            </w:r>
          </w:hyperlink>
        </w:p>
        <w:p w:rsidR="0026747E" w:rsidRDefault="00CD340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619190" w:history="1">
            <w:r w:rsidR="0026747E" w:rsidRPr="00ED3E7C">
              <w:rPr>
                <w:rStyle w:val="a5"/>
                <w:noProof/>
              </w:rPr>
              <w:t>4.3</w:t>
            </w:r>
            <w:r w:rsidR="002674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747E" w:rsidRPr="00ED3E7C">
              <w:rPr>
                <w:rStyle w:val="a5"/>
                <w:rFonts w:hint="eastAsia"/>
                <w:noProof/>
              </w:rPr>
              <w:t>报文说明</w:t>
            </w:r>
            <w:r w:rsidR="0026747E">
              <w:rPr>
                <w:noProof/>
                <w:webHidden/>
              </w:rPr>
              <w:tab/>
            </w:r>
            <w:r w:rsidR="0026747E">
              <w:rPr>
                <w:noProof/>
                <w:webHidden/>
              </w:rPr>
              <w:fldChar w:fldCharType="begin"/>
            </w:r>
            <w:r w:rsidR="0026747E">
              <w:rPr>
                <w:noProof/>
                <w:webHidden/>
              </w:rPr>
              <w:instrText xml:space="preserve"> PAGEREF _Toc407619190 \h </w:instrText>
            </w:r>
            <w:r w:rsidR="0026747E">
              <w:rPr>
                <w:noProof/>
                <w:webHidden/>
              </w:rPr>
            </w:r>
            <w:r w:rsidR="0026747E">
              <w:rPr>
                <w:noProof/>
                <w:webHidden/>
              </w:rPr>
              <w:fldChar w:fldCharType="separate"/>
            </w:r>
            <w:r w:rsidR="0026747E">
              <w:rPr>
                <w:noProof/>
                <w:webHidden/>
              </w:rPr>
              <w:t>8</w:t>
            </w:r>
            <w:r w:rsidR="0026747E">
              <w:rPr>
                <w:noProof/>
                <w:webHidden/>
              </w:rPr>
              <w:fldChar w:fldCharType="end"/>
            </w:r>
          </w:hyperlink>
        </w:p>
        <w:p w:rsidR="0026747E" w:rsidRDefault="00CD340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619191" w:history="1">
            <w:r w:rsidR="0026747E" w:rsidRPr="00ED3E7C">
              <w:rPr>
                <w:rStyle w:val="a5"/>
                <w:noProof/>
              </w:rPr>
              <w:t>4.3.1</w:t>
            </w:r>
            <w:r w:rsidR="002674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747E" w:rsidRPr="00ED3E7C">
              <w:rPr>
                <w:rStyle w:val="a5"/>
                <w:rFonts w:hint="eastAsia"/>
                <w:noProof/>
              </w:rPr>
              <w:t>订单下单接口</w:t>
            </w:r>
            <w:r w:rsidR="0026747E">
              <w:rPr>
                <w:noProof/>
                <w:webHidden/>
              </w:rPr>
              <w:tab/>
            </w:r>
            <w:r w:rsidR="0026747E">
              <w:rPr>
                <w:noProof/>
                <w:webHidden/>
              </w:rPr>
              <w:fldChar w:fldCharType="begin"/>
            </w:r>
            <w:r w:rsidR="0026747E">
              <w:rPr>
                <w:noProof/>
                <w:webHidden/>
              </w:rPr>
              <w:instrText xml:space="preserve"> PAGEREF _Toc407619191 \h </w:instrText>
            </w:r>
            <w:r w:rsidR="0026747E">
              <w:rPr>
                <w:noProof/>
                <w:webHidden/>
              </w:rPr>
            </w:r>
            <w:r w:rsidR="0026747E">
              <w:rPr>
                <w:noProof/>
                <w:webHidden/>
              </w:rPr>
              <w:fldChar w:fldCharType="separate"/>
            </w:r>
            <w:r w:rsidR="0026747E">
              <w:rPr>
                <w:noProof/>
                <w:webHidden/>
              </w:rPr>
              <w:t>8</w:t>
            </w:r>
            <w:r w:rsidR="0026747E">
              <w:rPr>
                <w:noProof/>
                <w:webHidden/>
              </w:rPr>
              <w:fldChar w:fldCharType="end"/>
            </w:r>
          </w:hyperlink>
        </w:p>
        <w:p w:rsidR="0026747E" w:rsidRDefault="00CD340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619192" w:history="1">
            <w:r w:rsidR="0026747E" w:rsidRPr="00ED3E7C">
              <w:rPr>
                <w:rStyle w:val="a5"/>
                <w:noProof/>
              </w:rPr>
              <w:t>4.3.2</w:t>
            </w:r>
            <w:r w:rsidR="002674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747E" w:rsidRPr="00ED3E7C">
              <w:rPr>
                <w:rStyle w:val="a5"/>
                <w:rFonts w:hint="eastAsia"/>
                <w:noProof/>
              </w:rPr>
              <w:t>订单查询接口（可选）</w:t>
            </w:r>
            <w:r w:rsidR="0026747E">
              <w:rPr>
                <w:noProof/>
                <w:webHidden/>
              </w:rPr>
              <w:tab/>
            </w:r>
            <w:r w:rsidR="0026747E">
              <w:rPr>
                <w:noProof/>
                <w:webHidden/>
              </w:rPr>
              <w:fldChar w:fldCharType="begin"/>
            </w:r>
            <w:r w:rsidR="0026747E">
              <w:rPr>
                <w:noProof/>
                <w:webHidden/>
              </w:rPr>
              <w:instrText xml:space="preserve"> PAGEREF _Toc407619192 \h </w:instrText>
            </w:r>
            <w:r w:rsidR="0026747E">
              <w:rPr>
                <w:noProof/>
                <w:webHidden/>
              </w:rPr>
            </w:r>
            <w:r w:rsidR="0026747E">
              <w:rPr>
                <w:noProof/>
                <w:webHidden/>
              </w:rPr>
              <w:fldChar w:fldCharType="separate"/>
            </w:r>
            <w:r w:rsidR="0026747E">
              <w:rPr>
                <w:noProof/>
                <w:webHidden/>
              </w:rPr>
              <w:t>10</w:t>
            </w:r>
            <w:r w:rsidR="0026747E">
              <w:rPr>
                <w:noProof/>
                <w:webHidden/>
              </w:rPr>
              <w:fldChar w:fldCharType="end"/>
            </w:r>
          </w:hyperlink>
        </w:p>
        <w:p w:rsidR="0026747E" w:rsidRDefault="00CD340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619193" w:history="1">
            <w:r w:rsidR="0026747E" w:rsidRPr="00ED3E7C">
              <w:rPr>
                <w:rStyle w:val="a5"/>
                <w:noProof/>
              </w:rPr>
              <w:t>4.3.3</w:t>
            </w:r>
            <w:r w:rsidR="002674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747E" w:rsidRPr="00ED3E7C">
              <w:rPr>
                <w:rStyle w:val="a5"/>
                <w:rFonts w:hint="eastAsia"/>
                <w:noProof/>
              </w:rPr>
              <w:t>订单冲正接口（可选）</w:t>
            </w:r>
            <w:r w:rsidR="0026747E">
              <w:rPr>
                <w:noProof/>
                <w:webHidden/>
              </w:rPr>
              <w:tab/>
            </w:r>
            <w:r w:rsidR="0026747E">
              <w:rPr>
                <w:noProof/>
                <w:webHidden/>
              </w:rPr>
              <w:fldChar w:fldCharType="begin"/>
            </w:r>
            <w:r w:rsidR="0026747E">
              <w:rPr>
                <w:noProof/>
                <w:webHidden/>
              </w:rPr>
              <w:instrText xml:space="preserve"> PAGEREF _Toc407619193 \h </w:instrText>
            </w:r>
            <w:r w:rsidR="0026747E">
              <w:rPr>
                <w:noProof/>
                <w:webHidden/>
              </w:rPr>
            </w:r>
            <w:r w:rsidR="0026747E">
              <w:rPr>
                <w:noProof/>
                <w:webHidden/>
              </w:rPr>
              <w:fldChar w:fldCharType="separate"/>
            </w:r>
            <w:r w:rsidR="0026747E">
              <w:rPr>
                <w:noProof/>
                <w:webHidden/>
              </w:rPr>
              <w:t>11</w:t>
            </w:r>
            <w:r w:rsidR="0026747E">
              <w:rPr>
                <w:noProof/>
                <w:webHidden/>
              </w:rPr>
              <w:fldChar w:fldCharType="end"/>
            </w:r>
          </w:hyperlink>
        </w:p>
        <w:p w:rsidR="0026747E" w:rsidRDefault="00CD340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619194" w:history="1">
            <w:r w:rsidR="0026747E" w:rsidRPr="00ED3E7C">
              <w:rPr>
                <w:rStyle w:val="a5"/>
                <w:noProof/>
              </w:rPr>
              <w:t>4.3.4</w:t>
            </w:r>
            <w:r w:rsidR="002674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747E" w:rsidRPr="00ED3E7C">
              <w:rPr>
                <w:rStyle w:val="a5"/>
                <w:rFonts w:hint="eastAsia"/>
                <w:noProof/>
              </w:rPr>
              <w:t>订单退款申请接口（可选）</w:t>
            </w:r>
            <w:r w:rsidR="0026747E">
              <w:rPr>
                <w:noProof/>
                <w:webHidden/>
              </w:rPr>
              <w:tab/>
            </w:r>
            <w:r w:rsidR="0026747E">
              <w:rPr>
                <w:noProof/>
                <w:webHidden/>
              </w:rPr>
              <w:fldChar w:fldCharType="begin"/>
            </w:r>
            <w:r w:rsidR="0026747E">
              <w:rPr>
                <w:noProof/>
                <w:webHidden/>
              </w:rPr>
              <w:instrText xml:space="preserve"> PAGEREF _Toc407619194 \h </w:instrText>
            </w:r>
            <w:r w:rsidR="0026747E">
              <w:rPr>
                <w:noProof/>
                <w:webHidden/>
              </w:rPr>
            </w:r>
            <w:r w:rsidR="0026747E">
              <w:rPr>
                <w:noProof/>
                <w:webHidden/>
              </w:rPr>
              <w:fldChar w:fldCharType="separate"/>
            </w:r>
            <w:r w:rsidR="0026747E">
              <w:rPr>
                <w:noProof/>
                <w:webHidden/>
              </w:rPr>
              <w:t>12</w:t>
            </w:r>
            <w:r w:rsidR="0026747E">
              <w:rPr>
                <w:noProof/>
                <w:webHidden/>
              </w:rPr>
              <w:fldChar w:fldCharType="end"/>
            </w:r>
          </w:hyperlink>
        </w:p>
        <w:p w:rsidR="0026747E" w:rsidRDefault="00CD340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619195" w:history="1">
            <w:r w:rsidR="0026747E" w:rsidRPr="00ED3E7C">
              <w:rPr>
                <w:rStyle w:val="a5"/>
                <w:noProof/>
              </w:rPr>
              <w:t>4.3.5</w:t>
            </w:r>
            <w:r w:rsidR="002674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747E" w:rsidRPr="00ED3E7C">
              <w:rPr>
                <w:rStyle w:val="a5"/>
                <w:rFonts w:hint="eastAsia"/>
                <w:noProof/>
              </w:rPr>
              <w:t>订单退款查询接口（可选）</w:t>
            </w:r>
            <w:r w:rsidR="0026747E">
              <w:rPr>
                <w:noProof/>
                <w:webHidden/>
              </w:rPr>
              <w:tab/>
            </w:r>
            <w:r w:rsidR="0026747E">
              <w:rPr>
                <w:noProof/>
                <w:webHidden/>
              </w:rPr>
              <w:fldChar w:fldCharType="begin"/>
            </w:r>
            <w:r w:rsidR="0026747E">
              <w:rPr>
                <w:noProof/>
                <w:webHidden/>
              </w:rPr>
              <w:instrText xml:space="preserve"> PAGEREF _Toc407619195 \h </w:instrText>
            </w:r>
            <w:r w:rsidR="0026747E">
              <w:rPr>
                <w:noProof/>
                <w:webHidden/>
              </w:rPr>
            </w:r>
            <w:r w:rsidR="0026747E">
              <w:rPr>
                <w:noProof/>
                <w:webHidden/>
              </w:rPr>
              <w:fldChar w:fldCharType="separate"/>
            </w:r>
            <w:r w:rsidR="0026747E">
              <w:rPr>
                <w:noProof/>
                <w:webHidden/>
              </w:rPr>
              <w:t>14</w:t>
            </w:r>
            <w:r w:rsidR="0026747E">
              <w:rPr>
                <w:noProof/>
                <w:webHidden/>
              </w:rPr>
              <w:fldChar w:fldCharType="end"/>
            </w:r>
          </w:hyperlink>
        </w:p>
        <w:p w:rsidR="0026747E" w:rsidRDefault="00CD340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619196" w:history="1">
            <w:r w:rsidR="0026747E" w:rsidRPr="00ED3E7C">
              <w:rPr>
                <w:rStyle w:val="a5"/>
                <w:noProof/>
              </w:rPr>
              <w:t>5</w:t>
            </w:r>
            <w:r w:rsidR="002674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747E" w:rsidRPr="00ED3E7C">
              <w:rPr>
                <w:rStyle w:val="a5"/>
                <w:rFonts w:hint="eastAsia"/>
                <w:noProof/>
              </w:rPr>
              <w:t>订单结果异步通知报文</w:t>
            </w:r>
            <w:r w:rsidR="0026747E">
              <w:rPr>
                <w:noProof/>
                <w:webHidden/>
              </w:rPr>
              <w:tab/>
            </w:r>
            <w:r w:rsidR="0026747E">
              <w:rPr>
                <w:noProof/>
                <w:webHidden/>
              </w:rPr>
              <w:fldChar w:fldCharType="begin"/>
            </w:r>
            <w:r w:rsidR="0026747E">
              <w:rPr>
                <w:noProof/>
                <w:webHidden/>
              </w:rPr>
              <w:instrText xml:space="preserve"> PAGEREF _Toc407619196 \h </w:instrText>
            </w:r>
            <w:r w:rsidR="0026747E">
              <w:rPr>
                <w:noProof/>
                <w:webHidden/>
              </w:rPr>
            </w:r>
            <w:r w:rsidR="0026747E">
              <w:rPr>
                <w:noProof/>
                <w:webHidden/>
              </w:rPr>
              <w:fldChar w:fldCharType="separate"/>
            </w:r>
            <w:r w:rsidR="0026747E">
              <w:rPr>
                <w:noProof/>
                <w:webHidden/>
              </w:rPr>
              <w:t>15</w:t>
            </w:r>
            <w:r w:rsidR="0026747E">
              <w:rPr>
                <w:noProof/>
                <w:webHidden/>
              </w:rPr>
              <w:fldChar w:fldCharType="end"/>
            </w:r>
          </w:hyperlink>
        </w:p>
        <w:p w:rsidR="0026747E" w:rsidRDefault="00CD340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619197" w:history="1">
            <w:r w:rsidR="0026747E" w:rsidRPr="00ED3E7C">
              <w:rPr>
                <w:rStyle w:val="a5"/>
                <w:noProof/>
              </w:rPr>
              <w:t>5.1</w:t>
            </w:r>
            <w:r w:rsidR="002674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747E" w:rsidRPr="00ED3E7C">
              <w:rPr>
                <w:rStyle w:val="a5"/>
                <w:rFonts w:hint="eastAsia"/>
                <w:noProof/>
              </w:rPr>
              <w:t>报文格式说明</w:t>
            </w:r>
            <w:r w:rsidR="0026747E">
              <w:rPr>
                <w:noProof/>
                <w:webHidden/>
              </w:rPr>
              <w:tab/>
            </w:r>
            <w:r w:rsidR="0026747E">
              <w:rPr>
                <w:noProof/>
                <w:webHidden/>
              </w:rPr>
              <w:fldChar w:fldCharType="begin"/>
            </w:r>
            <w:r w:rsidR="0026747E">
              <w:rPr>
                <w:noProof/>
                <w:webHidden/>
              </w:rPr>
              <w:instrText xml:space="preserve"> PAGEREF _Toc407619197 \h </w:instrText>
            </w:r>
            <w:r w:rsidR="0026747E">
              <w:rPr>
                <w:noProof/>
                <w:webHidden/>
              </w:rPr>
            </w:r>
            <w:r w:rsidR="0026747E">
              <w:rPr>
                <w:noProof/>
                <w:webHidden/>
              </w:rPr>
              <w:fldChar w:fldCharType="separate"/>
            </w:r>
            <w:r w:rsidR="0026747E">
              <w:rPr>
                <w:noProof/>
                <w:webHidden/>
              </w:rPr>
              <w:t>15</w:t>
            </w:r>
            <w:r w:rsidR="0026747E">
              <w:rPr>
                <w:noProof/>
                <w:webHidden/>
              </w:rPr>
              <w:fldChar w:fldCharType="end"/>
            </w:r>
          </w:hyperlink>
        </w:p>
        <w:p w:rsidR="0026747E" w:rsidRDefault="00CD340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619198" w:history="1">
            <w:r w:rsidR="0026747E" w:rsidRPr="00ED3E7C">
              <w:rPr>
                <w:rStyle w:val="a5"/>
                <w:noProof/>
              </w:rPr>
              <w:t>5.2</w:t>
            </w:r>
            <w:r w:rsidR="002674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747E" w:rsidRPr="00ED3E7C">
              <w:rPr>
                <w:rStyle w:val="a5"/>
                <w:rFonts w:hint="eastAsia"/>
                <w:noProof/>
              </w:rPr>
              <w:t>报文说明</w:t>
            </w:r>
            <w:r w:rsidR="0026747E">
              <w:rPr>
                <w:noProof/>
                <w:webHidden/>
              </w:rPr>
              <w:tab/>
            </w:r>
            <w:r w:rsidR="0026747E">
              <w:rPr>
                <w:noProof/>
                <w:webHidden/>
              </w:rPr>
              <w:fldChar w:fldCharType="begin"/>
            </w:r>
            <w:r w:rsidR="0026747E">
              <w:rPr>
                <w:noProof/>
                <w:webHidden/>
              </w:rPr>
              <w:instrText xml:space="preserve"> PAGEREF _Toc407619198 \h </w:instrText>
            </w:r>
            <w:r w:rsidR="0026747E">
              <w:rPr>
                <w:noProof/>
                <w:webHidden/>
              </w:rPr>
            </w:r>
            <w:r w:rsidR="0026747E">
              <w:rPr>
                <w:noProof/>
                <w:webHidden/>
              </w:rPr>
              <w:fldChar w:fldCharType="separate"/>
            </w:r>
            <w:r w:rsidR="0026747E">
              <w:rPr>
                <w:noProof/>
                <w:webHidden/>
              </w:rPr>
              <w:t>15</w:t>
            </w:r>
            <w:r w:rsidR="0026747E">
              <w:rPr>
                <w:noProof/>
                <w:webHidden/>
              </w:rPr>
              <w:fldChar w:fldCharType="end"/>
            </w:r>
          </w:hyperlink>
        </w:p>
        <w:p w:rsidR="0026747E" w:rsidRDefault="00CD340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619199" w:history="1">
            <w:r w:rsidR="0026747E" w:rsidRPr="00ED3E7C">
              <w:rPr>
                <w:rStyle w:val="a5"/>
                <w:noProof/>
              </w:rPr>
              <w:t>5.2.1</w:t>
            </w:r>
            <w:r w:rsidR="002674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747E" w:rsidRPr="00ED3E7C">
              <w:rPr>
                <w:rStyle w:val="a5"/>
                <w:rFonts w:hint="eastAsia"/>
                <w:noProof/>
              </w:rPr>
              <w:t>订单结果异步通知接口</w:t>
            </w:r>
            <w:r w:rsidR="0026747E">
              <w:rPr>
                <w:noProof/>
                <w:webHidden/>
              </w:rPr>
              <w:tab/>
            </w:r>
            <w:r w:rsidR="0026747E">
              <w:rPr>
                <w:noProof/>
                <w:webHidden/>
              </w:rPr>
              <w:fldChar w:fldCharType="begin"/>
            </w:r>
            <w:r w:rsidR="0026747E">
              <w:rPr>
                <w:noProof/>
                <w:webHidden/>
              </w:rPr>
              <w:instrText xml:space="preserve"> PAGEREF _Toc407619199 \h </w:instrText>
            </w:r>
            <w:r w:rsidR="0026747E">
              <w:rPr>
                <w:noProof/>
                <w:webHidden/>
              </w:rPr>
            </w:r>
            <w:r w:rsidR="0026747E">
              <w:rPr>
                <w:noProof/>
                <w:webHidden/>
              </w:rPr>
              <w:fldChar w:fldCharType="separate"/>
            </w:r>
            <w:r w:rsidR="0026747E">
              <w:rPr>
                <w:noProof/>
                <w:webHidden/>
              </w:rPr>
              <w:t>15</w:t>
            </w:r>
            <w:r w:rsidR="0026747E">
              <w:rPr>
                <w:noProof/>
                <w:webHidden/>
              </w:rPr>
              <w:fldChar w:fldCharType="end"/>
            </w:r>
          </w:hyperlink>
        </w:p>
        <w:p w:rsidR="0026747E" w:rsidRDefault="00CD340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619200" w:history="1">
            <w:r w:rsidR="0026747E" w:rsidRPr="00ED3E7C">
              <w:rPr>
                <w:rStyle w:val="a5"/>
                <w:noProof/>
              </w:rPr>
              <w:t>6</w:t>
            </w:r>
            <w:r w:rsidR="002674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747E" w:rsidRPr="00ED3E7C">
              <w:rPr>
                <w:rStyle w:val="a5"/>
                <w:rFonts w:hint="eastAsia"/>
                <w:noProof/>
              </w:rPr>
              <w:t>对账文件下载</w:t>
            </w:r>
            <w:r w:rsidR="0026747E">
              <w:rPr>
                <w:noProof/>
                <w:webHidden/>
              </w:rPr>
              <w:tab/>
            </w:r>
            <w:r w:rsidR="0026747E">
              <w:rPr>
                <w:noProof/>
                <w:webHidden/>
              </w:rPr>
              <w:fldChar w:fldCharType="begin"/>
            </w:r>
            <w:r w:rsidR="0026747E">
              <w:rPr>
                <w:noProof/>
                <w:webHidden/>
              </w:rPr>
              <w:instrText xml:space="preserve"> PAGEREF _Toc407619200 \h </w:instrText>
            </w:r>
            <w:r w:rsidR="0026747E">
              <w:rPr>
                <w:noProof/>
                <w:webHidden/>
              </w:rPr>
            </w:r>
            <w:r w:rsidR="0026747E">
              <w:rPr>
                <w:noProof/>
                <w:webHidden/>
              </w:rPr>
              <w:fldChar w:fldCharType="separate"/>
            </w:r>
            <w:r w:rsidR="0026747E">
              <w:rPr>
                <w:noProof/>
                <w:webHidden/>
              </w:rPr>
              <w:t>16</w:t>
            </w:r>
            <w:r w:rsidR="0026747E">
              <w:rPr>
                <w:noProof/>
                <w:webHidden/>
              </w:rPr>
              <w:fldChar w:fldCharType="end"/>
            </w:r>
          </w:hyperlink>
        </w:p>
        <w:p w:rsidR="0026747E" w:rsidRDefault="00CD340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619201" w:history="1">
            <w:r w:rsidR="0026747E" w:rsidRPr="00ED3E7C">
              <w:rPr>
                <w:rStyle w:val="a5"/>
                <w:noProof/>
              </w:rPr>
              <w:t>6.1</w:t>
            </w:r>
            <w:r w:rsidR="002674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747E" w:rsidRPr="00ED3E7C">
              <w:rPr>
                <w:rStyle w:val="a5"/>
                <w:rFonts w:hint="eastAsia"/>
                <w:noProof/>
              </w:rPr>
              <w:t>下载说明</w:t>
            </w:r>
            <w:r w:rsidR="0026747E">
              <w:rPr>
                <w:noProof/>
                <w:webHidden/>
              </w:rPr>
              <w:tab/>
            </w:r>
            <w:r w:rsidR="0026747E">
              <w:rPr>
                <w:noProof/>
                <w:webHidden/>
              </w:rPr>
              <w:fldChar w:fldCharType="begin"/>
            </w:r>
            <w:r w:rsidR="0026747E">
              <w:rPr>
                <w:noProof/>
                <w:webHidden/>
              </w:rPr>
              <w:instrText xml:space="preserve"> PAGEREF _Toc407619201 \h </w:instrText>
            </w:r>
            <w:r w:rsidR="0026747E">
              <w:rPr>
                <w:noProof/>
                <w:webHidden/>
              </w:rPr>
            </w:r>
            <w:r w:rsidR="0026747E">
              <w:rPr>
                <w:noProof/>
                <w:webHidden/>
              </w:rPr>
              <w:fldChar w:fldCharType="separate"/>
            </w:r>
            <w:r w:rsidR="0026747E">
              <w:rPr>
                <w:noProof/>
                <w:webHidden/>
              </w:rPr>
              <w:t>16</w:t>
            </w:r>
            <w:r w:rsidR="0026747E">
              <w:rPr>
                <w:noProof/>
                <w:webHidden/>
              </w:rPr>
              <w:fldChar w:fldCharType="end"/>
            </w:r>
          </w:hyperlink>
        </w:p>
        <w:p w:rsidR="0026747E" w:rsidRDefault="00CD340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619202" w:history="1">
            <w:r w:rsidR="0026747E" w:rsidRPr="00ED3E7C">
              <w:rPr>
                <w:rStyle w:val="a5"/>
                <w:noProof/>
              </w:rPr>
              <w:t>6.2</w:t>
            </w:r>
            <w:r w:rsidR="002674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747E" w:rsidRPr="00ED3E7C">
              <w:rPr>
                <w:rStyle w:val="a5"/>
                <w:rFonts w:hint="eastAsia"/>
                <w:noProof/>
              </w:rPr>
              <w:t>文件格式说明</w:t>
            </w:r>
            <w:r w:rsidR="0026747E">
              <w:rPr>
                <w:noProof/>
                <w:webHidden/>
              </w:rPr>
              <w:tab/>
            </w:r>
            <w:r w:rsidR="0026747E">
              <w:rPr>
                <w:noProof/>
                <w:webHidden/>
              </w:rPr>
              <w:fldChar w:fldCharType="begin"/>
            </w:r>
            <w:r w:rsidR="0026747E">
              <w:rPr>
                <w:noProof/>
                <w:webHidden/>
              </w:rPr>
              <w:instrText xml:space="preserve"> PAGEREF _Toc407619202 \h </w:instrText>
            </w:r>
            <w:r w:rsidR="0026747E">
              <w:rPr>
                <w:noProof/>
                <w:webHidden/>
              </w:rPr>
            </w:r>
            <w:r w:rsidR="0026747E">
              <w:rPr>
                <w:noProof/>
                <w:webHidden/>
              </w:rPr>
              <w:fldChar w:fldCharType="separate"/>
            </w:r>
            <w:r w:rsidR="0026747E">
              <w:rPr>
                <w:noProof/>
                <w:webHidden/>
              </w:rPr>
              <w:t>17</w:t>
            </w:r>
            <w:r w:rsidR="0026747E">
              <w:rPr>
                <w:noProof/>
                <w:webHidden/>
              </w:rPr>
              <w:fldChar w:fldCharType="end"/>
            </w:r>
          </w:hyperlink>
        </w:p>
        <w:p w:rsidR="0026747E" w:rsidRDefault="00CD340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619203" w:history="1">
            <w:r w:rsidR="0026747E" w:rsidRPr="00ED3E7C">
              <w:rPr>
                <w:rStyle w:val="a5"/>
                <w:noProof/>
              </w:rPr>
              <w:t>7</w:t>
            </w:r>
            <w:r w:rsidR="002674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747E" w:rsidRPr="00ED3E7C">
              <w:rPr>
                <w:rStyle w:val="a5"/>
                <w:rFonts w:hint="eastAsia"/>
                <w:noProof/>
              </w:rPr>
              <w:t>附录</w:t>
            </w:r>
            <w:r w:rsidR="0026747E">
              <w:rPr>
                <w:noProof/>
                <w:webHidden/>
              </w:rPr>
              <w:tab/>
            </w:r>
            <w:r w:rsidR="0026747E">
              <w:rPr>
                <w:noProof/>
                <w:webHidden/>
              </w:rPr>
              <w:fldChar w:fldCharType="begin"/>
            </w:r>
            <w:r w:rsidR="0026747E">
              <w:rPr>
                <w:noProof/>
                <w:webHidden/>
              </w:rPr>
              <w:instrText xml:space="preserve"> PAGEREF _Toc407619203 \h </w:instrText>
            </w:r>
            <w:r w:rsidR="0026747E">
              <w:rPr>
                <w:noProof/>
                <w:webHidden/>
              </w:rPr>
            </w:r>
            <w:r w:rsidR="0026747E">
              <w:rPr>
                <w:noProof/>
                <w:webHidden/>
              </w:rPr>
              <w:fldChar w:fldCharType="separate"/>
            </w:r>
            <w:r w:rsidR="0026747E">
              <w:rPr>
                <w:noProof/>
                <w:webHidden/>
              </w:rPr>
              <w:t>17</w:t>
            </w:r>
            <w:r w:rsidR="0026747E">
              <w:rPr>
                <w:noProof/>
                <w:webHidden/>
              </w:rPr>
              <w:fldChar w:fldCharType="end"/>
            </w:r>
          </w:hyperlink>
        </w:p>
        <w:p w:rsidR="0026747E" w:rsidRDefault="00CD340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619204" w:history="1">
            <w:r w:rsidR="0026747E" w:rsidRPr="00ED3E7C">
              <w:rPr>
                <w:rStyle w:val="a5"/>
                <w:noProof/>
              </w:rPr>
              <w:t>7.1</w:t>
            </w:r>
            <w:r w:rsidR="002674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747E" w:rsidRPr="00ED3E7C">
              <w:rPr>
                <w:rStyle w:val="a5"/>
                <w:rFonts w:hint="eastAsia"/>
                <w:noProof/>
              </w:rPr>
              <w:t>数据类型说明</w:t>
            </w:r>
            <w:r w:rsidR="0026747E">
              <w:rPr>
                <w:noProof/>
                <w:webHidden/>
              </w:rPr>
              <w:tab/>
            </w:r>
            <w:r w:rsidR="0026747E">
              <w:rPr>
                <w:noProof/>
                <w:webHidden/>
              </w:rPr>
              <w:fldChar w:fldCharType="begin"/>
            </w:r>
            <w:r w:rsidR="0026747E">
              <w:rPr>
                <w:noProof/>
                <w:webHidden/>
              </w:rPr>
              <w:instrText xml:space="preserve"> PAGEREF _Toc407619204 \h </w:instrText>
            </w:r>
            <w:r w:rsidR="0026747E">
              <w:rPr>
                <w:noProof/>
                <w:webHidden/>
              </w:rPr>
            </w:r>
            <w:r w:rsidR="0026747E">
              <w:rPr>
                <w:noProof/>
                <w:webHidden/>
              </w:rPr>
              <w:fldChar w:fldCharType="separate"/>
            </w:r>
            <w:r w:rsidR="0026747E">
              <w:rPr>
                <w:noProof/>
                <w:webHidden/>
              </w:rPr>
              <w:t>17</w:t>
            </w:r>
            <w:r w:rsidR="0026747E">
              <w:rPr>
                <w:noProof/>
                <w:webHidden/>
              </w:rPr>
              <w:fldChar w:fldCharType="end"/>
            </w:r>
          </w:hyperlink>
        </w:p>
        <w:p w:rsidR="0026747E" w:rsidRDefault="00CD340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619205" w:history="1">
            <w:r w:rsidR="0026747E" w:rsidRPr="00ED3E7C">
              <w:rPr>
                <w:rStyle w:val="a5"/>
                <w:noProof/>
              </w:rPr>
              <w:t>7.2</w:t>
            </w:r>
            <w:r w:rsidR="002674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747E" w:rsidRPr="00ED3E7C">
              <w:rPr>
                <w:rStyle w:val="a5"/>
                <w:rFonts w:hint="eastAsia"/>
                <w:noProof/>
              </w:rPr>
              <w:t>订单状态说明</w:t>
            </w:r>
            <w:r w:rsidR="0026747E">
              <w:rPr>
                <w:noProof/>
                <w:webHidden/>
              </w:rPr>
              <w:tab/>
            </w:r>
            <w:r w:rsidR="0026747E">
              <w:rPr>
                <w:noProof/>
                <w:webHidden/>
              </w:rPr>
              <w:fldChar w:fldCharType="begin"/>
            </w:r>
            <w:r w:rsidR="0026747E">
              <w:rPr>
                <w:noProof/>
                <w:webHidden/>
              </w:rPr>
              <w:instrText xml:space="preserve"> PAGEREF _Toc407619205 \h </w:instrText>
            </w:r>
            <w:r w:rsidR="0026747E">
              <w:rPr>
                <w:noProof/>
                <w:webHidden/>
              </w:rPr>
            </w:r>
            <w:r w:rsidR="0026747E">
              <w:rPr>
                <w:noProof/>
                <w:webHidden/>
              </w:rPr>
              <w:fldChar w:fldCharType="separate"/>
            </w:r>
            <w:r w:rsidR="0026747E">
              <w:rPr>
                <w:noProof/>
                <w:webHidden/>
              </w:rPr>
              <w:t>18</w:t>
            </w:r>
            <w:r w:rsidR="0026747E">
              <w:rPr>
                <w:noProof/>
                <w:webHidden/>
              </w:rPr>
              <w:fldChar w:fldCharType="end"/>
            </w:r>
          </w:hyperlink>
        </w:p>
        <w:p w:rsidR="0026747E" w:rsidRDefault="00CD340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619206" w:history="1">
            <w:r w:rsidR="0026747E" w:rsidRPr="00ED3E7C">
              <w:rPr>
                <w:rStyle w:val="a5"/>
                <w:noProof/>
              </w:rPr>
              <w:t>7.3</w:t>
            </w:r>
            <w:r w:rsidR="002674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747E" w:rsidRPr="00ED3E7C">
              <w:rPr>
                <w:rStyle w:val="a5"/>
                <w:rFonts w:hint="eastAsia"/>
                <w:noProof/>
              </w:rPr>
              <w:t>测试数据说明（测试环境）</w:t>
            </w:r>
            <w:r w:rsidR="0026747E">
              <w:rPr>
                <w:noProof/>
                <w:webHidden/>
              </w:rPr>
              <w:tab/>
            </w:r>
            <w:r w:rsidR="0026747E">
              <w:rPr>
                <w:noProof/>
                <w:webHidden/>
              </w:rPr>
              <w:fldChar w:fldCharType="begin"/>
            </w:r>
            <w:r w:rsidR="0026747E">
              <w:rPr>
                <w:noProof/>
                <w:webHidden/>
              </w:rPr>
              <w:instrText xml:space="preserve"> PAGEREF _Toc407619206 \h </w:instrText>
            </w:r>
            <w:r w:rsidR="0026747E">
              <w:rPr>
                <w:noProof/>
                <w:webHidden/>
              </w:rPr>
            </w:r>
            <w:r w:rsidR="0026747E">
              <w:rPr>
                <w:noProof/>
                <w:webHidden/>
              </w:rPr>
              <w:fldChar w:fldCharType="separate"/>
            </w:r>
            <w:r w:rsidR="0026747E">
              <w:rPr>
                <w:noProof/>
                <w:webHidden/>
              </w:rPr>
              <w:t>18</w:t>
            </w:r>
            <w:r w:rsidR="0026747E">
              <w:rPr>
                <w:noProof/>
                <w:webHidden/>
              </w:rPr>
              <w:fldChar w:fldCharType="end"/>
            </w:r>
          </w:hyperlink>
        </w:p>
        <w:p w:rsidR="0026747E" w:rsidRDefault="00CD340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619207" w:history="1">
            <w:r w:rsidR="0026747E" w:rsidRPr="00ED3E7C">
              <w:rPr>
                <w:rStyle w:val="a5"/>
                <w:noProof/>
              </w:rPr>
              <w:t>7.4</w:t>
            </w:r>
            <w:r w:rsidR="002674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747E" w:rsidRPr="00ED3E7C">
              <w:rPr>
                <w:rStyle w:val="a5"/>
                <w:rFonts w:hint="eastAsia"/>
                <w:noProof/>
              </w:rPr>
              <w:t>响应码说明</w:t>
            </w:r>
            <w:r w:rsidR="0026747E">
              <w:rPr>
                <w:noProof/>
                <w:webHidden/>
              </w:rPr>
              <w:tab/>
            </w:r>
            <w:r w:rsidR="0026747E">
              <w:rPr>
                <w:noProof/>
                <w:webHidden/>
              </w:rPr>
              <w:fldChar w:fldCharType="begin"/>
            </w:r>
            <w:r w:rsidR="0026747E">
              <w:rPr>
                <w:noProof/>
                <w:webHidden/>
              </w:rPr>
              <w:instrText xml:space="preserve"> PAGEREF _Toc407619207 \h </w:instrText>
            </w:r>
            <w:r w:rsidR="0026747E">
              <w:rPr>
                <w:noProof/>
                <w:webHidden/>
              </w:rPr>
            </w:r>
            <w:r w:rsidR="0026747E">
              <w:rPr>
                <w:noProof/>
                <w:webHidden/>
              </w:rPr>
              <w:fldChar w:fldCharType="separate"/>
            </w:r>
            <w:r w:rsidR="0026747E">
              <w:rPr>
                <w:noProof/>
                <w:webHidden/>
              </w:rPr>
              <w:t>19</w:t>
            </w:r>
            <w:r w:rsidR="0026747E">
              <w:rPr>
                <w:noProof/>
                <w:webHidden/>
              </w:rPr>
              <w:fldChar w:fldCharType="end"/>
            </w:r>
          </w:hyperlink>
        </w:p>
        <w:p w:rsidR="008037F0" w:rsidRDefault="008037F0">
          <w:r>
            <w:rPr>
              <w:b/>
              <w:bCs/>
              <w:lang w:val="zh-CN"/>
            </w:rPr>
            <w:fldChar w:fldCharType="end"/>
          </w:r>
        </w:p>
      </w:sdtContent>
    </w:sdt>
    <w:p w:rsidR="00DD7EB2" w:rsidRDefault="00DD7EB2">
      <w:pPr>
        <w:widowControl/>
        <w:jc w:val="left"/>
      </w:pPr>
      <w:r>
        <w:br w:type="page"/>
      </w:r>
    </w:p>
    <w:p w:rsidR="00DD7EB2" w:rsidRDefault="00DD7EB2" w:rsidP="00AC2E41">
      <w:pPr>
        <w:jc w:val="left"/>
      </w:pPr>
    </w:p>
    <w:p w:rsidR="00EB691A" w:rsidRDefault="00EB691A" w:rsidP="00EB6FDA">
      <w:pPr>
        <w:pStyle w:val="1"/>
        <w:tabs>
          <w:tab w:val="clear" w:pos="425"/>
        </w:tabs>
        <w:rPr>
          <w:sz w:val="36"/>
          <w:szCs w:val="36"/>
        </w:rPr>
      </w:pPr>
      <w:bookmarkStart w:id="24" w:name="_Toc407619176"/>
      <w:bookmarkStart w:id="25" w:name="_Toc307653225"/>
      <w:bookmarkStart w:id="26" w:name="_Toc307910304"/>
      <w:r>
        <w:rPr>
          <w:rFonts w:hint="eastAsia"/>
          <w:sz w:val="36"/>
          <w:szCs w:val="36"/>
        </w:rPr>
        <w:t>简介</w:t>
      </w:r>
      <w:bookmarkEnd w:id="24"/>
    </w:p>
    <w:p w:rsidR="00EB691A" w:rsidRPr="006D197A" w:rsidRDefault="00EB691A" w:rsidP="00776B75">
      <w:pPr>
        <w:spacing w:line="276" w:lineRule="auto"/>
        <w:ind w:firstLineChars="250" w:firstLine="600"/>
        <w:rPr>
          <w:rFonts w:ascii="宋体" w:hAnsi="宋体" w:cs="Arial"/>
          <w:kern w:val="0"/>
          <w:sz w:val="24"/>
        </w:rPr>
      </w:pPr>
      <w:r w:rsidRPr="006D197A">
        <w:rPr>
          <w:rFonts w:ascii="宋体" w:hAnsi="宋体" w:cs="Arial" w:hint="eastAsia"/>
          <w:kern w:val="0"/>
          <w:sz w:val="24"/>
        </w:rPr>
        <w:t>此文档为第三方,商户系统网络接入</w:t>
      </w:r>
      <w:r w:rsidR="00885378">
        <w:rPr>
          <w:rFonts w:ascii="宋体" w:hAnsi="宋体" w:cs="Arial" w:hint="eastAsia"/>
          <w:kern w:val="0"/>
          <w:sz w:val="24"/>
        </w:rPr>
        <w:t>易联</w:t>
      </w:r>
      <w:r w:rsidR="00885378">
        <w:rPr>
          <w:rFonts w:ascii="宋体" w:hAnsi="宋体" w:cs="Arial"/>
          <w:kern w:val="0"/>
          <w:sz w:val="24"/>
        </w:rPr>
        <w:t>支付插件</w:t>
      </w:r>
      <w:r w:rsidRPr="006D197A">
        <w:rPr>
          <w:rFonts w:ascii="宋体" w:hAnsi="宋体" w:cs="Arial" w:hint="eastAsia"/>
          <w:kern w:val="0"/>
          <w:sz w:val="24"/>
        </w:rPr>
        <w:t>平台提供规范，透明, 安全，符合银</w:t>
      </w:r>
      <w:proofErr w:type="gramStart"/>
      <w:r w:rsidRPr="006D197A">
        <w:rPr>
          <w:rFonts w:ascii="宋体" w:hAnsi="宋体" w:cs="Arial" w:hint="eastAsia"/>
          <w:kern w:val="0"/>
          <w:sz w:val="24"/>
        </w:rPr>
        <w:t>联标准</w:t>
      </w:r>
      <w:proofErr w:type="gramEnd"/>
      <w:r w:rsidRPr="006D197A">
        <w:rPr>
          <w:rFonts w:ascii="宋体" w:hAnsi="宋体" w:cs="Arial" w:hint="eastAsia"/>
          <w:kern w:val="0"/>
          <w:sz w:val="24"/>
        </w:rPr>
        <w:t>的渠道接口报文。定义了第三方商户系统与</w:t>
      </w:r>
      <w:r w:rsidR="00895D79">
        <w:rPr>
          <w:rFonts w:ascii="宋体" w:hAnsi="宋体" w:cs="Arial" w:hint="eastAsia"/>
          <w:kern w:val="0"/>
          <w:sz w:val="24"/>
        </w:rPr>
        <w:t>易联支付</w:t>
      </w:r>
      <w:r w:rsidR="00895D79">
        <w:rPr>
          <w:rFonts w:ascii="宋体" w:hAnsi="宋体" w:cs="Arial"/>
          <w:kern w:val="0"/>
          <w:sz w:val="24"/>
        </w:rPr>
        <w:t>插件</w:t>
      </w:r>
      <w:r w:rsidRPr="006D197A">
        <w:rPr>
          <w:rFonts w:ascii="宋体" w:hAnsi="宋体" w:cs="Arial" w:hint="eastAsia"/>
          <w:kern w:val="0"/>
          <w:sz w:val="24"/>
        </w:rPr>
        <w:t>平台之间进行跨网联机实时交易的接入渠道报文标准。</w:t>
      </w:r>
    </w:p>
    <w:p w:rsidR="001B2476" w:rsidRDefault="001B2476" w:rsidP="00EB691A">
      <w:pPr>
        <w:rPr>
          <w:sz w:val="24"/>
        </w:rPr>
      </w:pPr>
    </w:p>
    <w:p w:rsidR="0078263C" w:rsidRDefault="00C736B6" w:rsidP="0078263C">
      <w:pPr>
        <w:pStyle w:val="1"/>
        <w:tabs>
          <w:tab w:val="clear" w:pos="425"/>
        </w:tabs>
        <w:rPr>
          <w:sz w:val="36"/>
          <w:szCs w:val="36"/>
        </w:rPr>
      </w:pPr>
      <w:bookmarkStart w:id="27" w:name="_Toc407619177"/>
      <w:r>
        <w:rPr>
          <w:rFonts w:hint="eastAsia"/>
          <w:sz w:val="36"/>
          <w:szCs w:val="36"/>
        </w:rPr>
        <w:t>交易</w:t>
      </w:r>
      <w:r>
        <w:rPr>
          <w:sz w:val="36"/>
          <w:szCs w:val="36"/>
        </w:rPr>
        <w:t>流程说明</w:t>
      </w:r>
      <w:bookmarkEnd w:id="27"/>
    </w:p>
    <w:p w:rsidR="0030353F" w:rsidRDefault="002B7D5F" w:rsidP="0030353F">
      <w:pPr>
        <w:pStyle w:val="2"/>
        <w:tabs>
          <w:tab w:val="clear" w:pos="992"/>
        </w:tabs>
        <w:rPr>
          <w:sz w:val="30"/>
          <w:szCs w:val="30"/>
        </w:rPr>
      </w:pPr>
      <w:bookmarkStart w:id="28" w:name="_Toc407619178"/>
      <w:r>
        <w:rPr>
          <w:rFonts w:hint="eastAsia"/>
          <w:sz w:val="30"/>
          <w:szCs w:val="30"/>
        </w:rPr>
        <w:t>商户</w:t>
      </w:r>
      <w:r w:rsidR="00253598">
        <w:rPr>
          <w:sz w:val="30"/>
          <w:szCs w:val="30"/>
        </w:rPr>
        <w:t>接入</w:t>
      </w:r>
      <w:r w:rsidR="00253598">
        <w:rPr>
          <w:rFonts w:hint="eastAsia"/>
          <w:sz w:val="30"/>
          <w:szCs w:val="30"/>
        </w:rPr>
        <w:t>总体</w:t>
      </w:r>
      <w:r w:rsidR="00253598">
        <w:rPr>
          <w:sz w:val="30"/>
          <w:szCs w:val="30"/>
        </w:rPr>
        <w:t>说明</w:t>
      </w:r>
      <w:bookmarkEnd w:id="28"/>
    </w:p>
    <w:p w:rsidR="0078263C" w:rsidRDefault="00131B57" w:rsidP="00EB691A">
      <w:pPr>
        <w:rPr>
          <w:sz w:val="24"/>
        </w:rPr>
      </w:pPr>
      <w:r>
        <w:rPr>
          <w:noProof/>
        </w:rPr>
        <w:drawing>
          <wp:inline distT="0" distB="0" distL="0" distR="0" wp14:anchorId="6C56CA58" wp14:editId="589D7E17">
            <wp:extent cx="5274310" cy="31140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AA8" w:rsidRPr="005451F5" w:rsidRDefault="005451F5" w:rsidP="005451F5">
      <w:pPr>
        <w:pStyle w:val="ac"/>
        <w:numPr>
          <w:ilvl w:val="0"/>
          <w:numId w:val="27"/>
        </w:numPr>
        <w:ind w:firstLineChars="0"/>
        <w:rPr>
          <w:sz w:val="24"/>
        </w:rPr>
      </w:pPr>
      <w:r w:rsidRPr="005451F5">
        <w:rPr>
          <w:sz w:val="24"/>
        </w:rPr>
        <w:t>插件平台</w:t>
      </w:r>
      <w:r w:rsidRPr="005451F5">
        <w:rPr>
          <w:rFonts w:hint="eastAsia"/>
          <w:sz w:val="24"/>
        </w:rPr>
        <w:t>完成</w:t>
      </w:r>
      <w:r w:rsidRPr="005451F5">
        <w:rPr>
          <w:sz w:val="24"/>
        </w:rPr>
        <w:t>和商户签约后，会把</w:t>
      </w:r>
      <w:r w:rsidRPr="005451F5">
        <w:rPr>
          <w:rFonts w:hint="eastAsia"/>
          <w:sz w:val="24"/>
        </w:rPr>
        <w:t>插件</w:t>
      </w:r>
      <w:r w:rsidRPr="005451F5">
        <w:rPr>
          <w:sz w:val="24"/>
        </w:rPr>
        <w:t>平台的</w:t>
      </w:r>
      <w:r w:rsidRPr="005451F5">
        <w:rPr>
          <w:rFonts w:hint="eastAsia"/>
          <w:sz w:val="24"/>
        </w:rPr>
        <w:t>测试</w:t>
      </w:r>
      <w:r w:rsidRPr="005451F5">
        <w:rPr>
          <w:sz w:val="24"/>
        </w:rPr>
        <w:t>环境</w:t>
      </w:r>
      <w:r w:rsidRPr="005451F5">
        <w:rPr>
          <w:rFonts w:hint="eastAsia"/>
          <w:sz w:val="24"/>
        </w:rPr>
        <w:t>和</w:t>
      </w:r>
      <w:r w:rsidRPr="005451F5">
        <w:rPr>
          <w:sz w:val="24"/>
        </w:rPr>
        <w:t>生产环境的公</w:t>
      </w:r>
      <w:proofErr w:type="gramStart"/>
      <w:r w:rsidRPr="005451F5">
        <w:rPr>
          <w:sz w:val="24"/>
        </w:rPr>
        <w:t>钥</w:t>
      </w:r>
      <w:proofErr w:type="gramEnd"/>
      <w:r w:rsidRPr="005451F5">
        <w:rPr>
          <w:sz w:val="24"/>
        </w:rPr>
        <w:t>通过邮件方式发送给商户；</w:t>
      </w:r>
    </w:p>
    <w:p w:rsidR="005451F5" w:rsidRPr="005451F5" w:rsidRDefault="00901779" w:rsidP="00BB055A">
      <w:pPr>
        <w:pStyle w:val="ac"/>
        <w:numPr>
          <w:ilvl w:val="0"/>
          <w:numId w:val="27"/>
        </w:numPr>
        <w:ind w:firstLineChars="0"/>
        <w:rPr>
          <w:sz w:val="24"/>
        </w:rPr>
      </w:pPr>
      <w:r>
        <w:rPr>
          <w:rFonts w:hint="eastAsia"/>
          <w:sz w:val="24"/>
        </w:rPr>
        <w:t>商户</w:t>
      </w:r>
      <w:r>
        <w:rPr>
          <w:sz w:val="24"/>
        </w:rPr>
        <w:t>参考</w:t>
      </w:r>
      <w:r>
        <w:rPr>
          <w:rFonts w:hint="eastAsia"/>
          <w:sz w:val="24"/>
        </w:rPr>
        <w:t>《</w:t>
      </w:r>
      <w:r w:rsidR="00BB055A" w:rsidRPr="00BB055A">
        <w:rPr>
          <w:rFonts w:hint="eastAsia"/>
          <w:sz w:val="24"/>
        </w:rPr>
        <w:t>易联支付插件产品</w:t>
      </w:r>
      <w:r w:rsidR="00BB055A" w:rsidRPr="00BB055A">
        <w:rPr>
          <w:rFonts w:hint="eastAsia"/>
          <w:sz w:val="24"/>
        </w:rPr>
        <w:t>_</w:t>
      </w:r>
      <w:r w:rsidR="00BB055A" w:rsidRPr="00BB055A">
        <w:rPr>
          <w:rFonts w:hint="eastAsia"/>
          <w:sz w:val="24"/>
        </w:rPr>
        <w:t>商户产生</w:t>
      </w:r>
      <w:r w:rsidR="00BB055A" w:rsidRPr="00BB055A">
        <w:rPr>
          <w:rFonts w:hint="eastAsia"/>
          <w:sz w:val="24"/>
        </w:rPr>
        <w:t>RSA</w:t>
      </w:r>
      <w:r w:rsidR="00BB055A" w:rsidRPr="00BB055A">
        <w:rPr>
          <w:rFonts w:hint="eastAsia"/>
          <w:sz w:val="24"/>
        </w:rPr>
        <w:t>密钥指南</w:t>
      </w:r>
      <w:r w:rsidR="00BB055A" w:rsidRPr="00BB055A">
        <w:rPr>
          <w:rFonts w:hint="eastAsia"/>
          <w:sz w:val="24"/>
        </w:rPr>
        <w:t>_V1.0.docx</w:t>
      </w:r>
      <w:r>
        <w:rPr>
          <w:sz w:val="24"/>
        </w:rPr>
        <w:t>》</w:t>
      </w:r>
      <w:r w:rsidR="00450747">
        <w:rPr>
          <w:rFonts w:hint="eastAsia"/>
          <w:sz w:val="24"/>
        </w:rPr>
        <w:t>产生自己</w:t>
      </w:r>
      <w:r w:rsidR="00450747">
        <w:rPr>
          <w:rFonts w:hint="eastAsia"/>
          <w:sz w:val="24"/>
        </w:rPr>
        <w:t>RSA</w:t>
      </w:r>
      <w:r w:rsidR="00450747">
        <w:rPr>
          <w:rFonts w:hint="eastAsia"/>
          <w:sz w:val="24"/>
        </w:rPr>
        <w:t>密钥</w:t>
      </w:r>
      <w:r w:rsidR="00450747">
        <w:rPr>
          <w:sz w:val="24"/>
        </w:rPr>
        <w:t>对，并通过邮件方式，把</w:t>
      </w:r>
      <w:r w:rsidR="00450747" w:rsidRPr="005451F5">
        <w:rPr>
          <w:sz w:val="24"/>
        </w:rPr>
        <w:t>公</w:t>
      </w:r>
      <w:proofErr w:type="gramStart"/>
      <w:r w:rsidR="00450747" w:rsidRPr="005451F5">
        <w:rPr>
          <w:sz w:val="24"/>
        </w:rPr>
        <w:t>钥</w:t>
      </w:r>
      <w:proofErr w:type="gramEnd"/>
      <w:r w:rsidR="00450747" w:rsidRPr="005451F5">
        <w:rPr>
          <w:sz w:val="24"/>
        </w:rPr>
        <w:t>发送</w:t>
      </w:r>
      <w:r w:rsidR="00450747">
        <w:rPr>
          <w:rFonts w:hint="eastAsia"/>
          <w:sz w:val="24"/>
        </w:rPr>
        <w:t>插件</w:t>
      </w:r>
      <w:r w:rsidR="00450747">
        <w:rPr>
          <w:sz w:val="24"/>
        </w:rPr>
        <w:t>平台的对接人员；</w:t>
      </w:r>
    </w:p>
    <w:p w:rsidR="000A7AA8" w:rsidRPr="000A7AA8" w:rsidRDefault="00DC530F" w:rsidP="00454046">
      <w:pPr>
        <w:pStyle w:val="2"/>
        <w:numPr>
          <w:ilvl w:val="1"/>
          <w:numId w:val="2"/>
        </w:numPr>
        <w:tabs>
          <w:tab w:val="clear" w:pos="992"/>
        </w:tabs>
        <w:rPr>
          <w:sz w:val="30"/>
          <w:szCs w:val="30"/>
        </w:rPr>
      </w:pPr>
      <w:bookmarkStart w:id="29" w:name="_Toc407619179"/>
      <w:r>
        <w:rPr>
          <w:rFonts w:hint="eastAsia"/>
          <w:sz w:val="30"/>
          <w:szCs w:val="30"/>
        </w:rPr>
        <w:lastRenderedPageBreak/>
        <w:t>订单支付</w:t>
      </w:r>
      <w:r w:rsidR="000A7AA8">
        <w:rPr>
          <w:sz w:val="30"/>
          <w:szCs w:val="30"/>
        </w:rPr>
        <w:t>流程说明</w:t>
      </w:r>
      <w:bookmarkEnd w:id="29"/>
    </w:p>
    <w:p w:rsidR="004D3564" w:rsidRDefault="00C5250F" w:rsidP="00EB691A">
      <w:pPr>
        <w:rPr>
          <w:sz w:val="24"/>
        </w:rPr>
      </w:pPr>
      <w:r w:rsidRPr="00C5250F">
        <w:rPr>
          <w:noProof/>
          <w:sz w:val="24"/>
        </w:rPr>
        <w:drawing>
          <wp:inline distT="0" distB="0" distL="0" distR="0" wp14:anchorId="2CFB1664" wp14:editId="3796D298">
            <wp:extent cx="5274310" cy="4215322"/>
            <wp:effectExtent l="0" t="0" r="0" b="0"/>
            <wp:docPr id="3" name="图片 3" descr="E:\4projects\PlugIn\doc\02需求文档\visio\商户订单支付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4projects\PlugIn\doc\02需求文档\visio\商户订单支付流程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621" w:rsidRDefault="00F51621" w:rsidP="00F51621">
      <w:pPr>
        <w:numPr>
          <w:ilvl w:val="0"/>
          <w:numId w:val="1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下</w:t>
      </w:r>
      <w:r>
        <w:rPr>
          <w:rFonts w:ascii="宋体" w:hAnsi="宋体"/>
          <w:szCs w:val="21"/>
        </w:rPr>
        <w:t>单过程：</w:t>
      </w:r>
    </w:p>
    <w:p w:rsidR="00F51621" w:rsidRDefault="00F51621" w:rsidP="00F51621">
      <w:pPr>
        <w:numPr>
          <w:ilvl w:val="1"/>
          <w:numId w:val="11"/>
        </w:numPr>
        <w:rPr>
          <w:rFonts w:ascii="宋体" w:hAnsi="宋体"/>
          <w:szCs w:val="21"/>
        </w:rPr>
      </w:pPr>
      <w:r w:rsidRPr="004D50AC">
        <w:rPr>
          <w:rFonts w:ascii="宋体" w:hAnsi="宋体" w:hint="eastAsia"/>
          <w:szCs w:val="21"/>
        </w:rPr>
        <w:t>用户通过客户端确认订购商品后，</w:t>
      </w:r>
      <w:r>
        <w:rPr>
          <w:rFonts w:ascii="宋体" w:hAnsi="宋体" w:hint="eastAsia"/>
          <w:szCs w:val="21"/>
        </w:rPr>
        <w:t>提交</w:t>
      </w:r>
      <w:r>
        <w:rPr>
          <w:rFonts w:ascii="宋体" w:hAnsi="宋体"/>
          <w:szCs w:val="21"/>
        </w:rPr>
        <w:t>到商户</w:t>
      </w:r>
      <w:r w:rsidR="00E57149">
        <w:rPr>
          <w:rFonts w:ascii="宋体" w:hAnsi="宋体" w:hint="eastAsia"/>
          <w:szCs w:val="21"/>
        </w:rPr>
        <w:t>系统</w:t>
      </w:r>
      <w:r w:rsidR="00E57149">
        <w:rPr>
          <w:rFonts w:ascii="宋体" w:hAnsi="宋体"/>
          <w:szCs w:val="21"/>
        </w:rPr>
        <w:t>服务器</w:t>
      </w:r>
      <w:r>
        <w:rPr>
          <w:rFonts w:ascii="宋体" w:hAnsi="宋体"/>
          <w:szCs w:val="21"/>
        </w:rPr>
        <w:t>；</w:t>
      </w:r>
    </w:p>
    <w:p w:rsidR="00F51621" w:rsidRDefault="00F51621" w:rsidP="00F51621">
      <w:pPr>
        <w:numPr>
          <w:ilvl w:val="1"/>
          <w:numId w:val="1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商户</w:t>
      </w:r>
      <w:r>
        <w:rPr>
          <w:rFonts w:ascii="宋体" w:hAnsi="宋体"/>
          <w:szCs w:val="21"/>
        </w:rPr>
        <w:t>平台</w:t>
      </w:r>
      <w:r>
        <w:rPr>
          <w:rFonts w:ascii="宋体" w:hAnsi="宋体" w:hint="eastAsia"/>
          <w:szCs w:val="21"/>
        </w:rPr>
        <w:t>产生</w:t>
      </w:r>
      <w:r>
        <w:rPr>
          <w:rFonts w:ascii="宋体" w:hAnsi="宋体"/>
          <w:szCs w:val="21"/>
        </w:rPr>
        <w:t>订单，并</w:t>
      </w:r>
      <w:r w:rsidRPr="004D50AC">
        <w:rPr>
          <w:rFonts w:ascii="宋体" w:hAnsi="宋体" w:hint="eastAsia"/>
          <w:szCs w:val="21"/>
        </w:rPr>
        <w:t>向</w:t>
      </w:r>
      <w:r>
        <w:rPr>
          <w:rFonts w:ascii="宋体" w:hAnsi="宋体" w:hint="eastAsia"/>
          <w:szCs w:val="21"/>
        </w:rPr>
        <w:t>插件</w:t>
      </w:r>
      <w:r>
        <w:rPr>
          <w:rFonts w:ascii="宋体" w:hAnsi="宋体"/>
          <w:szCs w:val="21"/>
        </w:rPr>
        <w:t>平台</w:t>
      </w:r>
      <w:r w:rsidRPr="004D50AC">
        <w:rPr>
          <w:rFonts w:ascii="宋体" w:hAnsi="宋体" w:hint="eastAsia"/>
          <w:szCs w:val="21"/>
        </w:rPr>
        <w:t>提交订单请求;</w:t>
      </w:r>
    </w:p>
    <w:p w:rsidR="00F51621" w:rsidRDefault="00F51621" w:rsidP="00E57149">
      <w:pPr>
        <w:numPr>
          <w:ilvl w:val="1"/>
          <w:numId w:val="1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插件</w:t>
      </w:r>
      <w:r>
        <w:rPr>
          <w:rFonts w:ascii="宋体" w:hAnsi="宋体"/>
          <w:szCs w:val="21"/>
        </w:rPr>
        <w:t>平台</w:t>
      </w:r>
      <w:r w:rsidR="00E57149">
        <w:rPr>
          <w:rFonts w:ascii="宋体" w:hAnsi="宋体" w:hint="eastAsia"/>
          <w:szCs w:val="21"/>
        </w:rPr>
        <w:t>检查</w:t>
      </w:r>
      <w:r w:rsidR="00E57149">
        <w:rPr>
          <w:rFonts w:ascii="宋体" w:hAnsi="宋体"/>
          <w:szCs w:val="21"/>
        </w:rPr>
        <w:t>订单数据，</w:t>
      </w:r>
      <w:r>
        <w:rPr>
          <w:rFonts w:ascii="宋体" w:hAnsi="宋体"/>
          <w:szCs w:val="21"/>
        </w:rPr>
        <w:t>记录</w:t>
      </w:r>
      <w:r>
        <w:rPr>
          <w:rFonts w:ascii="宋体" w:hAnsi="宋体" w:hint="eastAsia"/>
          <w:szCs w:val="21"/>
        </w:rPr>
        <w:t>订单</w:t>
      </w:r>
      <w:r>
        <w:rPr>
          <w:rFonts w:ascii="宋体" w:hAnsi="宋体"/>
          <w:szCs w:val="21"/>
        </w:rPr>
        <w:t>记录，</w:t>
      </w:r>
      <w:r w:rsidR="00E57149">
        <w:rPr>
          <w:rFonts w:ascii="宋体" w:hAnsi="宋体"/>
          <w:szCs w:val="21"/>
        </w:rPr>
        <w:t xml:space="preserve"> </w:t>
      </w:r>
      <w:r w:rsidR="00E57149">
        <w:rPr>
          <w:rFonts w:ascii="宋体" w:hAnsi="宋体" w:hint="eastAsia"/>
          <w:szCs w:val="21"/>
        </w:rPr>
        <w:t>返回</w:t>
      </w:r>
      <w:r w:rsidR="00E57149">
        <w:rPr>
          <w:rFonts w:ascii="宋体" w:hAnsi="宋体"/>
          <w:szCs w:val="21"/>
        </w:rPr>
        <w:t>下订单结果给商户</w:t>
      </w:r>
      <w:r w:rsidR="00E57149">
        <w:rPr>
          <w:rFonts w:ascii="宋体" w:hAnsi="宋体" w:hint="eastAsia"/>
          <w:szCs w:val="21"/>
        </w:rPr>
        <w:t>系统</w:t>
      </w:r>
      <w:r w:rsidR="00E57149">
        <w:rPr>
          <w:rFonts w:ascii="宋体" w:hAnsi="宋体"/>
          <w:szCs w:val="21"/>
        </w:rPr>
        <w:t>服务器；</w:t>
      </w:r>
    </w:p>
    <w:p w:rsidR="00F51621" w:rsidRPr="004D50AC" w:rsidRDefault="00A87398" w:rsidP="00F51621">
      <w:pPr>
        <w:numPr>
          <w:ilvl w:val="1"/>
          <w:numId w:val="11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商户</w:t>
      </w:r>
      <w:r>
        <w:rPr>
          <w:rFonts w:ascii="宋体" w:hAnsi="宋体" w:hint="eastAsia"/>
          <w:szCs w:val="21"/>
        </w:rPr>
        <w:t>系统</w:t>
      </w:r>
      <w:r>
        <w:rPr>
          <w:rFonts w:ascii="宋体" w:hAnsi="宋体"/>
          <w:szCs w:val="21"/>
        </w:rPr>
        <w:t>服务器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订单请求数据给</w:t>
      </w:r>
      <w:r w:rsidR="00F51621">
        <w:rPr>
          <w:rFonts w:ascii="宋体" w:hAnsi="宋体"/>
          <w:szCs w:val="21"/>
        </w:rPr>
        <w:t>商户</w:t>
      </w:r>
      <w:r w:rsidR="00F51621">
        <w:rPr>
          <w:rFonts w:ascii="宋体" w:hAnsi="宋体" w:hint="eastAsia"/>
          <w:szCs w:val="21"/>
        </w:rPr>
        <w:t>APP</w:t>
      </w:r>
      <w:r w:rsidR="00F51621">
        <w:rPr>
          <w:rFonts w:ascii="宋体" w:hAnsi="宋体"/>
          <w:szCs w:val="21"/>
        </w:rPr>
        <w:t>进行订单支付；</w:t>
      </w:r>
    </w:p>
    <w:p w:rsidR="00F51621" w:rsidRDefault="00F51621" w:rsidP="00F51621">
      <w:pPr>
        <w:numPr>
          <w:ilvl w:val="0"/>
          <w:numId w:val="1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商户</w:t>
      </w:r>
      <w:r>
        <w:rPr>
          <w:rFonts w:ascii="宋体" w:hAnsi="宋体"/>
          <w:szCs w:val="21"/>
        </w:rPr>
        <w:t>APP</w:t>
      </w:r>
      <w:r>
        <w:rPr>
          <w:rFonts w:ascii="宋体" w:hAnsi="宋体" w:hint="eastAsia"/>
          <w:szCs w:val="21"/>
        </w:rPr>
        <w:t>调用</w:t>
      </w:r>
      <w:r>
        <w:rPr>
          <w:rFonts w:ascii="宋体" w:hAnsi="宋体"/>
          <w:szCs w:val="21"/>
        </w:rPr>
        <w:t>支付插件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传递订单基本信息；</w:t>
      </w:r>
    </w:p>
    <w:p w:rsidR="00F51621" w:rsidRDefault="00F51621" w:rsidP="00F51621">
      <w:pPr>
        <w:numPr>
          <w:ilvl w:val="0"/>
          <w:numId w:val="11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订单</w:t>
      </w:r>
      <w:r w:rsidR="007909CF">
        <w:rPr>
          <w:rFonts w:ascii="宋体" w:hAnsi="宋体" w:hint="eastAsia"/>
          <w:szCs w:val="21"/>
        </w:rPr>
        <w:t>信息</w:t>
      </w:r>
      <w:r w:rsidR="007909CF">
        <w:rPr>
          <w:rFonts w:ascii="宋体" w:hAnsi="宋体"/>
          <w:szCs w:val="21"/>
        </w:rPr>
        <w:t>验证</w:t>
      </w:r>
      <w:r>
        <w:rPr>
          <w:rFonts w:ascii="宋体" w:hAnsi="宋体" w:hint="eastAsia"/>
          <w:szCs w:val="21"/>
        </w:rPr>
        <w:t>:</w:t>
      </w:r>
    </w:p>
    <w:p w:rsidR="00F51621" w:rsidRDefault="00F51621" w:rsidP="00F51621">
      <w:pPr>
        <w:numPr>
          <w:ilvl w:val="1"/>
          <w:numId w:val="1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支付插件向插件平台</w:t>
      </w:r>
      <w:r>
        <w:rPr>
          <w:rFonts w:ascii="宋体" w:hAnsi="宋体"/>
          <w:szCs w:val="21"/>
        </w:rPr>
        <w:t>发起订单</w:t>
      </w:r>
      <w:r w:rsidR="00D44F2B">
        <w:rPr>
          <w:rFonts w:ascii="宋体" w:hAnsi="宋体" w:hint="eastAsia"/>
          <w:szCs w:val="21"/>
        </w:rPr>
        <w:t>信息</w:t>
      </w:r>
      <w:r w:rsidR="006A530A">
        <w:rPr>
          <w:rFonts w:ascii="宋体" w:hAnsi="宋体"/>
          <w:szCs w:val="21"/>
        </w:rPr>
        <w:t>验证</w:t>
      </w:r>
      <w:r>
        <w:rPr>
          <w:rFonts w:ascii="宋体" w:hAnsi="宋体"/>
          <w:szCs w:val="21"/>
        </w:rPr>
        <w:t>请求：</w:t>
      </w:r>
    </w:p>
    <w:p w:rsidR="00F51621" w:rsidRDefault="00F51621" w:rsidP="00F51621">
      <w:pPr>
        <w:numPr>
          <w:ilvl w:val="1"/>
          <w:numId w:val="1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插件</w:t>
      </w:r>
      <w:r>
        <w:rPr>
          <w:rFonts w:ascii="宋体" w:hAnsi="宋体"/>
          <w:szCs w:val="21"/>
        </w:rPr>
        <w:t>平台</w:t>
      </w:r>
      <w:r>
        <w:rPr>
          <w:rFonts w:ascii="宋体" w:hAnsi="宋体" w:hint="eastAsia"/>
          <w:szCs w:val="21"/>
        </w:rPr>
        <w:t>核对</w:t>
      </w:r>
      <w:r>
        <w:rPr>
          <w:rFonts w:ascii="宋体" w:hAnsi="宋体"/>
          <w:szCs w:val="21"/>
        </w:rPr>
        <w:t>订单信息</w:t>
      </w:r>
      <w:r>
        <w:rPr>
          <w:rFonts w:ascii="宋体" w:hAnsi="宋体" w:hint="eastAsia"/>
          <w:szCs w:val="21"/>
        </w:rPr>
        <w:t>，</w:t>
      </w:r>
      <w:r w:rsidR="00496416">
        <w:rPr>
          <w:rFonts w:ascii="宋体" w:hAnsi="宋体"/>
          <w:szCs w:val="21"/>
        </w:rPr>
        <w:t>获取可以进行支付的银行卡</w:t>
      </w:r>
      <w:r w:rsidR="001D0ED9">
        <w:rPr>
          <w:rFonts w:ascii="宋体" w:hAnsi="宋体" w:hint="eastAsia"/>
          <w:szCs w:val="21"/>
        </w:rPr>
        <w:t>；</w:t>
      </w:r>
      <w:r w:rsidR="001D0ED9">
        <w:rPr>
          <w:rFonts w:ascii="宋体" w:hAnsi="宋体"/>
          <w:szCs w:val="21"/>
        </w:rPr>
        <w:t>返回可以支付的</w:t>
      </w:r>
      <w:r w:rsidR="001D0ED9">
        <w:rPr>
          <w:rFonts w:ascii="宋体" w:hAnsi="宋体" w:hint="eastAsia"/>
          <w:szCs w:val="21"/>
        </w:rPr>
        <w:t>银行</w:t>
      </w:r>
      <w:r w:rsidR="001D0ED9">
        <w:rPr>
          <w:rFonts w:ascii="宋体" w:hAnsi="宋体"/>
          <w:szCs w:val="21"/>
        </w:rPr>
        <w:t>卡和用户</w:t>
      </w:r>
      <w:proofErr w:type="gramStart"/>
      <w:r w:rsidR="001D0ED9">
        <w:rPr>
          <w:rFonts w:ascii="宋体" w:hAnsi="宋体"/>
          <w:szCs w:val="21"/>
        </w:rPr>
        <w:t>给支付</w:t>
      </w:r>
      <w:proofErr w:type="gramEnd"/>
      <w:r w:rsidR="001D0ED9">
        <w:rPr>
          <w:rFonts w:ascii="宋体" w:hAnsi="宋体"/>
          <w:szCs w:val="21"/>
        </w:rPr>
        <w:t>插件；</w:t>
      </w:r>
    </w:p>
    <w:p w:rsidR="00F51621" w:rsidRDefault="00F51621" w:rsidP="00F51621">
      <w:pPr>
        <w:numPr>
          <w:ilvl w:val="0"/>
          <w:numId w:val="11"/>
        </w:numPr>
        <w:rPr>
          <w:rFonts w:ascii="宋体" w:hAnsi="宋体"/>
          <w:szCs w:val="21"/>
        </w:rPr>
      </w:pPr>
      <w:proofErr w:type="gramStart"/>
      <w:r>
        <w:rPr>
          <w:rFonts w:ascii="宋体" w:hAnsi="宋体" w:hint="eastAsia"/>
          <w:szCs w:val="21"/>
        </w:rPr>
        <w:t>风控</w:t>
      </w:r>
      <w:r>
        <w:rPr>
          <w:rFonts w:ascii="宋体" w:hAnsi="宋体"/>
          <w:szCs w:val="21"/>
        </w:rPr>
        <w:t>验证</w:t>
      </w:r>
      <w:proofErr w:type="gramEnd"/>
      <w:r>
        <w:rPr>
          <w:rFonts w:ascii="宋体" w:hAnsi="宋体" w:hint="eastAsia"/>
          <w:szCs w:val="21"/>
        </w:rPr>
        <w:t>请求:</w:t>
      </w:r>
    </w:p>
    <w:p w:rsidR="00F51621" w:rsidRDefault="00F51621" w:rsidP="00F51621">
      <w:pPr>
        <w:numPr>
          <w:ilvl w:val="1"/>
          <w:numId w:val="1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</w:t>
      </w:r>
      <w:proofErr w:type="gramStart"/>
      <w:r>
        <w:rPr>
          <w:rFonts w:ascii="宋体" w:hAnsi="宋体"/>
          <w:szCs w:val="21"/>
        </w:rPr>
        <w:t>填写</w:t>
      </w:r>
      <w:r>
        <w:rPr>
          <w:rFonts w:ascii="宋体" w:hAnsi="宋体" w:hint="eastAsia"/>
          <w:szCs w:val="21"/>
        </w:rPr>
        <w:t>风控信息</w:t>
      </w:r>
      <w:proofErr w:type="gramEnd"/>
      <w:r>
        <w:rPr>
          <w:rFonts w:ascii="宋体" w:hAnsi="宋体"/>
          <w:szCs w:val="21"/>
        </w:rPr>
        <w:t>，</w:t>
      </w:r>
      <w:proofErr w:type="gramStart"/>
      <w:r>
        <w:rPr>
          <w:rFonts w:ascii="宋体" w:hAnsi="宋体"/>
          <w:szCs w:val="21"/>
        </w:rPr>
        <w:t>提交风控请求</w:t>
      </w:r>
      <w:proofErr w:type="gramEnd"/>
      <w:r>
        <w:rPr>
          <w:rFonts w:ascii="宋体" w:hAnsi="宋体"/>
          <w:szCs w:val="21"/>
        </w:rPr>
        <w:t>道插件</w:t>
      </w:r>
      <w:r>
        <w:rPr>
          <w:rFonts w:ascii="宋体" w:hAnsi="宋体" w:hint="eastAsia"/>
          <w:szCs w:val="21"/>
        </w:rPr>
        <w:t>平台</w:t>
      </w:r>
      <w:r>
        <w:rPr>
          <w:rFonts w:ascii="宋体" w:hAnsi="宋体"/>
          <w:szCs w:val="21"/>
        </w:rPr>
        <w:t>；</w:t>
      </w:r>
    </w:p>
    <w:p w:rsidR="00F51621" w:rsidRPr="00815F6E" w:rsidRDefault="00F51621" w:rsidP="00201FC3">
      <w:pPr>
        <w:numPr>
          <w:ilvl w:val="1"/>
          <w:numId w:val="11"/>
        </w:numPr>
        <w:rPr>
          <w:rFonts w:ascii="宋体" w:hAnsi="宋体"/>
          <w:szCs w:val="21"/>
        </w:rPr>
      </w:pPr>
      <w:r w:rsidRPr="00815F6E">
        <w:rPr>
          <w:rFonts w:ascii="宋体" w:hAnsi="宋体" w:hint="eastAsia"/>
          <w:szCs w:val="21"/>
        </w:rPr>
        <w:t>插件</w:t>
      </w:r>
      <w:r w:rsidR="00815F6E" w:rsidRPr="00815F6E">
        <w:rPr>
          <w:rFonts w:ascii="宋体" w:hAnsi="宋体"/>
          <w:szCs w:val="21"/>
        </w:rPr>
        <w:t>平台</w:t>
      </w:r>
      <w:proofErr w:type="gramStart"/>
      <w:r w:rsidR="00815F6E" w:rsidRPr="00815F6E">
        <w:rPr>
          <w:rFonts w:ascii="宋体" w:hAnsi="宋体"/>
          <w:szCs w:val="21"/>
        </w:rPr>
        <w:t>进行风控验证</w:t>
      </w:r>
      <w:proofErr w:type="gramEnd"/>
      <w:r w:rsidR="00815F6E" w:rsidRPr="00815F6E">
        <w:rPr>
          <w:rFonts w:ascii="宋体" w:hAnsi="宋体" w:hint="eastAsia"/>
          <w:szCs w:val="21"/>
        </w:rPr>
        <w:t>，</w:t>
      </w:r>
      <w:proofErr w:type="gramStart"/>
      <w:r w:rsidRPr="00815F6E">
        <w:rPr>
          <w:rFonts w:ascii="宋体" w:hAnsi="宋体" w:hint="eastAsia"/>
          <w:szCs w:val="21"/>
        </w:rPr>
        <w:t>返回</w:t>
      </w:r>
      <w:r w:rsidRPr="00815F6E">
        <w:rPr>
          <w:rFonts w:ascii="宋体" w:hAnsi="宋体"/>
          <w:szCs w:val="21"/>
        </w:rPr>
        <w:t>风控验证</w:t>
      </w:r>
      <w:proofErr w:type="gramEnd"/>
      <w:r w:rsidRPr="00815F6E">
        <w:rPr>
          <w:rFonts w:ascii="宋体" w:hAnsi="宋体"/>
          <w:szCs w:val="21"/>
        </w:rPr>
        <w:t>结果</w:t>
      </w:r>
      <w:proofErr w:type="gramStart"/>
      <w:r w:rsidRPr="00815F6E">
        <w:rPr>
          <w:rFonts w:ascii="宋体" w:hAnsi="宋体" w:hint="eastAsia"/>
          <w:szCs w:val="21"/>
        </w:rPr>
        <w:t>给</w:t>
      </w:r>
      <w:r w:rsidRPr="00815F6E">
        <w:rPr>
          <w:rFonts w:ascii="宋体" w:hAnsi="宋体"/>
          <w:szCs w:val="21"/>
        </w:rPr>
        <w:t>支付</w:t>
      </w:r>
      <w:proofErr w:type="gramEnd"/>
      <w:r w:rsidRPr="00815F6E">
        <w:rPr>
          <w:rFonts w:ascii="宋体" w:hAnsi="宋体"/>
          <w:szCs w:val="21"/>
        </w:rPr>
        <w:t>插件</w:t>
      </w:r>
      <w:r w:rsidRPr="00815F6E">
        <w:rPr>
          <w:rFonts w:ascii="宋体" w:hAnsi="宋体" w:hint="eastAsia"/>
          <w:szCs w:val="21"/>
        </w:rPr>
        <w:t>；</w:t>
      </w:r>
    </w:p>
    <w:p w:rsidR="00F51621" w:rsidRDefault="00F51621" w:rsidP="00F51621">
      <w:pPr>
        <w:numPr>
          <w:ilvl w:val="0"/>
          <w:numId w:val="1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订单</w:t>
      </w:r>
      <w:r>
        <w:rPr>
          <w:rFonts w:ascii="宋体" w:hAnsi="宋体"/>
          <w:szCs w:val="21"/>
        </w:rPr>
        <w:t>支付：</w:t>
      </w:r>
    </w:p>
    <w:p w:rsidR="00F51621" w:rsidRDefault="007548C9" w:rsidP="00F51621">
      <w:pPr>
        <w:numPr>
          <w:ilvl w:val="1"/>
          <w:numId w:val="1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</w:t>
      </w:r>
      <w:r w:rsidR="00F51621">
        <w:rPr>
          <w:rFonts w:ascii="宋体" w:hAnsi="宋体"/>
          <w:szCs w:val="21"/>
        </w:rPr>
        <w:t>填写支付凭证</w:t>
      </w:r>
      <w:r w:rsidR="00F51621">
        <w:rPr>
          <w:rFonts w:ascii="宋体" w:hAnsi="宋体" w:hint="eastAsia"/>
          <w:szCs w:val="21"/>
        </w:rPr>
        <w:t>，</w:t>
      </w:r>
      <w:r w:rsidR="00F51621">
        <w:rPr>
          <w:rFonts w:ascii="宋体" w:hAnsi="宋体"/>
          <w:szCs w:val="21"/>
        </w:rPr>
        <w:t>提交插件平台进行支付请求；</w:t>
      </w:r>
    </w:p>
    <w:p w:rsidR="00F51621" w:rsidRDefault="00F51621" w:rsidP="00F51621">
      <w:pPr>
        <w:numPr>
          <w:ilvl w:val="1"/>
          <w:numId w:val="1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插件平台</w:t>
      </w:r>
      <w:r w:rsidR="00F55F19">
        <w:rPr>
          <w:rFonts w:ascii="宋体" w:hAnsi="宋体" w:hint="eastAsia"/>
          <w:szCs w:val="21"/>
        </w:rPr>
        <w:t>调用</w:t>
      </w:r>
      <w:r w:rsidR="00F55F19">
        <w:rPr>
          <w:rFonts w:ascii="宋体" w:hAnsi="宋体"/>
          <w:szCs w:val="21"/>
        </w:rPr>
        <w:t>银</w:t>
      </w:r>
      <w:proofErr w:type="gramStart"/>
      <w:r w:rsidR="00F55F19">
        <w:rPr>
          <w:rFonts w:ascii="宋体" w:hAnsi="宋体"/>
          <w:szCs w:val="21"/>
        </w:rPr>
        <w:t>联支付</w:t>
      </w:r>
      <w:proofErr w:type="gramEnd"/>
      <w:r w:rsidR="00F55F19">
        <w:rPr>
          <w:rFonts w:ascii="宋体" w:hAnsi="宋体"/>
          <w:szCs w:val="21"/>
        </w:rPr>
        <w:t>接口完成支付</w:t>
      </w:r>
      <w:r w:rsidR="00B32A5C">
        <w:rPr>
          <w:rFonts w:ascii="宋体" w:hAnsi="宋体" w:hint="eastAsia"/>
          <w:szCs w:val="21"/>
        </w:rPr>
        <w:t>，并</w:t>
      </w:r>
      <w:r w:rsidR="00B32A5C">
        <w:rPr>
          <w:rFonts w:ascii="宋体" w:hAnsi="宋体"/>
          <w:szCs w:val="21"/>
        </w:rPr>
        <w:t>返回订单支付结果</w:t>
      </w:r>
      <w:proofErr w:type="gramStart"/>
      <w:r w:rsidR="00B32A5C">
        <w:rPr>
          <w:rFonts w:ascii="宋体" w:hAnsi="宋体"/>
          <w:szCs w:val="21"/>
        </w:rPr>
        <w:t>给</w:t>
      </w:r>
      <w:r w:rsidR="00B32A5C">
        <w:rPr>
          <w:rFonts w:ascii="宋体" w:hAnsi="宋体" w:hint="eastAsia"/>
          <w:szCs w:val="21"/>
        </w:rPr>
        <w:t>支付</w:t>
      </w:r>
      <w:proofErr w:type="gramEnd"/>
      <w:r w:rsidR="00B32A5C">
        <w:rPr>
          <w:rFonts w:ascii="宋体" w:hAnsi="宋体"/>
          <w:szCs w:val="21"/>
        </w:rPr>
        <w:t>插件</w:t>
      </w:r>
      <w:r w:rsidR="00B32A5C">
        <w:rPr>
          <w:rFonts w:ascii="宋体" w:hAnsi="宋体" w:hint="eastAsia"/>
          <w:szCs w:val="21"/>
        </w:rPr>
        <w:t>；</w:t>
      </w:r>
    </w:p>
    <w:p w:rsidR="00DA7DBF" w:rsidRDefault="00DA7DBF" w:rsidP="00F51621">
      <w:pPr>
        <w:numPr>
          <w:ilvl w:val="1"/>
          <w:numId w:val="1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插件</w:t>
      </w:r>
      <w:r>
        <w:rPr>
          <w:rFonts w:ascii="宋体" w:hAnsi="宋体"/>
          <w:szCs w:val="21"/>
        </w:rPr>
        <w:t>平台通过异步通知接口</w:t>
      </w:r>
      <w:r>
        <w:rPr>
          <w:rFonts w:ascii="宋体" w:hAnsi="宋体" w:hint="eastAsia"/>
          <w:szCs w:val="21"/>
        </w:rPr>
        <w:t>发送</w:t>
      </w:r>
      <w:r>
        <w:rPr>
          <w:rFonts w:ascii="宋体" w:hAnsi="宋体"/>
          <w:szCs w:val="21"/>
        </w:rPr>
        <w:t>订单结果给</w:t>
      </w:r>
      <w:r w:rsidR="00FC773D">
        <w:rPr>
          <w:rFonts w:ascii="宋体" w:hAnsi="宋体"/>
          <w:szCs w:val="21"/>
        </w:rPr>
        <w:t>商户</w:t>
      </w:r>
      <w:r w:rsidR="00FC773D">
        <w:rPr>
          <w:rFonts w:ascii="宋体" w:hAnsi="宋体" w:hint="eastAsia"/>
          <w:szCs w:val="21"/>
        </w:rPr>
        <w:t>系统</w:t>
      </w:r>
      <w:r w:rsidR="00FC773D">
        <w:rPr>
          <w:rFonts w:ascii="宋体" w:hAnsi="宋体"/>
          <w:szCs w:val="21"/>
        </w:rPr>
        <w:t>服务器</w:t>
      </w:r>
      <w:r w:rsidR="00FC773D">
        <w:rPr>
          <w:rFonts w:ascii="宋体" w:hAnsi="宋体" w:hint="eastAsia"/>
          <w:szCs w:val="21"/>
        </w:rPr>
        <w:t>；</w:t>
      </w:r>
    </w:p>
    <w:p w:rsidR="00F51621" w:rsidRDefault="00F51621" w:rsidP="00F51621">
      <w:pPr>
        <w:numPr>
          <w:ilvl w:val="0"/>
          <w:numId w:val="1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支付插件</w:t>
      </w:r>
      <w:r>
        <w:rPr>
          <w:rFonts w:ascii="宋体" w:hAnsi="宋体"/>
          <w:szCs w:val="21"/>
        </w:rPr>
        <w:t>返回订单支付结果给商户</w:t>
      </w:r>
      <w:r>
        <w:rPr>
          <w:rFonts w:ascii="宋体" w:hAnsi="宋体" w:hint="eastAsia"/>
          <w:szCs w:val="21"/>
        </w:rPr>
        <w:t>APP</w:t>
      </w:r>
      <w:r>
        <w:rPr>
          <w:rFonts w:ascii="宋体" w:hAnsi="宋体"/>
          <w:szCs w:val="21"/>
        </w:rPr>
        <w:t>,</w:t>
      </w:r>
      <w:r>
        <w:rPr>
          <w:rFonts w:ascii="宋体" w:hAnsi="宋体" w:hint="eastAsia"/>
          <w:szCs w:val="21"/>
        </w:rPr>
        <w:t>并退出支付</w:t>
      </w:r>
      <w:r>
        <w:rPr>
          <w:rFonts w:ascii="宋体" w:hAnsi="宋体"/>
          <w:szCs w:val="21"/>
        </w:rPr>
        <w:t>插件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返回商户</w:t>
      </w:r>
      <w:r>
        <w:rPr>
          <w:rFonts w:ascii="宋体" w:hAnsi="宋体" w:hint="eastAsia"/>
          <w:szCs w:val="21"/>
        </w:rPr>
        <w:t>APP；</w:t>
      </w:r>
    </w:p>
    <w:p w:rsidR="00F51621" w:rsidRDefault="00F51621" w:rsidP="00F51621">
      <w:pPr>
        <w:numPr>
          <w:ilvl w:val="0"/>
          <w:numId w:val="1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商户APP把</w:t>
      </w:r>
      <w:r>
        <w:rPr>
          <w:rFonts w:ascii="宋体" w:hAnsi="宋体"/>
          <w:szCs w:val="21"/>
        </w:rPr>
        <w:t>订单支付结果通知给</w:t>
      </w:r>
      <w:r>
        <w:rPr>
          <w:rFonts w:ascii="宋体" w:hAnsi="宋体" w:hint="eastAsia"/>
          <w:szCs w:val="21"/>
        </w:rPr>
        <w:t>商户系统</w:t>
      </w:r>
      <w:r>
        <w:rPr>
          <w:rFonts w:ascii="宋体" w:hAnsi="宋体"/>
          <w:szCs w:val="21"/>
        </w:rPr>
        <w:t>；</w:t>
      </w:r>
    </w:p>
    <w:p w:rsidR="00F51621" w:rsidRDefault="00F51621" w:rsidP="00F51621">
      <w:pPr>
        <w:numPr>
          <w:ilvl w:val="1"/>
          <w:numId w:val="1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商户</w:t>
      </w:r>
      <w:r>
        <w:rPr>
          <w:rFonts w:ascii="宋体" w:hAnsi="宋体"/>
          <w:szCs w:val="21"/>
        </w:rPr>
        <w:t>系统进行订单处理</w:t>
      </w:r>
      <w:r>
        <w:rPr>
          <w:rFonts w:ascii="宋体" w:hAnsi="宋体" w:hint="eastAsia"/>
          <w:szCs w:val="21"/>
        </w:rPr>
        <w:t>；</w:t>
      </w:r>
    </w:p>
    <w:p w:rsidR="00F51621" w:rsidRDefault="00F51621" w:rsidP="00F51621">
      <w:pPr>
        <w:numPr>
          <w:ilvl w:val="1"/>
          <w:numId w:val="1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商户</w:t>
      </w:r>
      <w:r>
        <w:rPr>
          <w:rFonts w:ascii="宋体" w:hAnsi="宋体"/>
          <w:szCs w:val="21"/>
        </w:rPr>
        <w:t>系统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订单处理结果给</w:t>
      </w:r>
      <w:r>
        <w:rPr>
          <w:rFonts w:ascii="宋体" w:hAnsi="宋体" w:hint="eastAsia"/>
          <w:szCs w:val="21"/>
        </w:rPr>
        <w:t>商户APP</w:t>
      </w:r>
    </w:p>
    <w:p w:rsidR="00286360" w:rsidRPr="00F51621" w:rsidRDefault="00286360" w:rsidP="00EB691A">
      <w:pPr>
        <w:rPr>
          <w:sz w:val="24"/>
        </w:rPr>
      </w:pPr>
    </w:p>
    <w:p w:rsidR="00214B4E" w:rsidRDefault="000A47F4" w:rsidP="00214B4E">
      <w:pPr>
        <w:pStyle w:val="1"/>
        <w:tabs>
          <w:tab w:val="clear" w:pos="425"/>
        </w:tabs>
        <w:rPr>
          <w:sz w:val="36"/>
          <w:szCs w:val="36"/>
        </w:rPr>
      </w:pPr>
      <w:bookmarkStart w:id="30" w:name="_Toc407619180"/>
      <w:r>
        <w:rPr>
          <w:rFonts w:hint="eastAsia"/>
          <w:sz w:val="36"/>
          <w:szCs w:val="36"/>
        </w:rPr>
        <w:t>报文</w:t>
      </w:r>
      <w:r>
        <w:rPr>
          <w:sz w:val="36"/>
          <w:szCs w:val="36"/>
        </w:rPr>
        <w:t>签名说明</w:t>
      </w:r>
      <w:bookmarkEnd w:id="30"/>
    </w:p>
    <w:p w:rsidR="00AA3217" w:rsidRDefault="003C02FC" w:rsidP="00AA3217">
      <w:pPr>
        <w:pStyle w:val="2"/>
        <w:tabs>
          <w:tab w:val="clear" w:pos="992"/>
        </w:tabs>
        <w:rPr>
          <w:sz w:val="30"/>
          <w:szCs w:val="30"/>
        </w:rPr>
      </w:pPr>
      <w:bookmarkStart w:id="31" w:name="_Toc407619181"/>
      <w:r>
        <w:rPr>
          <w:rFonts w:hint="eastAsia"/>
          <w:sz w:val="30"/>
          <w:szCs w:val="30"/>
        </w:rPr>
        <w:t>签名</w:t>
      </w:r>
      <w:r w:rsidR="00AA3217">
        <w:rPr>
          <w:sz w:val="30"/>
          <w:szCs w:val="30"/>
        </w:rPr>
        <w:t>说明</w:t>
      </w:r>
      <w:bookmarkEnd w:id="31"/>
    </w:p>
    <w:p w:rsidR="0078263C" w:rsidRPr="002D765F" w:rsidRDefault="000C2D17" w:rsidP="00454046">
      <w:pPr>
        <w:pStyle w:val="ac"/>
        <w:numPr>
          <w:ilvl w:val="0"/>
          <w:numId w:val="3"/>
        </w:numPr>
        <w:ind w:firstLineChars="0"/>
        <w:rPr>
          <w:sz w:val="24"/>
        </w:rPr>
      </w:pPr>
      <w:r w:rsidRPr="002D765F">
        <w:rPr>
          <w:rFonts w:hint="eastAsia"/>
          <w:sz w:val="24"/>
        </w:rPr>
        <w:t>签名</w:t>
      </w:r>
      <w:r w:rsidRPr="002D765F">
        <w:rPr>
          <w:sz w:val="24"/>
        </w:rPr>
        <w:t>的数据源</w:t>
      </w:r>
      <w:proofErr w:type="gramStart"/>
      <w:r w:rsidRPr="002D765F">
        <w:rPr>
          <w:sz w:val="24"/>
        </w:rPr>
        <w:t>串采用</w:t>
      </w:r>
      <w:proofErr w:type="gramEnd"/>
      <w:r w:rsidRPr="002D765F">
        <w:rPr>
          <w:sz w:val="24"/>
        </w:rPr>
        <w:t>key=value</w:t>
      </w:r>
      <w:r w:rsidRPr="002D765F">
        <w:rPr>
          <w:rFonts w:hint="eastAsia"/>
          <w:sz w:val="24"/>
        </w:rPr>
        <w:t>值</w:t>
      </w:r>
      <w:r w:rsidRPr="002D765F">
        <w:rPr>
          <w:sz w:val="24"/>
        </w:rPr>
        <w:t>对</w:t>
      </w:r>
      <w:r w:rsidRPr="002D765F">
        <w:rPr>
          <w:rFonts w:hint="eastAsia"/>
          <w:sz w:val="24"/>
        </w:rPr>
        <w:t>和“</w:t>
      </w:r>
      <w:r w:rsidR="00C46930" w:rsidRPr="002D765F">
        <w:rPr>
          <w:rFonts w:hint="eastAsia"/>
          <w:sz w:val="24"/>
        </w:rPr>
        <w:t>&amp;</w:t>
      </w:r>
      <w:r w:rsidRPr="002D765F">
        <w:rPr>
          <w:sz w:val="24"/>
        </w:rPr>
        <w:t>”</w:t>
      </w:r>
      <w:r w:rsidR="00C46930" w:rsidRPr="002D765F">
        <w:rPr>
          <w:rFonts w:hint="eastAsia"/>
          <w:sz w:val="24"/>
        </w:rPr>
        <w:t>符合进行</w:t>
      </w:r>
      <w:r w:rsidR="00C46930" w:rsidRPr="002D765F">
        <w:rPr>
          <w:sz w:val="24"/>
        </w:rPr>
        <w:t>拼接</w:t>
      </w:r>
      <w:r w:rsidR="007A31DC">
        <w:rPr>
          <w:rFonts w:hint="eastAsia"/>
          <w:sz w:val="24"/>
        </w:rPr>
        <w:t>；</w:t>
      </w:r>
      <w:r w:rsidR="00580DD5">
        <w:rPr>
          <w:rFonts w:hint="eastAsia"/>
          <w:sz w:val="24"/>
        </w:rPr>
        <w:t>如</w:t>
      </w:r>
      <w:r w:rsidR="00580DD5">
        <w:rPr>
          <w:sz w:val="24"/>
        </w:rPr>
        <w:t>：</w:t>
      </w:r>
      <w:r w:rsidR="002E778B" w:rsidRPr="00AD277C">
        <w:rPr>
          <w:rFonts w:ascii="Menlo Regular" w:hAnsi="Menlo Regular"/>
          <w:sz w:val="18"/>
          <w:szCs w:val="18"/>
        </w:rPr>
        <w:t>merchantId=</w:t>
      </w:r>
      <w:r w:rsidR="00734982">
        <w:rPr>
          <w:rFonts w:ascii="Menlo Regular" w:hAnsi="Menlo Regular"/>
          <w:sz w:val="18"/>
          <w:szCs w:val="18"/>
        </w:rPr>
        <w:t>[</w:t>
      </w:r>
      <w:r w:rsidR="00734982" w:rsidRPr="00AD277C">
        <w:rPr>
          <w:rFonts w:ascii="Menlo Regular" w:hAnsi="Menlo Regular"/>
          <w:sz w:val="18"/>
          <w:szCs w:val="18"/>
        </w:rPr>
        <w:t>merchantId</w:t>
      </w:r>
      <w:r w:rsidR="00734982">
        <w:rPr>
          <w:rFonts w:ascii="Menlo Regular" w:hAnsi="Menlo Regular"/>
          <w:sz w:val="18"/>
          <w:szCs w:val="18"/>
        </w:rPr>
        <w:t>]</w:t>
      </w:r>
      <w:r w:rsidR="002E778B" w:rsidRPr="00AD277C">
        <w:rPr>
          <w:rFonts w:ascii="Menlo Regular" w:hAnsi="Menlo Regular"/>
          <w:sz w:val="18"/>
          <w:szCs w:val="18"/>
        </w:rPr>
        <w:t>&amp;merchantOrderId=</w:t>
      </w:r>
      <w:r w:rsidR="00734982">
        <w:rPr>
          <w:rFonts w:ascii="Menlo Regular" w:hAnsi="Menlo Regular"/>
          <w:sz w:val="18"/>
          <w:szCs w:val="18"/>
        </w:rPr>
        <w:t>[</w:t>
      </w:r>
      <w:r w:rsidR="00734982" w:rsidRPr="00AD277C">
        <w:rPr>
          <w:rFonts w:ascii="Menlo Regular" w:hAnsi="Menlo Regular"/>
          <w:sz w:val="18"/>
          <w:szCs w:val="18"/>
        </w:rPr>
        <w:t>merchantOrderId</w:t>
      </w:r>
      <w:r w:rsidR="00734982">
        <w:rPr>
          <w:rFonts w:ascii="Menlo Regular" w:hAnsi="Menlo Regular"/>
          <w:sz w:val="18"/>
          <w:szCs w:val="18"/>
        </w:rPr>
        <w:t>]</w:t>
      </w:r>
      <w:r w:rsidR="002E778B" w:rsidRPr="00AD277C">
        <w:rPr>
          <w:rFonts w:ascii="Menlo Regular" w:hAnsi="Menlo Regular"/>
          <w:sz w:val="18"/>
          <w:szCs w:val="18"/>
        </w:rPr>
        <w:t>&amp;merchantOrderTime=</w:t>
      </w:r>
      <w:r w:rsidR="00734982">
        <w:rPr>
          <w:rFonts w:ascii="Menlo Regular" w:hAnsi="Menlo Regular"/>
          <w:sz w:val="18"/>
          <w:szCs w:val="18"/>
        </w:rPr>
        <w:t>[</w:t>
      </w:r>
      <w:r w:rsidR="00734982" w:rsidRPr="00AD277C">
        <w:rPr>
          <w:rFonts w:ascii="Menlo Regular" w:hAnsi="Menlo Regular"/>
          <w:sz w:val="18"/>
          <w:szCs w:val="18"/>
        </w:rPr>
        <w:t>merchantOrderTime</w:t>
      </w:r>
      <w:r w:rsidR="00734982">
        <w:rPr>
          <w:rFonts w:ascii="Menlo Regular" w:hAnsi="Menlo Regular"/>
          <w:sz w:val="18"/>
          <w:szCs w:val="18"/>
        </w:rPr>
        <w:t>]</w:t>
      </w:r>
      <w:r w:rsidR="002E778B" w:rsidRPr="00AD277C">
        <w:rPr>
          <w:rFonts w:ascii="Menlo Regular" w:hAnsi="Menlo Regular"/>
          <w:sz w:val="18"/>
          <w:szCs w:val="18"/>
        </w:rPr>
        <w:t>&amp;merchantOrderA</w:t>
      </w:r>
      <w:r w:rsidR="00734982">
        <w:rPr>
          <w:rFonts w:ascii="Menlo Regular" w:hAnsi="Menlo Regular"/>
          <w:sz w:val="18"/>
          <w:szCs w:val="18"/>
        </w:rPr>
        <w:t>mt=[</w:t>
      </w:r>
      <w:r w:rsidR="00734982" w:rsidRPr="00AD277C">
        <w:rPr>
          <w:rFonts w:ascii="Menlo Regular" w:hAnsi="Menlo Regular"/>
          <w:sz w:val="18"/>
          <w:szCs w:val="18"/>
        </w:rPr>
        <w:t>merchantOrderAmt</w:t>
      </w:r>
      <w:r w:rsidR="00734982">
        <w:rPr>
          <w:rFonts w:ascii="Menlo Regular" w:hAnsi="Menlo Regular"/>
          <w:sz w:val="18"/>
          <w:szCs w:val="18"/>
        </w:rPr>
        <w:t>]</w:t>
      </w:r>
    </w:p>
    <w:p w:rsidR="00B045BD" w:rsidRPr="002D765F" w:rsidRDefault="00B045BD" w:rsidP="00454046">
      <w:pPr>
        <w:pStyle w:val="ac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签名</w:t>
      </w:r>
      <w:r w:rsidR="00634276">
        <w:rPr>
          <w:rFonts w:hint="eastAsia"/>
          <w:sz w:val="24"/>
        </w:rPr>
        <w:t>数据</w:t>
      </w:r>
      <w:r w:rsidR="00634276">
        <w:rPr>
          <w:sz w:val="24"/>
        </w:rPr>
        <w:t>牵涉到中文</w:t>
      </w:r>
      <w:r w:rsidR="00634276">
        <w:rPr>
          <w:rFonts w:hint="eastAsia"/>
          <w:sz w:val="24"/>
        </w:rPr>
        <w:t>部分</w:t>
      </w:r>
      <w:r w:rsidR="00634276">
        <w:rPr>
          <w:sz w:val="24"/>
        </w:rPr>
        <w:t>，需要</w:t>
      </w:r>
      <w:r w:rsidR="00634276">
        <w:rPr>
          <w:rFonts w:hint="eastAsia"/>
          <w:sz w:val="24"/>
        </w:rPr>
        <w:t>采用“</w:t>
      </w:r>
      <w:r w:rsidR="00753D00">
        <w:rPr>
          <w:rFonts w:hint="eastAsia"/>
          <w:sz w:val="24"/>
        </w:rPr>
        <w:t>UTF-8</w:t>
      </w:r>
      <w:r w:rsidR="00753D00">
        <w:rPr>
          <w:sz w:val="24"/>
        </w:rPr>
        <w:t>”</w:t>
      </w:r>
      <w:r w:rsidR="00753D00">
        <w:rPr>
          <w:rFonts w:hint="eastAsia"/>
          <w:sz w:val="24"/>
        </w:rPr>
        <w:t>编码</w:t>
      </w:r>
      <w:r w:rsidR="00753D00">
        <w:rPr>
          <w:sz w:val="24"/>
        </w:rPr>
        <w:t>；</w:t>
      </w:r>
    </w:p>
    <w:p w:rsidR="002D765F" w:rsidRDefault="00E22AB6" w:rsidP="00454046">
      <w:pPr>
        <w:pStyle w:val="ac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RSA</w:t>
      </w:r>
      <w:r>
        <w:rPr>
          <w:rFonts w:hint="eastAsia"/>
          <w:sz w:val="24"/>
        </w:rPr>
        <w:t>私</w:t>
      </w:r>
      <w:proofErr w:type="gramStart"/>
      <w:r>
        <w:rPr>
          <w:rFonts w:hint="eastAsia"/>
          <w:sz w:val="24"/>
        </w:rPr>
        <w:t>钥</w:t>
      </w:r>
      <w:proofErr w:type="gramEnd"/>
      <w:r>
        <w:rPr>
          <w:sz w:val="24"/>
        </w:rPr>
        <w:t>签名</w:t>
      </w:r>
      <w:r>
        <w:rPr>
          <w:rFonts w:hint="eastAsia"/>
          <w:sz w:val="24"/>
        </w:rPr>
        <w:t>采用“</w:t>
      </w:r>
      <w:r w:rsidRPr="00DA7FE7">
        <w:rPr>
          <w:sz w:val="24"/>
        </w:rPr>
        <w:t>"MD5withRSA</w:t>
      </w:r>
      <w:r w:rsidR="007B1ACB">
        <w:rPr>
          <w:sz w:val="24"/>
        </w:rPr>
        <w:t>”</w:t>
      </w:r>
      <w:r w:rsidR="007B1ACB">
        <w:rPr>
          <w:rFonts w:hint="eastAsia"/>
          <w:sz w:val="24"/>
        </w:rPr>
        <w:t>模式</w:t>
      </w:r>
      <w:r w:rsidR="007B1ACB">
        <w:rPr>
          <w:sz w:val="24"/>
        </w:rPr>
        <w:t>；</w:t>
      </w:r>
    </w:p>
    <w:p w:rsidR="005C04A0" w:rsidRDefault="00B74851" w:rsidP="00454046">
      <w:pPr>
        <w:pStyle w:val="ac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签名结果</w:t>
      </w:r>
      <w:r>
        <w:rPr>
          <w:sz w:val="24"/>
        </w:rPr>
        <w:t>采用</w:t>
      </w:r>
      <w:r>
        <w:rPr>
          <w:rFonts w:hint="eastAsia"/>
          <w:sz w:val="24"/>
        </w:rPr>
        <w:t>Base64</w:t>
      </w:r>
      <w:r>
        <w:rPr>
          <w:rFonts w:hint="eastAsia"/>
          <w:sz w:val="24"/>
        </w:rPr>
        <w:t>编码</w:t>
      </w:r>
      <w:r w:rsidR="003B5F7F">
        <w:rPr>
          <w:rFonts w:hint="eastAsia"/>
          <w:sz w:val="24"/>
        </w:rPr>
        <w:t>；</w:t>
      </w:r>
    </w:p>
    <w:p w:rsidR="003F6CA4" w:rsidRDefault="003F6CA4" w:rsidP="00EB691A">
      <w:pPr>
        <w:rPr>
          <w:sz w:val="24"/>
        </w:rPr>
      </w:pPr>
    </w:p>
    <w:p w:rsidR="002B0EA9" w:rsidRPr="002B0EA9" w:rsidRDefault="00CA0071" w:rsidP="00694959">
      <w:pPr>
        <w:pStyle w:val="2"/>
        <w:tabs>
          <w:tab w:val="clear" w:pos="992"/>
        </w:tabs>
        <w:rPr>
          <w:sz w:val="30"/>
          <w:szCs w:val="30"/>
        </w:rPr>
      </w:pPr>
      <w:bookmarkStart w:id="32" w:name="_Toc407619182"/>
      <w:r>
        <w:rPr>
          <w:sz w:val="30"/>
          <w:szCs w:val="30"/>
        </w:rPr>
        <w:t>商户</w:t>
      </w:r>
      <w:r>
        <w:rPr>
          <w:rFonts w:hint="eastAsia"/>
          <w:sz w:val="30"/>
          <w:szCs w:val="30"/>
        </w:rPr>
        <w:t>RSA</w:t>
      </w:r>
      <w:r>
        <w:rPr>
          <w:rFonts w:hint="eastAsia"/>
          <w:sz w:val="30"/>
          <w:szCs w:val="30"/>
        </w:rPr>
        <w:t>密钥</w:t>
      </w:r>
      <w:bookmarkEnd w:id="32"/>
    </w:p>
    <w:p w:rsidR="002B0EA9" w:rsidRPr="00EF5431" w:rsidRDefault="00EF5431" w:rsidP="00EF5431">
      <w:pPr>
        <w:pStyle w:val="ac"/>
        <w:numPr>
          <w:ilvl w:val="0"/>
          <w:numId w:val="34"/>
        </w:numPr>
        <w:ind w:firstLineChars="0"/>
        <w:rPr>
          <w:sz w:val="24"/>
        </w:rPr>
      </w:pPr>
      <w:r>
        <w:rPr>
          <w:rFonts w:hint="eastAsia"/>
          <w:sz w:val="24"/>
        </w:rPr>
        <w:t>若</w:t>
      </w:r>
      <w:r>
        <w:rPr>
          <w:sz w:val="24"/>
        </w:rPr>
        <w:t>商户已有自己的</w:t>
      </w:r>
      <w:r>
        <w:rPr>
          <w:rFonts w:hint="eastAsia"/>
          <w:sz w:val="24"/>
        </w:rPr>
        <w:t>RSA</w:t>
      </w:r>
      <w:r>
        <w:rPr>
          <w:rFonts w:hint="eastAsia"/>
          <w:sz w:val="24"/>
        </w:rPr>
        <w:t>密钥对</w:t>
      </w:r>
      <w:r>
        <w:rPr>
          <w:sz w:val="24"/>
        </w:rPr>
        <w:t>，可以</w:t>
      </w:r>
      <w:r>
        <w:rPr>
          <w:rFonts w:hint="eastAsia"/>
          <w:sz w:val="24"/>
        </w:rPr>
        <w:t>把</w:t>
      </w:r>
      <w:r>
        <w:rPr>
          <w:sz w:val="24"/>
        </w:rPr>
        <w:t>公</w:t>
      </w:r>
      <w:proofErr w:type="gramStart"/>
      <w:r>
        <w:rPr>
          <w:sz w:val="24"/>
        </w:rPr>
        <w:t>钥</w:t>
      </w:r>
      <w:proofErr w:type="gramEnd"/>
      <w:r w:rsidR="000D6932">
        <w:rPr>
          <w:rFonts w:hint="eastAsia"/>
          <w:sz w:val="24"/>
        </w:rPr>
        <w:t>提供</w:t>
      </w:r>
      <w:r w:rsidR="000D6932">
        <w:rPr>
          <w:sz w:val="24"/>
        </w:rPr>
        <w:t>给易联（建议</w:t>
      </w:r>
      <w:r>
        <w:rPr>
          <w:sz w:val="24"/>
        </w:rPr>
        <w:t>以</w:t>
      </w:r>
      <w:r w:rsidR="00DD5D5D" w:rsidRPr="00DD5D5D">
        <w:rPr>
          <w:sz w:val="24"/>
        </w:rPr>
        <w:t>X509EncodedKeySpec</w:t>
      </w:r>
      <w:r w:rsidR="00DD5D5D">
        <w:rPr>
          <w:rFonts w:hint="eastAsia"/>
          <w:sz w:val="24"/>
        </w:rPr>
        <w:t>格式</w:t>
      </w:r>
      <w:r w:rsidR="00DD5D5D">
        <w:rPr>
          <w:sz w:val="24"/>
        </w:rPr>
        <w:t>提供</w:t>
      </w:r>
      <w:r w:rsidR="000D6932">
        <w:rPr>
          <w:rFonts w:hint="eastAsia"/>
          <w:sz w:val="24"/>
        </w:rPr>
        <w:t>）</w:t>
      </w:r>
      <w:r w:rsidR="005B40BA">
        <w:rPr>
          <w:rFonts w:hint="eastAsia"/>
          <w:sz w:val="24"/>
        </w:rPr>
        <w:t>；</w:t>
      </w:r>
    </w:p>
    <w:p w:rsidR="00EF5431" w:rsidRDefault="00F60EA0" w:rsidP="00C36094">
      <w:pPr>
        <w:pStyle w:val="ac"/>
        <w:numPr>
          <w:ilvl w:val="0"/>
          <w:numId w:val="34"/>
        </w:numPr>
        <w:ind w:firstLineChars="0"/>
        <w:rPr>
          <w:sz w:val="24"/>
        </w:rPr>
      </w:pPr>
      <w:r>
        <w:rPr>
          <w:rFonts w:hint="eastAsia"/>
          <w:sz w:val="24"/>
        </w:rPr>
        <w:t>若</w:t>
      </w:r>
      <w:r>
        <w:rPr>
          <w:sz w:val="24"/>
        </w:rPr>
        <w:t>商户没有</w:t>
      </w:r>
      <w:r>
        <w:rPr>
          <w:rFonts w:hint="eastAsia"/>
          <w:sz w:val="24"/>
        </w:rPr>
        <w:t>RSA</w:t>
      </w:r>
      <w:r>
        <w:rPr>
          <w:rFonts w:hint="eastAsia"/>
          <w:sz w:val="24"/>
        </w:rPr>
        <w:t>密钥</w:t>
      </w:r>
      <w:r>
        <w:rPr>
          <w:sz w:val="24"/>
        </w:rPr>
        <w:t>对，可以通过</w:t>
      </w:r>
      <w:r w:rsidR="00C36094">
        <w:rPr>
          <w:rFonts w:hint="eastAsia"/>
          <w:sz w:val="24"/>
        </w:rPr>
        <w:t>RSA</w:t>
      </w:r>
      <w:r w:rsidR="00C36094">
        <w:rPr>
          <w:rFonts w:hint="eastAsia"/>
          <w:sz w:val="24"/>
        </w:rPr>
        <w:t>工具</w:t>
      </w:r>
      <w:r w:rsidR="00C36094">
        <w:rPr>
          <w:sz w:val="24"/>
        </w:rPr>
        <w:t>包</w:t>
      </w:r>
      <w:r w:rsidR="00C36094">
        <w:rPr>
          <w:rFonts w:hint="eastAsia"/>
          <w:sz w:val="24"/>
        </w:rPr>
        <w:t>（</w:t>
      </w:r>
      <w:r w:rsidR="00C36094" w:rsidRPr="00C36094">
        <w:rPr>
          <w:sz w:val="24"/>
        </w:rPr>
        <w:t>RSATools</w:t>
      </w:r>
      <w:r w:rsidR="00C36094">
        <w:rPr>
          <w:rFonts w:hint="eastAsia"/>
          <w:sz w:val="24"/>
        </w:rPr>
        <w:t>）的“</w:t>
      </w:r>
      <w:r w:rsidR="00C36094" w:rsidRPr="00C36094">
        <w:rPr>
          <w:sz w:val="24"/>
        </w:rPr>
        <w:t>openssl.exe</w:t>
      </w:r>
      <w:r w:rsidR="00694916">
        <w:rPr>
          <w:sz w:val="24"/>
        </w:rPr>
        <w:t>”</w:t>
      </w:r>
      <w:r w:rsidR="00142A78">
        <w:rPr>
          <w:rFonts w:hint="eastAsia"/>
          <w:sz w:val="24"/>
        </w:rPr>
        <w:t>进行</w:t>
      </w:r>
      <w:r w:rsidR="00142A78">
        <w:rPr>
          <w:rFonts w:hint="eastAsia"/>
          <w:sz w:val="24"/>
        </w:rPr>
        <w:t>RSA</w:t>
      </w:r>
      <w:r w:rsidR="00674F19">
        <w:rPr>
          <w:rFonts w:hint="eastAsia"/>
          <w:sz w:val="24"/>
        </w:rPr>
        <w:t>密钥</w:t>
      </w:r>
      <w:r w:rsidR="00674F19">
        <w:rPr>
          <w:sz w:val="24"/>
        </w:rPr>
        <w:t>对</w:t>
      </w:r>
      <w:r w:rsidR="00142A78">
        <w:rPr>
          <w:rFonts w:hint="eastAsia"/>
          <w:sz w:val="24"/>
        </w:rPr>
        <w:t>的</w:t>
      </w:r>
      <w:r w:rsidR="00142A78">
        <w:rPr>
          <w:sz w:val="24"/>
        </w:rPr>
        <w:t>生成，然后把生成的</w:t>
      </w:r>
      <w:r w:rsidR="00142A78">
        <w:rPr>
          <w:rFonts w:hint="eastAsia"/>
          <w:sz w:val="24"/>
        </w:rPr>
        <w:t>RSA</w:t>
      </w:r>
      <w:r w:rsidR="00142A78">
        <w:rPr>
          <w:rFonts w:hint="eastAsia"/>
          <w:sz w:val="24"/>
        </w:rPr>
        <w:t>公</w:t>
      </w:r>
      <w:proofErr w:type="gramStart"/>
      <w:r w:rsidR="00142A78">
        <w:rPr>
          <w:rFonts w:hint="eastAsia"/>
          <w:sz w:val="24"/>
        </w:rPr>
        <w:t>钥</w:t>
      </w:r>
      <w:proofErr w:type="gramEnd"/>
      <w:r w:rsidR="00142A78">
        <w:rPr>
          <w:sz w:val="24"/>
        </w:rPr>
        <w:t>文件提供给易联；</w:t>
      </w:r>
    </w:p>
    <w:p w:rsidR="00F60EA0" w:rsidRDefault="00E4396D" w:rsidP="001C3A0F">
      <w:pPr>
        <w:pStyle w:val="ac"/>
        <w:numPr>
          <w:ilvl w:val="0"/>
          <w:numId w:val="34"/>
        </w:numPr>
        <w:ind w:firstLineChars="0"/>
        <w:rPr>
          <w:sz w:val="24"/>
        </w:rPr>
      </w:pPr>
      <w:r>
        <w:rPr>
          <w:rFonts w:hint="eastAsia"/>
          <w:sz w:val="24"/>
        </w:rPr>
        <w:t>RSA</w:t>
      </w:r>
      <w:r>
        <w:rPr>
          <w:rFonts w:hint="eastAsia"/>
          <w:sz w:val="24"/>
        </w:rPr>
        <w:t>密钥</w:t>
      </w:r>
      <w:r>
        <w:rPr>
          <w:sz w:val="24"/>
        </w:rPr>
        <w:t>对</w:t>
      </w:r>
      <w:r w:rsidR="00674F19">
        <w:rPr>
          <w:rFonts w:hint="eastAsia"/>
          <w:sz w:val="24"/>
        </w:rPr>
        <w:t>产生</w:t>
      </w:r>
      <w:r>
        <w:rPr>
          <w:rFonts w:hint="eastAsia"/>
          <w:sz w:val="24"/>
        </w:rPr>
        <w:t>操作</w:t>
      </w:r>
      <w:r>
        <w:rPr>
          <w:sz w:val="24"/>
        </w:rPr>
        <w:t>请参考</w:t>
      </w:r>
      <w:r>
        <w:rPr>
          <w:rFonts w:hint="eastAsia"/>
          <w:sz w:val="24"/>
        </w:rPr>
        <w:t>《</w:t>
      </w:r>
      <w:r w:rsidR="001C3A0F" w:rsidRPr="001C3A0F">
        <w:rPr>
          <w:rFonts w:hint="eastAsia"/>
          <w:sz w:val="24"/>
        </w:rPr>
        <w:t>易联支付插件产品</w:t>
      </w:r>
      <w:r w:rsidR="001C3A0F" w:rsidRPr="001C3A0F">
        <w:rPr>
          <w:rFonts w:hint="eastAsia"/>
          <w:sz w:val="24"/>
        </w:rPr>
        <w:t>_</w:t>
      </w:r>
      <w:r w:rsidR="001C3A0F" w:rsidRPr="001C3A0F">
        <w:rPr>
          <w:rFonts w:hint="eastAsia"/>
          <w:sz w:val="24"/>
        </w:rPr>
        <w:t>商户产生</w:t>
      </w:r>
      <w:r w:rsidR="001C3A0F" w:rsidRPr="001C3A0F">
        <w:rPr>
          <w:rFonts w:hint="eastAsia"/>
          <w:sz w:val="24"/>
        </w:rPr>
        <w:t>RSA</w:t>
      </w:r>
      <w:r w:rsidR="001C3A0F" w:rsidRPr="001C3A0F">
        <w:rPr>
          <w:rFonts w:hint="eastAsia"/>
          <w:sz w:val="24"/>
        </w:rPr>
        <w:t>密钥指南</w:t>
      </w:r>
      <w:r w:rsidR="001C3A0F" w:rsidRPr="001C3A0F">
        <w:rPr>
          <w:rFonts w:hint="eastAsia"/>
          <w:sz w:val="24"/>
        </w:rPr>
        <w:t>_V1.0.docx</w:t>
      </w:r>
      <w:r>
        <w:rPr>
          <w:sz w:val="24"/>
        </w:rPr>
        <w:t>》</w:t>
      </w:r>
      <w:r w:rsidR="001C3A0F">
        <w:rPr>
          <w:rFonts w:hint="eastAsia"/>
          <w:sz w:val="24"/>
        </w:rPr>
        <w:t>。</w:t>
      </w:r>
    </w:p>
    <w:p w:rsidR="00B972E5" w:rsidRDefault="00B972E5" w:rsidP="001C3A0F">
      <w:pPr>
        <w:pStyle w:val="ac"/>
        <w:numPr>
          <w:ilvl w:val="0"/>
          <w:numId w:val="34"/>
        </w:numPr>
        <w:ind w:firstLineChars="0"/>
        <w:rPr>
          <w:sz w:val="24"/>
        </w:rPr>
      </w:pPr>
    </w:p>
    <w:p w:rsidR="00E4396D" w:rsidRPr="00E4396D" w:rsidRDefault="00E4396D" w:rsidP="00E4396D">
      <w:pPr>
        <w:rPr>
          <w:sz w:val="24"/>
        </w:rPr>
      </w:pPr>
    </w:p>
    <w:p w:rsidR="00CF6115" w:rsidRPr="002B0EA9" w:rsidRDefault="009B5FF5" w:rsidP="00CF6115">
      <w:pPr>
        <w:pStyle w:val="2"/>
        <w:tabs>
          <w:tab w:val="clear" w:pos="992"/>
        </w:tabs>
        <w:rPr>
          <w:sz w:val="30"/>
          <w:szCs w:val="30"/>
        </w:rPr>
      </w:pPr>
      <w:bookmarkStart w:id="33" w:name="_Toc407619183"/>
      <w:r>
        <w:rPr>
          <w:rFonts w:hint="eastAsia"/>
          <w:sz w:val="30"/>
          <w:szCs w:val="30"/>
        </w:rPr>
        <w:t>易联订单</w:t>
      </w:r>
      <w:r>
        <w:rPr>
          <w:rFonts w:hint="eastAsia"/>
          <w:sz w:val="30"/>
          <w:szCs w:val="30"/>
        </w:rPr>
        <w:t>RSA</w:t>
      </w:r>
      <w:r>
        <w:rPr>
          <w:rFonts w:hint="eastAsia"/>
          <w:sz w:val="30"/>
          <w:szCs w:val="30"/>
        </w:rPr>
        <w:t>公</w:t>
      </w:r>
      <w:proofErr w:type="gramStart"/>
      <w:r>
        <w:rPr>
          <w:rFonts w:hint="eastAsia"/>
          <w:sz w:val="30"/>
          <w:szCs w:val="30"/>
        </w:rPr>
        <w:t>钥</w:t>
      </w:r>
      <w:bookmarkEnd w:id="33"/>
      <w:proofErr w:type="gramEnd"/>
    </w:p>
    <w:p w:rsidR="00A970D4" w:rsidRDefault="009B5D13" w:rsidP="00A970D4">
      <w:pPr>
        <w:pStyle w:val="3"/>
        <w:tabs>
          <w:tab w:val="clear" w:pos="1418"/>
        </w:tabs>
      </w:pPr>
      <w:bookmarkStart w:id="34" w:name="_Toc407619184"/>
      <w:r>
        <w:rPr>
          <w:rFonts w:hint="eastAsia"/>
        </w:rPr>
        <w:t>测试</w:t>
      </w:r>
      <w:r>
        <w:t>环境公</w:t>
      </w:r>
      <w:proofErr w:type="gramStart"/>
      <w:r>
        <w:t>钥</w:t>
      </w:r>
      <w:bookmarkEnd w:id="34"/>
      <w:proofErr w:type="gramEnd"/>
    </w:p>
    <w:p w:rsidR="00CD7124" w:rsidRPr="00C14B52" w:rsidRDefault="00CD7124" w:rsidP="00CD7124">
      <w:pPr>
        <w:rPr>
          <w:b/>
          <w:sz w:val="24"/>
        </w:rPr>
      </w:pPr>
      <w:r w:rsidRPr="008C6466">
        <w:rPr>
          <w:b/>
          <w:sz w:val="24"/>
        </w:rPr>
        <w:t>X509Encoded</w:t>
      </w:r>
      <w:r>
        <w:rPr>
          <w:b/>
          <w:sz w:val="24"/>
        </w:rPr>
        <w:t>(Base64</w:t>
      </w:r>
      <w:r>
        <w:rPr>
          <w:rFonts w:hint="eastAsia"/>
          <w:b/>
          <w:sz w:val="24"/>
        </w:rPr>
        <w:t>编码</w:t>
      </w:r>
      <w:r>
        <w:rPr>
          <w:b/>
          <w:sz w:val="24"/>
        </w:rPr>
        <w:t>):</w:t>
      </w:r>
    </w:p>
    <w:p w:rsidR="00CD7124" w:rsidRDefault="00CD7124" w:rsidP="00CD7124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0005C6">
        <w:rPr>
          <w:rFonts w:ascii="Courier New" w:hAnsi="Courier New" w:cs="Courier New"/>
          <w:kern w:val="0"/>
          <w:sz w:val="20"/>
        </w:rPr>
        <w:t>MIGfMA0GCSqGSIb3DQEBAQUAA4GNADCBiQKBgQCRxin1FRmBtwYfwK6XKVVXP0FIcF4HZptHgHu+UuON3Jh6WPXc9fNLdsw5Hcmz3F5mYWYq1/WSRxislOl0U59cEPaef86PqBUW9SWxwdmYKB1MlAn5O9M1vgczBl/YqHvuRzfkIaPqSRew11bJWTjnpkcD0H+22kCGqxtYKmv7kwIDAQAB</w:t>
      </w:r>
    </w:p>
    <w:p w:rsidR="00075830" w:rsidRPr="00A141F5" w:rsidRDefault="00075830" w:rsidP="00075830">
      <w:pPr>
        <w:rPr>
          <w:b/>
          <w:sz w:val="24"/>
        </w:rPr>
      </w:pPr>
      <w:r w:rsidRPr="00A141F5">
        <w:rPr>
          <w:b/>
          <w:sz w:val="24"/>
        </w:rPr>
        <w:t>modulus</w:t>
      </w:r>
      <w:r w:rsidRPr="00A141F5">
        <w:rPr>
          <w:rFonts w:hint="eastAsia"/>
          <w:b/>
          <w:sz w:val="24"/>
        </w:rPr>
        <w:t>：</w:t>
      </w:r>
    </w:p>
    <w:p w:rsidR="00075830" w:rsidRDefault="00826B3D" w:rsidP="00075830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26B3D">
        <w:rPr>
          <w:rFonts w:ascii="Courier New" w:hAnsi="Courier New" w:cs="Courier New"/>
          <w:kern w:val="0"/>
          <w:sz w:val="20"/>
        </w:rPr>
        <w:t>91C629F5151981B7061FC0AE972955573F4148705E07669B47807BBE52E38DDC987A58F5DCF5F34B76CC391DC9B3DC5E6661662AD7F5924718AC94E974539F5C10F69E7FCE8FA81516F525B1C1D998281D4C9409F93BD335BE0733065FD8A87BEE4737E421A3EA4917B0D756C95938E7A64703D07FB6DA4086AB1B582A6BFB93</w:t>
      </w:r>
    </w:p>
    <w:p w:rsidR="00075830" w:rsidRPr="00C14B52" w:rsidRDefault="00075830" w:rsidP="00075830">
      <w:pPr>
        <w:rPr>
          <w:b/>
          <w:sz w:val="24"/>
        </w:rPr>
      </w:pPr>
      <w:r w:rsidRPr="00C14B52">
        <w:rPr>
          <w:b/>
          <w:sz w:val="24"/>
        </w:rPr>
        <w:t>public exponent</w:t>
      </w:r>
      <w:r w:rsidRPr="00C14B52">
        <w:rPr>
          <w:rFonts w:hint="eastAsia"/>
          <w:b/>
          <w:sz w:val="24"/>
        </w:rPr>
        <w:t>：</w:t>
      </w:r>
    </w:p>
    <w:p w:rsidR="00075830" w:rsidRDefault="00075830" w:rsidP="00075830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541284">
        <w:rPr>
          <w:rFonts w:ascii="Courier New" w:hAnsi="Courier New" w:cs="Courier New"/>
          <w:kern w:val="0"/>
          <w:sz w:val="20"/>
        </w:rPr>
        <w:t>10001</w:t>
      </w:r>
    </w:p>
    <w:p w:rsidR="00A970D4" w:rsidRDefault="009B5D13" w:rsidP="00A970D4">
      <w:pPr>
        <w:pStyle w:val="3"/>
        <w:tabs>
          <w:tab w:val="clear" w:pos="1418"/>
        </w:tabs>
      </w:pPr>
      <w:bookmarkStart w:id="35" w:name="_Toc407619185"/>
      <w:r>
        <w:rPr>
          <w:rFonts w:hint="eastAsia"/>
        </w:rPr>
        <w:lastRenderedPageBreak/>
        <w:t>生产</w:t>
      </w:r>
      <w:r>
        <w:t>环境公</w:t>
      </w:r>
      <w:proofErr w:type="gramStart"/>
      <w:r>
        <w:t>钥</w:t>
      </w:r>
      <w:bookmarkEnd w:id="35"/>
      <w:proofErr w:type="gramEnd"/>
    </w:p>
    <w:p w:rsidR="005F23BB" w:rsidRPr="00C14B52" w:rsidRDefault="005F23BB" w:rsidP="005F23BB">
      <w:pPr>
        <w:rPr>
          <w:b/>
          <w:sz w:val="24"/>
        </w:rPr>
      </w:pPr>
      <w:r w:rsidRPr="008C6466">
        <w:rPr>
          <w:b/>
          <w:sz w:val="24"/>
        </w:rPr>
        <w:t>X509Encoded</w:t>
      </w:r>
      <w:r>
        <w:rPr>
          <w:b/>
          <w:sz w:val="24"/>
        </w:rPr>
        <w:t>(Base64</w:t>
      </w:r>
      <w:r>
        <w:rPr>
          <w:rFonts w:hint="eastAsia"/>
          <w:b/>
          <w:sz w:val="24"/>
        </w:rPr>
        <w:t>编码</w:t>
      </w:r>
      <w:r>
        <w:rPr>
          <w:b/>
          <w:sz w:val="24"/>
        </w:rPr>
        <w:t>):</w:t>
      </w:r>
    </w:p>
    <w:p w:rsidR="005F23BB" w:rsidRDefault="00BA3476" w:rsidP="005F23BB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BA3476">
        <w:rPr>
          <w:rFonts w:ascii="Courier New" w:hAnsi="Courier New" w:cs="Courier New"/>
          <w:kern w:val="0"/>
          <w:sz w:val="20"/>
        </w:rPr>
        <w:t>MIGfMA0GCSqGSIb3DQEBAQUAA4GNADCBiQKBgQCoymAVb04bvtIrJxczCT/DYYltVlRjBXEBFDYQpjCgSorM/4vnvVXGRb7cIaWpI5SYR6YKrWjvKTJTzD5merQM8hlbKDucxm0DwEj4JbAJvkmDRTUs/MZuYjBrw8wP7Lnr6D6uThqybENRsaJO4G8tv0WMQZ9WLUOknNv0xOzqFQIDAQAB</w:t>
      </w:r>
    </w:p>
    <w:p w:rsidR="008E2E28" w:rsidRPr="00A141F5" w:rsidRDefault="00B0438F" w:rsidP="00EB691A">
      <w:pPr>
        <w:rPr>
          <w:b/>
          <w:sz w:val="24"/>
        </w:rPr>
      </w:pPr>
      <w:r w:rsidRPr="00A141F5">
        <w:rPr>
          <w:b/>
          <w:sz w:val="24"/>
        </w:rPr>
        <w:t>modulus</w:t>
      </w:r>
      <w:r w:rsidRPr="00A141F5">
        <w:rPr>
          <w:rFonts w:hint="eastAsia"/>
          <w:b/>
          <w:sz w:val="24"/>
        </w:rPr>
        <w:t>：</w:t>
      </w:r>
    </w:p>
    <w:p w:rsidR="00A141F5" w:rsidRDefault="00987E1D" w:rsidP="00A141F5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987E1D">
        <w:rPr>
          <w:rFonts w:ascii="Courier New" w:hAnsi="Courier New" w:cs="Courier New"/>
          <w:kern w:val="0"/>
          <w:sz w:val="20"/>
        </w:rPr>
        <w:t>A8CA60156F4E1BBED22B271733093FC361896D565463057101143610A630A04A8ACCFF8BE7BD55C645BEDC21A5A923949847A60AAD68EF293253CC3E667AB40CF2195B283B9CC66D03C048F825B009BE498345352CFCC66E62306BC3CC0FECB9EBE83EAE4E1AB26C4351B1A24EE06F2DBF458C419F562D43A49CDBF4C4ECEA15</w:t>
      </w:r>
    </w:p>
    <w:p w:rsidR="00A346DF" w:rsidRPr="00C14B52" w:rsidRDefault="00B0438F" w:rsidP="00EB691A">
      <w:pPr>
        <w:rPr>
          <w:b/>
          <w:sz w:val="24"/>
        </w:rPr>
      </w:pPr>
      <w:r w:rsidRPr="00C14B52">
        <w:rPr>
          <w:b/>
          <w:sz w:val="24"/>
        </w:rPr>
        <w:t>public exponent</w:t>
      </w:r>
      <w:r w:rsidRPr="00C14B52">
        <w:rPr>
          <w:rFonts w:hint="eastAsia"/>
          <w:b/>
          <w:sz w:val="24"/>
        </w:rPr>
        <w:t>：</w:t>
      </w:r>
    </w:p>
    <w:p w:rsidR="004F6875" w:rsidRDefault="00541284" w:rsidP="004F6875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541284">
        <w:rPr>
          <w:rFonts w:ascii="Courier New" w:hAnsi="Courier New" w:cs="Courier New"/>
          <w:kern w:val="0"/>
          <w:sz w:val="20"/>
        </w:rPr>
        <w:t>10001</w:t>
      </w:r>
    </w:p>
    <w:p w:rsidR="00EB2C82" w:rsidRDefault="00EB2C82" w:rsidP="008C6A2A">
      <w:pPr>
        <w:pStyle w:val="2"/>
        <w:tabs>
          <w:tab w:val="clear" w:pos="992"/>
        </w:tabs>
        <w:rPr>
          <w:sz w:val="30"/>
          <w:szCs w:val="30"/>
        </w:rPr>
      </w:pPr>
      <w:bookmarkStart w:id="36" w:name="_Toc407619186"/>
      <w:r w:rsidRPr="00EB2C82">
        <w:rPr>
          <w:rFonts w:hint="eastAsia"/>
          <w:sz w:val="30"/>
          <w:szCs w:val="30"/>
        </w:rPr>
        <w:t>签名</w:t>
      </w:r>
      <w:r w:rsidR="00F851DF">
        <w:rPr>
          <w:rFonts w:hint="eastAsia"/>
          <w:sz w:val="30"/>
          <w:szCs w:val="30"/>
        </w:rPr>
        <w:t>和</w:t>
      </w:r>
      <w:r w:rsidR="00F851DF">
        <w:rPr>
          <w:sz w:val="30"/>
          <w:szCs w:val="30"/>
        </w:rPr>
        <w:t>验证签名</w:t>
      </w:r>
      <w:r w:rsidR="00CC4213">
        <w:rPr>
          <w:sz w:val="30"/>
          <w:szCs w:val="30"/>
        </w:rPr>
        <w:t>例子</w:t>
      </w:r>
      <w:bookmarkEnd w:id="36"/>
    </w:p>
    <w:p w:rsidR="0087773F" w:rsidRPr="0087773F" w:rsidRDefault="0087773F" w:rsidP="0087773F">
      <w:r>
        <w:rPr>
          <w:rFonts w:hint="eastAsia"/>
          <w:sz w:val="24"/>
        </w:rPr>
        <w:t>请参考</w:t>
      </w:r>
      <w:r>
        <w:rPr>
          <w:sz w:val="24"/>
        </w:rPr>
        <w:t>demo</w:t>
      </w:r>
      <w:r>
        <w:rPr>
          <w:rFonts w:hint="eastAsia"/>
          <w:sz w:val="24"/>
        </w:rPr>
        <w:t>的</w:t>
      </w:r>
      <w:r>
        <w:rPr>
          <w:sz w:val="24"/>
        </w:rPr>
        <w:t>使用</w:t>
      </w:r>
      <w:r>
        <w:rPr>
          <w:rFonts w:hint="eastAsia"/>
          <w:sz w:val="24"/>
        </w:rPr>
        <w:t>例子；</w:t>
      </w:r>
    </w:p>
    <w:p w:rsidR="00110578" w:rsidRPr="006D197A" w:rsidRDefault="00110578" w:rsidP="00EB691A">
      <w:pPr>
        <w:rPr>
          <w:sz w:val="24"/>
        </w:rPr>
      </w:pPr>
    </w:p>
    <w:p w:rsidR="00EB6FDA" w:rsidRDefault="00272F19" w:rsidP="00EB6FDA">
      <w:pPr>
        <w:pStyle w:val="1"/>
        <w:tabs>
          <w:tab w:val="clear" w:pos="425"/>
        </w:tabs>
        <w:rPr>
          <w:sz w:val="36"/>
          <w:szCs w:val="36"/>
        </w:rPr>
      </w:pPr>
      <w:bookmarkStart w:id="37" w:name="_Toc407619187"/>
      <w:bookmarkEnd w:id="25"/>
      <w:bookmarkEnd w:id="26"/>
      <w:r>
        <w:rPr>
          <w:rFonts w:hint="eastAsia"/>
          <w:sz w:val="36"/>
          <w:szCs w:val="36"/>
        </w:rPr>
        <w:t>服务器通讯</w:t>
      </w:r>
      <w:r>
        <w:rPr>
          <w:sz w:val="36"/>
          <w:szCs w:val="36"/>
        </w:rPr>
        <w:t>报文</w:t>
      </w:r>
      <w:bookmarkEnd w:id="37"/>
    </w:p>
    <w:p w:rsidR="000E1453" w:rsidRDefault="00D94314" w:rsidP="000E1453">
      <w:pPr>
        <w:pStyle w:val="2"/>
        <w:tabs>
          <w:tab w:val="clear" w:pos="992"/>
        </w:tabs>
        <w:rPr>
          <w:sz w:val="30"/>
          <w:szCs w:val="30"/>
        </w:rPr>
      </w:pPr>
      <w:bookmarkStart w:id="38" w:name="_Toc407619188"/>
      <w:r>
        <w:rPr>
          <w:rFonts w:hint="eastAsia"/>
          <w:sz w:val="30"/>
          <w:szCs w:val="30"/>
        </w:rPr>
        <w:t>服务器</w:t>
      </w:r>
      <w:r>
        <w:rPr>
          <w:sz w:val="30"/>
          <w:szCs w:val="30"/>
        </w:rPr>
        <w:t>地址</w:t>
      </w:r>
      <w:bookmarkEnd w:id="38"/>
    </w:p>
    <w:p w:rsidR="00590F4B" w:rsidRDefault="00AD4B0F" w:rsidP="00AD4B0F">
      <w:pPr>
        <w:pStyle w:val="ac"/>
        <w:numPr>
          <w:ilvl w:val="0"/>
          <w:numId w:val="31"/>
        </w:numPr>
        <w:ind w:firstLineChars="0"/>
      </w:pPr>
      <w:r>
        <w:rPr>
          <w:rFonts w:hint="eastAsia"/>
        </w:rPr>
        <w:t>测试</w:t>
      </w:r>
      <w:r>
        <w:t>服务器：</w:t>
      </w:r>
      <w:r w:rsidR="0091662B">
        <w:rPr>
          <w:rFonts w:hint="eastAsia"/>
        </w:rPr>
        <w:t xml:space="preserve"> </w:t>
      </w:r>
      <w:r w:rsidR="0091662B">
        <w:t>https://testmobile.payeco.com</w:t>
      </w:r>
    </w:p>
    <w:p w:rsidR="00AD4B0F" w:rsidRDefault="00AD4B0F" w:rsidP="008F741C">
      <w:pPr>
        <w:pStyle w:val="ac"/>
        <w:numPr>
          <w:ilvl w:val="0"/>
          <w:numId w:val="31"/>
        </w:numPr>
        <w:ind w:firstLineChars="0"/>
      </w:pPr>
      <w:r>
        <w:rPr>
          <w:rFonts w:hint="eastAsia"/>
        </w:rPr>
        <w:t>生产</w:t>
      </w:r>
      <w:r>
        <w:t>服务器：</w:t>
      </w:r>
      <w:r w:rsidR="0091662B">
        <w:rPr>
          <w:rFonts w:hint="eastAsia"/>
        </w:rPr>
        <w:t xml:space="preserve"> </w:t>
      </w:r>
      <w:r w:rsidR="00DA3767" w:rsidRPr="00C34CDA">
        <w:t>https://mobile.payeco.com</w:t>
      </w:r>
    </w:p>
    <w:p w:rsidR="00DA3767" w:rsidRPr="00590F4B" w:rsidRDefault="006F31E0" w:rsidP="008F741C">
      <w:pPr>
        <w:pStyle w:val="ac"/>
        <w:numPr>
          <w:ilvl w:val="0"/>
          <w:numId w:val="31"/>
        </w:numPr>
        <w:ind w:firstLineChars="0"/>
      </w:pPr>
      <w:r w:rsidRPr="0056069C">
        <w:rPr>
          <w:rFonts w:hint="eastAsia"/>
          <w:b/>
        </w:rPr>
        <w:t>说明</w:t>
      </w:r>
      <w:r w:rsidRPr="0056069C">
        <w:rPr>
          <w:b/>
        </w:rPr>
        <w:t>：</w:t>
      </w:r>
      <w:r>
        <w:t>以下都以测试</w:t>
      </w:r>
      <w:r>
        <w:rPr>
          <w:rFonts w:hint="eastAsia"/>
        </w:rPr>
        <w:t>服务器</w:t>
      </w:r>
      <w:r>
        <w:t>接入为例子说明；</w:t>
      </w:r>
    </w:p>
    <w:p w:rsidR="00055870" w:rsidRDefault="0021135E" w:rsidP="00055870">
      <w:pPr>
        <w:pStyle w:val="2"/>
        <w:tabs>
          <w:tab w:val="clear" w:pos="992"/>
        </w:tabs>
        <w:rPr>
          <w:sz w:val="30"/>
          <w:szCs w:val="30"/>
        </w:rPr>
      </w:pPr>
      <w:bookmarkStart w:id="39" w:name="_Toc407619189"/>
      <w:r>
        <w:rPr>
          <w:rFonts w:hint="eastAsia"/>
          <w:sz w:val="30"/>
          <w:szCs w:val="30"/>
        </w:rPr>
        <w:t>报文</w:t>
      </w:r>
      <w:r w:rsidR="00833A20">
        <w:rPr>
          <w:rFonts w:hint="eastAsia"/>
          <w:sz w:val="30"/>
          <w:szCs w:val="30"/>
        </w:rPr>
        <w:t>格式</w:t>
      </w:r>
      <w:r>
        <w:rPr>
          <w:sz w:val="30"/>
          <w:szCs w:val="30"/>
        </w:rPr>
        <w:t>说明</w:t>
      </w:r>
      <w:bookmarkEnd w:id="39"/>
    </w:p>
    <w:p w:rsidR="00991D75" w:rsidRDefault="00911299" w:rsidP="00454046">
      <w:pPr>
        <w:pStyle w:val="ac"/>
        <w:numPr>
          <w:ilvl w:val="0"/>
          <w:numId w:val="5"/>
        </w:numPr>
        <w:ind w:firstLineChars="0"/>
        <w:rPr>
          <w:sz w:val="24"/>
        </w:rPr>
      </w:pPr>
      <w:r w:rsidRPr="00250F9A">
        <w:rPr>
          <w:rFonts w:hint="eastAsia"/>
          <w:b/>
          <w:sz w:val="24"/>
        </w:rPr>
        <w:t>请求</w:t>
      </w:r>
      <w:r w:rsidR="00991D75" w:rsidRPr="00250F9A">
        <w:rPr>
          <w:rFonts w:hint="eastAsia"/>
          <w:b/>
          <w:sz w:val="24"/>
        </w:rPr>
        <w:t>报文</w:t>
      </w:r>
      <w:r w:rsidR="00991D75">
        <w:rPr>
          <w:sz w:val="24"/>
        </w:rPr>
        <w:t>：</w:t>
      </w:r>
    </w:p>
    <w:p w:rsidR="00055870" w:rsidRDefault="00991D75" w:rsidP="00454046">
      <w:pPr>
        <w:pStyle w:val="ac"/>
        <w:numPr>
          <w:ilvl w:val="1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http</w:t>
      </w:r>
      <w:r w:rsidR="00911299" w:rsidRPr="00FD7049">
        <w:rPr>
          <w:rFonts w:hint="eastAsia"/>
          <w:sz w:val="24"/>
        </w:rPr>
        <w:t>参数</w:t>
      </w:r>
      <w:r w:rsidR="00911299" w:rsidRPr="00FD7049">
        <w:rPr>
          <w:sz w:val="24"/>
        </w:rPr>
        <w:t>方式提交</w:t>
      </w:r>
      <w:r w:rsidR="00712918">
        <w:rPr>
          <w:rFonts w:hint="eastAsia"/>
          <w:sz w:val="24"/>
        </w:rPr>
        <w:t>，</w:t>
      </w:r>
      <w:r w:rsidR="00712918">
        <w:rPr>
          <w:sz w:val="24"/>
        </w:rPr>
        <w:t>支持</w:t>
      </w:r>
      <w:r w:rsidR="00712918">
        <w:rPr>
          <w:rFonts w:hint="eastAsia"/>
          <w:sz w:val="24"/>
        </w:rPr>
        <w:t>GET</w:t>
      </w:r>
      <w:r w:rsidR="00712918">
        <w:rPr>
          <w:rFonts w:hint="eastAsia"/>
          <w:sz w:val="24"/>
        </w:rPr>
        <w:t>和</w:t>
      </w:r>
      <w:r w:rsidR="00712918">
        <w:rPr>
          <w:rFonts w:hint="eastAsia"/>
          <w:sz w:val="24"/>
        </w:rPr>
        <w:t>POST</w:t>
      </w:r>
      <w:r w:rsidR="00712918">
        <w:rPr>
          <w:rFonts w:hint="eastAsia"/>
          <w:sz w:val="24"/>
        </w:rPr>
        <w:t>方式</w:t>
      </w:r>
      <w:r w:rsidR="00911299" w:rsidRPr="00FD7049">
        <w:rPr>
          <w:sz w:val="24"/>
        </w:rPr>
        <w:t>；</w:t>
      </w:r>
    </w:p>
    <w:p w:rsidR="001C4EC8" w:rsidRDefault="001B2305" w:rsidP="00454046">
      <w:pPr>
        <w:pStyle w:val="ac"/>
        <w:numPr>
          <w:ilvl w:val="0"/>
          <w:numId w:val="5"/>
        </w:numPr>
        <w:ind w:firstLineChars="0"/>
        <w:rPr>
          <w:sz w:val="24"/>
        </w:rPr>
      </w:pPr>
      <w:r w:rsidRPr="00250F9A">
        <w:rPr>
          <w:rFonts w:hint="eastAsia"/>
          <w:b/>
          <w:sz w:val="24"/>
        </w:rPr>
        <w:t>返回</w:t>
      </w:r>
      <w:r w:rsidR="00BC5BCD" w:rsidRPr="00250F9A">
        <w:rPr>
          <w:b/>
          <w:sz w:val="24"/>
        </w:rPr>
        <w:t>报文</w:t>
      </w:r>
      <w:r w:rsidR="00BC5BCD">
        <w:rPr>
          <w:rFonts w:hint="eastAsia"/>
          <w:sz w:val="24"/>
        </w:rPr>
        <w:t>：</w:t>
      </w:r>
    </w:p>
    <w:p w:rsidR="00D55753" w:rsidRDefault="00502319" w:rsidP="001C4EC8">
      <w:pPr>
        <w:pStyle w:val="ac"/>
        <w:numPr>
          <w:ilvl w:val="1"/>
          <w:numId w:val="5"/>
        </w:numPr>
        <w:ind w:firstLineChars="0"/>
        <w:rPr>
          <w:sz w:val="24"/>
        </w:rPr>
      </w:pPr>
      <w:r>
        <w:rPr>
          <w:sz w:val="24"/>
        </w:rPr>
        <w:t>X</w:t>
      </w:r>
      <w:r>
        <w:rPr>
          <w:rFonts w:hint="eastAsia"/>
          <w:sz w:val="24"/>
        </w:rPr>
        <w:t>ml</w:t>
      </w:r>
      <w:r>
        <w:rPr>
          <w:rFonts w:hint="eastAsia"/>
          <w:sz w:val="24"/>
        </w:rPr>
        <w:t>报文</w:t>
      </w:r>
      <w:r w:rsidR="005B13D9">
        <w:rPr>
          <w:sz w:val="24"/>
        </w:rPr>
        <w:t>返回</w:t>
      </w:r>
      <w:r w:rsidR="005B13D9">
        <w:rPr>
          <w:rFonts w:hint="eastAsia"/>
          <w:sz w:val="24"/>
        </w:rPr>
        <w:t>，</w:t>
      </w:r>
      <w:r w:rsidR="00D55753">
        <w:rPr>
          <w:rFonts w:hint="eastAsia"/>
          <w:sz w:val="24"/>
        </w:rPr>
        <w:t>报文</w:t>
      </w:r>
      <w:r w:rsidR="00D55753">
        <w:rPr>
          <w:sz w:val="24"/>
        </w:rPr>
        <w:t>分为</w:t>
      </w:r>
      <w:r w:rsidR="00D55753">
        <w:rPr>
          <w:rFonts w:hint="eastAsia"/>
          <w:sz w:val="24"/>
        </w:rPr>
        <w:t>head</w:t>
      </w:r>
      <w:r w:rsidR="00D55753">
        <w:rPr>
          <w:sz w:val="24"/>
        </w:rPr>
        <w:t>和</w:t>
      </w:r>
      <w:r w:rsidR="00D55753">
        <w:rPr>
          <w:sz w:val="24"/>
        </w:rPr>
        <w:t>body</w:t>
      </w:r>
      <w:r w:rsidR="00D55753">
        <w:rPr>
          <w:rFonts w:hint="eastAsia"/>
          <w:sz w:val="24"/>
        </w:rPr>
        <w:t>两</w:t>
      </w:r>
      <w:r w:rsidR="00D55753">
        <w:rPr>
          <w:sz w:val="24"/>
        </w:rPr>
        <w:t>部分；</w:t>
      </w:r>
    </w:p>
    <w:p w:rsidR="00911299" w:rsidRDefault="00241985" w:rsidP="001C4EC8">
      <w:pPr>
        <w:pStyle w:val="ac"/>
        <w:numPr>
          <w:ilvl w:val="1"/>
          <w:numId w:val="5"/>
        </w:numPr>
        <w:ind w:firstLineChars="0"/>
        <w:rPr>
          <w:sz w:val="24"/>
        </w:rPr>
      </w:pPr>
      <w:r w:rsidRPr="00D55753">
        <w:rPr>
          <w:rFonts w:hint="eastAsia"/>
          <w:sz w:val="24"/>
        </w:rPr>
        <w:t>先取</w:t>
      </w:r>
      <w:r w:rsidRPr="00D55753">
        <w:rPr>
          <w:rFonts w:hint="eastAsia"/>
          <w:sz w:val="24"/>
        </w:rPr>
        <w:t>head</w:t>
      </w:r>
      <w:r w:rsidRPr="00D55753">
        <w:rPr>
          <w:rFonts w:hint="eastAsia"/>
          <w:sz w:val="24"/>
        </w:rPr>
        <w:t>中的</w:t>
      </w:r>
      <w:r w:rsidR="006D339B">
        <w:rPr>
          <w:rFonts w:hint="eastAsia"/>
          <w:sz w:val="24"/>
        </w:rPr>
        <w:t>ret</w:t>
      </w:r>
      <w:r w:rsidR="006D339B">
        <w:rPr>
          <w:sz w:val="24"/>
        </w:rPr>
        <w:t>C</w:t>
      </w:r>
      <w:r w:rsidRPr="00D55753">
        <w:rPr>
          <w:rFonts w:hint="eastAsia"/>
          <w:sz w:val="24"/>
        </w:rPr>
        <w:t>ode</w:t>
      </w:r>
      <w:r w:rsidRPr="00D55753">
        <w:rPr>
          <w:rFonts w:hint="eastAsia"/>
          <w:sz w:val="24"/>
        </w:rPr>
        <w:t>码，如</w:t>
      </w:r>
      <w:r w:rsidR="005F38DB">
        <w:rPr>
          <w:rFonts w:hint="eastAsia"/>
          <w:sz w:val="24"/>
        </w:rPr>
        <w:t>ret</w:t>
      </w:r>
      <w:r w:rsidR="005F38DB">
        <w:rPr>
          <w:sz w:val="24"/>
        </w:rPr>
        <w:t>C</w:t>
      </w:r>
      <w:r w:rsidR="005F38DB" w:rsidRPr="00D55753">
        <w:rPr>
          <w:rFonts w:hint="eastAsia"/>
          <w:sz w:val="24"/>
        </w:rPr>
        <w:t>ode</w:t>
      </w:r>
      <w:proofErr w:type="gramStart"/>
      <w:r w:rsidRPr="00D55753">
        <w:rPr>
          <w:rFonts w:hint="eastAsia"/>
          <w:sz w:val="24"/>
        </w:rPr>
        <w:t>码不为</w:t>
      </w:r>
      <w:r w:rsidRPr="00D55753">
        <w:rPr>
          <w:sz w:val="24"/>
        </w:rPr>
        <w:t>’</w:t>
      </w:r>
      <w:proofErr w:type="gramEnd"/>
      <w:r w:rsidRPr="00D55753">
        <w:rPr>
          <w:rFonts w:hint="eastAsia"/>
          <w:sz w:val="24"/>
        </w:rPr>
        <w:t>0000</w:t>
      </w:r>
      <w:proofErr w:type="gramStart"/>
      <w:r w:rsidRPr="00D55753">
        <w:rPr>
          <w:sz w:val="24"/>
        </w:rPr>
        <w:t>’</w:t>
      </w:r>
      <w:proofErr w:type="gramEnd"/>
      <w:r w:rsidRPr="00D55753">
        <w:rPr>
          <w:rFonts w:hint="eastAsia"/>
          <w:sz w:val="24"/>
        </w:rPr>
        <w:t>,</w:t>
      </w:r>
      <w:r w:rsidRPr="00D55753">
        <w:rPr>
          <w:rFonts w:hint="eastAsia"/>
          <w:sz w:val="24"/>
        </w:rPr>
        <w:t>则此交易失败，无需取</w:t>
      </w:r>
      <w:r w:rsidRPr="00D55753">
        <w:rPr>
          <w:rFonts w:hint="eastAsia"/>
          <w:sz w:val="24"/>
        </w:rPr>
        <w:t>body</w:t>
      </w:r>
      <w:r w:rsidRPr="00D55753">
        <w:rPr>
          <w:rFonts w:hint="eastAsia"/>
          <w:sz w:val="24"/>
        </w:rPr>
        <w:t>部分；</w:t>
      </w:r>
      <w:r w:rsidR="005B13D9">
        <w:rPr>
          <w:sz w:val="24"/>
        </w:rPr>
        <w:t>报文格式如下：</w:t>
      </w:r>
    </w:p>
    <w:p w:rsidR="003E1C23" w:rsidRPr="003E1C23" w:rsidRDefault="003E1C23" w:rsidP="003E1C23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3E1C23">
        <w:rPr>
          <w:rFonts w:ascii="Courier New" w:hAnsi="Courier New" w:cs="Courier New"/>
          <w:kern w:val="0"/>
          <w:sz w:val="20"/>
        </w:rPr>
        <w:t>&lt;</w:t>
      </w:r>
      <w:proofErr w:type="gramStart"/>
      <w:r w:rsidRPr="003E1C23">
        <w:rPr>
          <w:rFonts w:ascii="Courier New" w:hAnsi="Courier New" w:cs="Courier New"/>
          <w:kern w:val="0"/>
          <w:sz w:val="20"/>
        </w:rPr>
        <w:t>response</w:t>
      </w:r>
      <w:proofErr w:type="gramEnd"/>
      <w:r w:rsidRPr="003E1C23">
        <w:rPr>
          <w:rFonts w:ascii="Courier New" w:hAnsi="Courier New" w:cs="Courier New"/>
          <w:kern w:val="0"/>
          <w:sz w:val="20"/>
        </w:rPr>
        <w:t>&gt;</w:t>
      </w:r>
    </w:p>
    <w:p w:rsidR="003E1C23" w:rsidRPr="003E1C23" w:rsidRDefault="003E1C23" w:rsidP="003E1C23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3E1C23">
        <w:rPr>
          <w:rFonts w:ascii="Courier New" w:hAnsi="Courier New" w:cs="Courier New"/>
          <w:kern w:val="0"/>
          <w:sz w:val="20"/>
        </w:rPr>
        <w:tab/>
        <w:t>&lt;</w:t>
      </w:r>
      <w:proofErr w:type="gramStart"/>
      <w:r w:rsidRPr="003E1C23">
        <w:rPr>
          <w:rFonts w:ascii="Courier New" w:hAnsi="Courier New" w:cs="Courier New"/>
          <w:kern w:val="0"/>
          <w:sz w:val="20"/>
        </w:rPr>
        <w:t>head</w:t>
      </w:r>
      <w:proofErr w:type="gramEnd"/>
      <w:r w:rsidRPr="003E1C23">
        <w:rPr>
          <w:rFonts w:ascii="Courier New" w:hAnsi="Courier New" w:cs="Courier New"/>
          <w:kern w:val="0"/>
          <w:sz w:val="20"/>
        </w:rPr>
        <w:t>&gt;</w:t>
      </w:r>
    </w:p>
    <w:p w:rsidR="003E1C23" w:rsidRPr="003E1C23" w:rsidRDefault="00F62ECE" w:rsidP="003E1C23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kern w:val="0"/>
          <w:sz w:val="20"/>
        </w:rPr>
        <w:tab/>
      </w:r>
      <w:r>
        <w:rPr>
          <w:rFonts w:ascii="Courier New" w:hAnsi="Courier New" w:cs="Courier New"/>
          <w:kern w:val="0"/>
          <w:sz w:val="20"/>
        </w:rPr>
        <w:tab/>
      </w:r>
      <w:r w:rsidR="003E1C23" w:rsidRPr="003E1C23">
        <w:rPr>
          <w:rFonts w:ascii="Courier New" w:hAnsi="Courier New" w:cs="Courier New"/>
          <w:kern w:val="0"/>
          <w:sz w:val="20"/>
        </w:rPr>
        <w:t>&lt;</w:t>
      </w:r>
      <w:proofErr w:type="gramStart"/>
      <w:r w:rsidR="003E1C23" w:rsidRPr="003E1C23">
        <w:rPr>
          <w:rFonts w:ascii="Courier New" w:hAnsi="Courier New" w:cs="Courier New"/>
          <w:kern w:val="0"/>
          <w:sz w:val="20"/>
        </w:rPr>
        <w:t>retCode&gt;</w:t>
      </w:r>
      <w:proofErr w:type="gramEnd"/>
      <w:r w:rsidR="003E1C23" w:rsidRPr="003E1C23">
        <w:rPr>
          <w:rFonts w:ascii="Courier New" w:hAnsi="Courier New" w:cs="Courier New"/>
          <w:kern w:val="0"/>
          <w:sz w:val="20"/>
        </w:rPr>
        <w:t>0000&lt;/retCode&gt;</w:t>
      </w:r>
    </w:p>
    <w:p w:rsidR="003E1C23" w:rsidRPr="003E1C23" w:rsidRDefault="00F62ECE" w:rsidP="003E1C23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 w:hint="eastAsia"/>
          <w:kern w:val="0"/>
          <w:sz w:val="20"/>
        </w:rPr>
        <w:tab/>
      </w:r>
      <w:r>
        <w:rPr>
          <w:rFonts w:ascii="Courier New" w:hAnsi="Courier New" w:cs="Courier New" w:hint="eastAsia"/>
          <w:kern w:val="0"/>
          <w:sz w:val="20"/>
        </w:rPr>
        <w:tab/>
      </w:r>
      <w:r w:rsidR="003E1C23" w:rsidRPr="003E1C23">
        <w:rPr>
          <w:rFonts w:ascii="Courier New" w:hAnsi="Courier New" w:cs="Courier New" w:hint="eastAsia"/>
          <w:kern w:val="0"/>
          <w:sz w:val="20"/>
        </w:rPr>
        <w:t>&lt;retMsg&gt;</w:t>
      </w:r>
      <w:r w:rsidR="003E1C23" w:rsidRPr="003E1C23">
        <w:rPr>
          <w:rFonts w:ascii="Courier New" w:hAnsi="Courier New" w:cs="Courier New" w:hint="eastAsia"/>
          <w:kern w:val="0"/>
          <w:sz w:val="20"/>
        </w:rPr>
        <w:t>交易成功</w:t>
      </w:r>
      <w:r w:rsidR="003E1C23" w:rsidRPr="003E1C23">
        <w:rPr>
          <w:rFonts w:ascii="Courier New" w:hAnsi="Courier New" w:cs="Courier New" w:hint="eastAsia"/>
          <w:kern w:val="0"/>
          <w:sz w:val="20"/>
        </w:rPr>
        <w:t>&lt;/retMsg&gt;</w:t>
      </w:r>
    </w:p>
    <w:p w:rsidR="003E1C23" w:rsidRPr="003E1C23" w:rsidRDefault="003E1C23" w:rsidP="003E1C23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3E1C23">
        <w:rPr>
          <w:rFonts w:ascii="Courier New" w:hAnsi="Courier New" w:cs="Courier New"/>
          <w:kern w:val="0"/>
          <w:sz w:val="20"/>
        </w:rPr>
        <w:tab/>
        <w:t>&lt;/head&gt;</w:t>
      </w:r>
    </w:p>
    <w:p w:rsidR="003E1C23" w:rsidRPr="003E1C23" w:rsidRDefault="003E1C23" w:rsidP="003E1C23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3E1C23">
        <w:rPr>
          <w:rFonts w:ascii="Courier New" w:hAnsi="Courier New" w:cs="Courier New"/>
          <w:kern w:val="0"/>
          <w:sz w:val="20"/>
        </w:rPr>
        <w:tab/>
        <w:t>&lt;</w:t>
      </w:r>
      <w:proofErr w:type="gramStart"/>
      <w:r w:rsidRPr="003E1C23">
        <w:rPr>
          <w:rFonts w:ascii="Courier New" w:hAnsi="Courier New" w:cs="Courier New"/>
          <w:kern w:val="0"/>
          <w:sz w:val="20"/>
        </w:rPr>
        <w:t>body</w:t>
      </w:r>
      <w:proofErr w:type="gramEnd"/>
      <w:r w:rsidRPr="003E1C23">
        <w:rPr>
          <w:rFonts w:ascii="Courier New" w:hAnsi="Courier New" w:cs="Courier New"/>
          <w:kern w:val="0"/>
          <w:sz w:val="20"/>
        </w:rPr>
        <w:t>&gt;</w:t>
      </w:r>
    </w:p>
    <w:p w:rsidR="003E1C23" w:rsidRPr="003E1C23" w:rsidRDefault="00F62ECE" w:rsidP="003E1C23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kern w:val="0"/>
          <w:sz w:val="20"/>
        </w:rPr>
        <w:tab/>
      </w:r>
      <w:r>
        <w:rPr>
          <w:rFonts w:ascii="Courier New" w:hAnsi="Courier New" w:cs="Courier New"/>
          <w:kern w:val="0"/>
          <w:sz w:val="20"/>
        </w:rPr>
        <w:tab/>
      </w:r>
      <w:r w:rsidR="003E1C23" w:rsidRPr="003E1C23">
        <w:rPr>
          <w:rFonts w:ascii="Courier New" w:hAnsi="Courier New" w:cs="Courier New"/>
          <w:kern w:val="0"/>
          <w:sz w:val="20"/>
        </w:rPr>
        <w:t>&lt;</w:t>
      </w:r>
      <w:proofErr w:type="gramStart"/>
      <w:r w:rsidR="003E1C23" w:rsidRPr="003E1C23">
        <w:rPr>
          <w:rFonts w:ascii="Courier New" w:hAnsi="Courier New" w:cs="Courier New"/>
          <w:kern w:val="0"/>
          <w:sz w:val="20"/>
        </w:rPr>
        <w:t>key&gt;</w:t>
      </w:r>
      <w:proofErr w:type="gramEnd"/>
      <w:r w:rsidR="003E1C23" w:rsidRPr="003E1C23">
        <w:rPr>
          <w:rFonts w:ascii="Courier New" w:hAnsi="Courier New" w:cs="Courier New"/>
          <w:kern w:val="0"/>
          <w:sz w:val="20"/>
        </w:rPr>
        <w:t>value&lt;/key&gt;</w:t>
      </w:r>
    </w:p>
    <w:p w:rsidR="003E1C23" w:rsidRPr="003E1C23" w:rsidRDefault="00F62ECE" w:rsidP="003E1C23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kern w:val="0"/>
          <w:sz w:val="20"/>
        </w:rPr>
        <w:lastRenderedPageBreak/>
        <w:tab/>
      </w:r>
      <w:r>
        <w:rPr>
          <w:rFonts w:ascii="Courier New" w:hAnsi="Courier New" w:cs="Courier New"/>
          <w:kern w:val="0"/>
          <w:sz w:val="20"/>
        </w:rPr>
        <w:tab/>
      </w:r>
      <w:r w:rsidR="003E1C23" w:rsidRPr="003E1C23">
        <w:rPr>
          <w:rFonts w:ascii="Courier New" w:hAnsi="Courier New" w:cs="Courier New"/>
          <w:kern w:val="0"/>
          <w:sz w:val="20"/>
        </w:rPr>
        <w:t>&lt;</w:t>
      </w:r>
      <w:proofErr w:type="gramStart"/>
      <w:r w:rsidR="003E1C23" w:rsidRPr="003E1C23">
        <w:rPr>
          <w:rFonts w:ascii="Courier New" w:hAnsi="Courier New" w:cs="Courier New"/>
          <w:kern w:val="0"/>
          <w:sz w:val="20"/>
        </w:rPr>
        <w:t>key&gt;</w:t>
      </w:r>
      <w:proofErr w:type="gramEnd"/>
      <w:r w:rsidR="003E1C23" w:rsidRPr="003E1C23">
        <w:rPr>
          <w:rFonts w:ascii="Courier New" w:hAnsi="Courier New" w:cs="Courier New"/>
          <w:kern w:val="0"/>
          <w:sz w:val="20"/>
        </w:rPr>
        <w:t>value&lt;/key&gt;</w:t>
      </w:r>
    </w:p>
    <w:p w:rsidR="003E1C23" w:rsidRPr="003E1C23" w:rsidRDefault="003E1C23" w:rsidP="003E1C23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3E1C23">
        <w:rPr>
          <w:rFonts w:ascii="Courier New" w:hAnsi="Courier New" w:cs="Courier New"/>
          <w:kern w:val="0"/>
          <w:sz w:val="20"/>
        </w:rPr>
        <w:tab/>
        <w:t>&lt;/body&gt;</w:t>
      </w:r>
    </w:p>
    <w:p w:rsidR="00FC7C7E" w:rsidRDefault="003E1C23" w:rsidP="003E1C23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3E1C23">
        <w:rPr>
          <w:rFonts w:ascii="Courier New" w:hAnsi="Courier New" w:cs="Courier New"/>
          <w:kern w:val="0"/>
          <w:sz w:val="20"/>
        </w:rPr>
        <w:t>&lt;/response&gt;</w:t>
      </w:r>
    </w:p>
    <w:p w:rsidR="001B2305" w:rsidRPr="00FD7049" w:rsidRDefault="001B2305" w:rsidP="00454046">
      <w:pPr>
        <w:pStyle w:val="ac"/>
        <w:numPr>
          <w:ilvl w:val="0"/>
          <w:numId w:val="5"/>
        </w:numPr>
        <w:ind w:firstLineChars="0"/>
        <w:rPr>
          <w:sz w:val="24"/>
        </w:rPr>
      </w:pPr>
    </w:p>
    <w:p w:rsidR="0037453B" w:rsidRDefault="007F6531" w:rsidP="0037453B">
      <w:pPr>
        <w:pStyle w:val="2"/>
        <w:tabs>
          <w:tab w:val="clear" w:pos="992"/>
        </w:tabs>
        <w:rPr>
          <w:sz w:val="30"/>
          <w:szCs w:val="30"/>
        </w:rPr>
      </w:pPr>
      <w:bookmarkStart w:id="40" w:name="_Toc407619190"/>
      <w:r>
        <w:rPr>
          <w:rFonts w:hint="eastAsia"/>
          <w:sz w:val="30"/>
          <w:szCs w:val="30"/>
        </w:rPr>
        <w:t>报文</w:t>
      </w:r>
      <w:r>
        <w:rPr>
          <w:sz w:val="30"/>
          <w:szCs w:val="30"/>
        </w:rPr>
        <w:t>说明</w:t>
      </w:r>
      <w:bookmarkEnd w:id="40"/>
    </w:p>
    <w:p w:rsidR="003F0A8A" w:rsidRDefault="00AB5398" w:rsidP="003F0A8A">
      <w:pPr>
        <w:pStyle w:val="3"/>
        <w:tabs>
          <w:tab w:val="clear" w:pos="1418"/>
        </w:tabs>
      </w:pPr>
      <w:bookmarkStart w:id="41" w:name="_订单下单接口"/>
      <w:bookmarkStart w:id="42" w:name="_Toc407619191"/>
      <w:bookmarkEnd w:id="41"/>
      <w:r>
        <w:rPr>
          <w:rFonts w:hint="eastAsia"/>
        </w:rPr>
        <w:t>订单</w:t>
      </w:r>
      <w:r>
        <w:t>下单</w:t>
      </w:r>
      <w:r>
        <w:rPr>
          <w:rFonts w:hint="eastAsia"/>
        </w:rPr>
        <w:t>接口</w:t>
      </w:r>
      <w:bookmarkEnd w:id="42"/>
    </w:p>
    <w:p w:rsidR="0074777C" w:rsidRDefault="005E6C8B" w:rsidP="004E42FA">
      <w:pPr>
        <w:ind w:firstLineChars="200" w:firstLine="420"/>
      </w:pPr>
      <w:r>
        <w:rPr>
          <w:rFonts w:hint="eastAsia"/>
        </w:rPr>
        <w:t>商户</w:t>
      </w:r>
      <w:r w:rsidR="00115A5F">
        <w:rPr>
          <w:rFonts w:hint="eastAsia"/>
        </w:rPr>
        <w:t>通过</w:t>
      </w:r>
      <w:r w:rsidR="00115A5F">
        <w:t>该接口</w:t>
      </w:r>
      <w:r>
        <w:rPr>
          <w:rFonts w:hint="eastAsia"/>
        </w:rPr>
        <w:t>提交订单</w:t>
      </w:r>
      <w:r>
        <w:t>信息到易联支付插件平台，易联支付插件平台</w:t>
      </w:r>
      <w:r>
        <w:rPr>
          <w:rFonts w:hint="eastAsia"/>
        </w:rPr>
        <w:t>检查</w:t>
      </w:r>
      <w:r>
        <w:t>订单的合法性，</w:t>
      </w:r>
      <w:r w:rsidR="00633D78">
        <w:rPr>
          <w:rFonts w:hint="eastAsia"/>
        </w:rPr>
        <w:t>验证</w:t>
      </w:r>
      <w:r>
        <w:t>通过后，返回</w:t>
      </w:r>
      <w:r>
        <w:rPr>
          <w:rFonts w:hint="eastAsia"/>
        </w:rPr>
        <w:t>易联订单</w:t>
      </w:r>
      <w:r>
        <w:t>号</w:t>
      </w:r>
      <w:r>
        <w:rPr>
          <w:rFonts w:hint="eastAsia"/>
        </w:rPr>
        <w:t>和</w:t>
      </w:r>
      <w:r w:rsidR="00633D78">
        <w:t>用于</w:t>
      </w:r>
      <w:r w:rsidR="009E7739">
        <w:t>插件支付的签名</w:t>
      </w:r>
      <w:r w:rsidR="009E7739">
        <w:rPr>
          <w:rFonts w:hint="eastAsia"/>
        </w:rPr>
        <w:t>。</w:t>
      </w:r>
    </w:p>
    <w:p w:rsidR="007D0CAC" w:rsidRPr="00FE4045" w:rsidRDefault="007D0CAC" w:rsidP="007D0CAC">
      <w:pPr>
        <w:pStyle w:val="ac"/>
        <w:numPr>
          <w:ilvl w:val="0"/>
          <w:numId w:val="6"/>
        </w:numPr>
        <w:ind w:firstLineChars="0"/>
        <w:rPr>
          <w:b/>
        </w:rPr>
      </w:pPr>
      <w:r w:rsidRPr="00FE4045">
        <w:rPr>
          <w:rFonts w:hint="eastAsia"/>
          <w:b/>
        </w:rPr>
        <w:t>请求</w:t>
      </w:r>
      <w:r w:rsidRPr="00FE4045">
        <w:rPr>
          <w:b/>
        </w:rPr>
        <w:t>参数</w:t>
      </w:r>
    </w:p>
    <w:tbl>
      <w:tblPr>
        <w:tblW w:w="94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36"/>
        <w:gridCol w:w="1566"/>
        <w:gridCol w:w="843"/>
        <w:gridCol w:w="708"/>
        <w:gridCol w:w="708"/>
        <w:gridCol w:w="3828"/>
      </w:tblGrid>
      <w:tr w:rsidR="00C60089" w:rsidRPr="00F82447" w:rsidTr="00CD5427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A97798" w:rsidRDefault="00A97798" w:rsidP="00201FC3">
            <w:pPr>
              <w:snapToGrid w:val="0"/>
              <w:jc w:val="center"/>
              <w:rPr>
                <w:b/>
                <w:sz w:val="18"/>
              </w:rPr>
            </w:pPr>
          </w:p>
          <w:p w:rsidR="00C60089" w:rsidRPr="00F82447" w:rsidRDefault="00C60089" w:rsidP="00201FC3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参数</w:t>
            </w:r>
            <w:r w:rsidRPr="00F82447">
              <w:rPr>
                <w:rFonts w:hint="eastAsia"/>
                <w:b/>
                <w:sz w:val="18"/>
              </w:rPr>
              <w:t>名称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A97798" w:rsidRDefault="00A97798" w:rsidP="00201FC3">
            <w:pPr>
              <w:snapToGrid w:val="0"/>
              <w:jc w:val="center"/>
              <w:rPr>
                <w:b/>
                <w:sz w:val="18"/>
              </w:rPr>
            </w:pPr>
          </w:p>
          <w:p w:rsidR="00C60089" w:rsidRPr="00F82447" w:rsidRDefault="00C60089" w:rsidP="00201FC3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提交</w:t>
            </w:r>
            <w:r>
              <w:rPr>
                <w:b/>
                <w:sz w:val="18"/>
              </w:rPr>
              <w:t>参数名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60089" w:rsidRDefault="00C60089" w:rsidP="00201FC3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</w:t>
            </w:r>
            <w:r>
              <w:rPr>
                <w:b/>
                <w:sz w:val="18"/>
              </w:rPr>
              <w:t>类型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60089" w:rsidRDefault="00C60089" w:rsidP="00201FC3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最大</w:t>
            </w:r>
            <w:r>
              <w:rPr>
                <w:b/>
                <w:sz w:val="18"/>
              </w:rPr>
              <w:t>长度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C60089" w:rsidRPr="00F82447" w:rsidRDefault="00C60089" w:rsidP="00201FC3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是否必须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97798" w:rsidRDefault="00A97798" w:rsidP="00201FC3">
            <w:pPr>
              <w:snapToGrid w:val="0"/>
              <w:jc w:val="center"/>
              <w:rPr>
                <w:b/>
                <w:sz w:val="18"/>
              </w:rPr>
            </w:pPr>
          </w:p>
          <w:p w:rsidR="00C60089" w:rsidRPr="00F82447" w:rsidRDefault="00C60089" w:rsidP="00201FC3">
            <w:pPr>
              <w:snapToGrid w:val="0"/>
              <w:jc w:val="center"/>
              <w:rPr>
                <w:b/>
                <w:sz w:val="18"/>
              </w:rPr>
            </w:pPr>
            <w:r w:rsidRPr="00F82447">
              <w:rPr>
                <w:rFonts w:hint="eastAsia"/>
                <w:b/>
                <w:sz w:val="18"/>
              </w:rPr>
              <w:t>备注</w:t>
            </w:r>
          </w:p>
        </w:tc>
      </w:tr>
      <w:tr w:rsidR="00FB3373" w:rsidTr="00CD5427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373" w:rsidRPr="00FC4679" w:rsidRDefault="00FB3373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交易</w:t>
            </w:r>
            <w:r>
              <w:rPr>
                <w:rFonts w:ascii="Menlo Regular" w:hAnsi="Menlo Regular" w:cs="宋体"/>
                <w:sz w:val="18"/>
                <w:szCs w:val="18"/>
              </w:rPr>
              <w:t>码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373" w:rsidRPr="006C243A" w:rsidRDefault="00E54A0B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AA060A">
              <w:rPr>
                <w:rFonts w:ascii="Menlo Regular" w:hAnsi="Menlo Regular" w:cs="宋体"/>
                <w:sz w:val="18"/>
                <w:szCs w:val="18"/>
              </w:rPr>
              <w:t>TradeCode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373" w:rsidRPr="006C243A" w:rsidRDefault="00FB3373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373" w:rsidRPr="006C243A" w:rsidRDefault="00FB3373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16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373" w:rsidRPr="006C243A" w:rsidRDefault="00FB3373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373" w:rsidRDefault="00FB3373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订单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提交：</w:t>
            </w:r>
            <w:r w:rsidR="009E5C2E">
              <w:rPr>
                <w:rFonts w:ascii="Menlo Regular" w:hAnsi="Menlo Regular" w:cs="宋体"/>
                <w:sz w:val="18"/>
                <w:szCs w:val="18"/>
              </w:rPr>
              <w:t>PlaceOrder</w:t>
            </w:r>
          </w:p>
        </w:tc>
      </w:tr>
      <w:tr w:rsidR="00C60089" w:rsidRPr="002A27CA" w:rsidTr="00CD5427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089" w:rsidRPr="00632BE6" w:rsidRDefault="00C60089" w:rsidP="001C5024">
            <w:pPr>
              <w:snapToGrid w:val="0"/>
              <w:rPr>
                <w:rFonts w:ascii="宋体" w:hAnsi="宋体"/>
                <w:sz w:val="18"/>
                <w:szCs w:val="18"/>
              </w:rPr>
            </w:pPr>
            <w:r w:rsidRPr="00FC4679">
              <w:rPr>
                <w:rFonts w:ascii="Menlo Regular" w:hAnsi="Menlo Regular" w:cs="宋体" w:hint="eastAsia"/>
                <w:sz w:val="18"/>
                <w:szCs w:val="18"/>
              </w:rPr>
              <w:t>通讯协议版本号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089" w:rsidRPr="006C243A" w:rsidRDefault="00027462" w:rsidP="001C5024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Vers</w:t>
            </w:r>
            <w:r w:rsidR="00E1631C">
              <w:rPr>
                <w:rFonts w:ascii="Menlo Regular" w:hAnsi="Menlo Regular" w:cs="宋体"/>
                <w:sz w:val="18"/>
                <w:szCs w:val="18"/>
              </w:rPr>
              <w:t>ion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89" w:rsidRPr="006C243A" w:rsidRDefault="009F6D5C" w:rsidP="001C5024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89" w:rsidRPr="006C243A" w:rsidRDefault="00CD6330" w:rsidP="001C5024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089" w:rsidRPr="006C243A" w:rsidRDefault="00963488" w:rsidP="001C5024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89" w:rsidRPr="006C243A" w:rsidRDefault="00C60089" w:rsidP="001C5024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固定</w:t>
            </w:r>
            <w:r>
              <w:rPr>
                <w:rFonts w:ascii="Menlo Regular" w:hAnsi="Menlo Regular" w:cs="宋体"/>
                <w:sz w:val="18"/>
                <w:szCs w:val="18"/>
              </w:rPr>
              <w:t>填写：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2.0.0</w:t>
            </w:r>
          </w:p>
        </w:tc>
      </w:tr>
      <w:tr w:rsidR="00C60089" w:rsidRPr="002A27CA" w:rsidTr="00CD5427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089" w:rsidRPr="00632BE6" w:rsidRDefault="00C60089" w:rsidP="001C5024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632BE6">
              <w:rPr>
                <w:rFonts w:ascii="Menlo Regular" w:hint="eastAsia"/>
                <w:sz w:val="18"/>
                <w:szCs w:val="18"/>
              </w:rPr>
              <w:t>商户代码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089" w:rsidRPr="006C243A" w:rsidRDefault="00ED4E45" w:rsidP="001C5024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MerchantId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89" w:rsidRPr="006C243A" w:rsidRDefault="00163A77" w:rsidP="001C5024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89" w:rsidRPr="006C243A" w:rsidRDefault="00163A77" w:rsidP="001C5024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089" w:rsidRPr="006C243A" w:rsidRDefault="00260DFF" w:rsidP="001C5024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89" w:rsidRPr="006C243A" w:rsidRDefault="00C60089" w:rsidP="001C5024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 w:rsidR="00C60089" w:rsidRPr="002A27CA" w:rsidTr="00CD5427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089" w:rsidRPr="00632BE6" w:rsidRDefault="00C60089" w:rsidP="001C5024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632BE6">
              <w:rPr>
                <w:rFonts w:ascii="Menlo Regular" w:hint="eastAsia"/>
                <w:sz w:val="18"/>
                <w:szCs w:val="18"/>
              </w:rPr>
              <w:t>商户订单号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089" w:rsidRPr="00C020D2" w:rsidRDefault="000A0813" w:rsidP="001C5024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Merch</w:t>
            </w:r>
            <w:r w:rsidR="006D3E12">
              <w:rPr>
                <w:rFonts w:ascii="Menlo Regular" w:hAnsi="Menlo Regular" w:cs="宋体" w:hint="eastAsia"/>
                <w:sz w:val="18"/>
                <w:szCs w:val="18"/>
              </w:rPr>
              <w:t>OrderId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89" w:rsidRPr="00C020D2" w:rsidRDefault="00AB3580" w:rsidP="001C5024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89" w:rsidRPr="00C020D2" w:rsidRDefault="00DB72F8" w:rsidP="001C5024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089" w:rsidRPr="00C020D2" w:rsidRDefault="00DB72F8" w:rsidP="001C5024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89" w:rsidRPr="00C020D2" w:rsidRDefault="00C60089" w:rsidP="001C5024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 w:rsidR="00C60089" w:rsidRPr="002A27CA" w:rsidTr="00CD5427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089" w:rsidRPr="00632BE6" w:rsidRDefault="00C60089" w:rsidP="001C5024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632BE6">
              <w:rPr>
                <w:rFonts w:ascii="Menlo Regular" w:hint="eastAsia"/>
                <w:sz w:val="18"/>
                <w:szCs w:val="18"/>
              </w:rPr>
              <w:t>商户订单金额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089" w:rsidRPr="00C020D2" w:rsidRDefault="003A34CD" w:rsidP="001C5024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Amount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89" w:rsidRPr="00C020D2" w:rsidRDefault="00951003" w:rsidP="001C5024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89" w:rsidRPr="00C020D2" w:rsidRDefault="00843097" w:rsidP="001C5024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12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089" w:rsidRPr="00C020D2" w:rsidRDefault="007C2D29" w:rsidP="001C5024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89" w:rsidRPr="00C020D2" w:rsidRDefault="00C54004" w:rsidP="001C5024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单位</w:t>
            </w:r>
            <w:r>
              <w:rPr>
                <w:rFonts w:ascii="Menlo Regular" w:hAnsi="Menlo Regular" w:cs="宋体"/>
                <w:sz w:val="18"/>
                <w:szCs w:val="18"/>
              </w:rPr>
              <w:t>为元，</w:t>
            </w:r>
            <w:r w:rsidR="00EC7833">
              <w:rPr>
                <w:rFonts w:ascii="Menlo Regular" w:hAnsi="Menlo Regular" w:cs="宋体" w:hint="eastAsia"/>
                <w:sz w:val="18"/>
                <w:szCs w:val="18"/>
              </w:rPr>
              <w:t>格式</w:t>
            </w:r>
            <w:r w:rsidR="00EC7833">
              <w:rPr>
                <w:rFonts w:ascii="Menlo Regular" w:hAnsi="Menlo Regular" w:cs="宋体"/>
                <w:sz w:val="18"/>
                <w:szCs w:val="18"/>
              </w:rPr>
              <w:t>：</w:t>
            </w:r>
            <w:r w:rsidR="00EC7833">
              <w:rPr>
                <w:rFonts w:ascii="Menlo Regular" w:hAnsi="Menlo Regular" w:cs="宋体" w:hint="eastAsia"/>
                <w:sz w:val="18"/>
                <w:szCs w:val="18"/>
              </w:rPr>
              <w:t xml:space="preserve"> </w:t>
            </w:r>
            <w:r w:rsidR="0072280E">
              <w:rPr>
                <w:rFonts w:ascii="Menlo Regular" w:hAnsi="Menlo Regular" w:cs="宋体"/>
                <w:sz w:val="18"/>
                <w:szCs w:val="18"/>
              </w:rPr>
              <w:t>nn</w:t>
            </w:r>
            <w:r w:rsidR="00EC7833">
              <w:rPr>
                <w:rFonts w:ascii="Menlo Regular" w:hAnsi="Menlo Regular" w:cs="宋体"/>
                <w:sz w:val="18"/>
                <w:szCs w:val="18"/>
              </w:rPr>
              <w:t>nnnn.nn</w:t>
            </w:r>
          </w:p>
        </w:tc>
      </w:tr>
      <w:tr w:rsidR="00C60089" w:rsidRPr="002A27CA" w:rsidTr="00CD5427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089" w:rsidRPr="00632BE6" w:rsidRDefault="00C60089" w:rsidP="001C5024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632BE6">
              <w:rPr>
                <w:rFonts w:ascii="Menlo Regular" w:hint="eastAsia"/>
                <w:sz w:val="18"/>
                <w:szCs w:val="18"/>
              </w:rPr>
              <w:t>商户订单描述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089" w:rsidRPr="007673D6" w:rsidRDefault="00B87228" w:rsidP="001C5024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OrderDesc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89" w:rsidRDefault="00553443" w:rsidP="001C5024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VAR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89" w:rsidRDefault="00793828" w:rsidP="001C5024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128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089" w:rsidRDefault="00D474A4" w:rsidP="001C5024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89" w:rsidRDefault="00851BDE" w:rsidP="001C5024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字符</w:t>
            </w:r>
            <w:r>
              <w:rPr>
                <w:rFonts w:ascii="Menlo Regular" w:hAnsi="Menlo Regular" w:cs="宋体"/>
                <w:sz w:val="18"/>
                <w:szCs w:val="18"/>
              </w:rPr>
              <w:t>最大</w:t>
            </w:r>
            <w:r w:rsidR="0076642A">
              <w:rPr>
                <w:rFonts w:ascii="Menlo Regular" w:hAnsi="Menlo Regular" w:cs="宋体" w:hint="eastAsia"/>
                <w:sz w:val="18"/>
                <w:szCs w:val="18"/>
              </w:rPr>
              <w:t>50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，</w:t>
            </w:r>
            <w:r>
              <w:rPr>
                <w:rFonts w:ascii="Menlo Regular" w:hAnsi="Menlo Regular" w:cs="宋体"/>
                <w:sz w:val="18"/>
                <w:szCs w:val="18"/>
              </w:rPr>
              <w:t>中文最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多</w:t>
            </w:r>
            <w:r w:rsidR="0076642A">
              <w:rPr>
                <w:rFonts w:ascii="Menlo Regular" w:hAnsi="Menlo Regular" w:cs="宋体" w:hint="eastAsia"/>
                <w:sz w:val="18"/>
                <w:szCs w:val="18"/>
              </w:rPr>
              <w:t>16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个；</w:t>
            </w:r>
          </w:p>
          <w:p w:rsidR="00E9307E" w:rsidRDefault="00E9307E" w:rsidP="001C5024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参与</w:t>
            </w:r>
            <w:r>
              <w:rPr>
                <w:rFonts w:ascii="Menlo Regular" w:hAnsi="Menlo Regular" w:cs="宋体"/>
                <w:sz w:val="18"/>
                <w:szCs w:val="18"/>
              </w:rPr>
              <w:t>签名：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采用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UTF-8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编码</w:t>
            </w:r>
          </w:p>
          <w:p w:rsidR="00472C02" w:rsidRPr="007673D6" w:rsidRDefault="00472C02" w:rsidP="00472C02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提交</w:t>
            </w:r>
            <w:r>
              <w:rPr>
                <w:rFonts w:ascii="Menlo Regular" w:hAnsi="Menlo Regular" w:cs="宋体"/>
                <w:sz w:val="18"/>
                <w:szCs w:val="18"/>
              </w:rPr>
              <w:t>参数：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采用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UTF-8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的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base64</w:t>
            </w:r>
            <w:r w:rsidR="009C7332">
              <w:rPr>
                <w:rFonts w:ascii="Menlo Regular" w:hAnsi="Menlo Regular" w:cs="宋体" w:hint="eastAsia"/>
                <w:sz w:val="18"/>
                <w:szCs w:val="18"/>
              </w:rPr>
              <w:t>格式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编码</w:t>
            </w:r>
          </w:p>
        </w:tc>
      </w:tr>
      <w:tr w:rsidR="00C60089" w:rsidRPr="00C020D2" w:rsidTr="00CD5427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089" w:rsidRPr="00632BE6" w:rsidRDefault="00C60089" w:rsidP="001C5024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632BE6">
              <w:rPr>
                <w:rFonts w:ascii="Menlo Regular" w:hint="eastAsia"/>
                <w:sz w:val="18"/>
                <w:szCs w:val="18"/>
              </w:rPr>
              <w:t>商户订单</w:t>
            </w:r>
            <w:r>
              <w:rPr>
                <w:rFonts w:ascii="Menlo Regular" w:hint="eastAsia"/>
                <w:sz w:val="18"/>
                <w:szCs w:val="18"/>
              </w:rPr>
              <w:t>提交</w:t>
            </w:r>
            <w:r w:rsidRPr="00632BE6">
              <w:rPr>
                <w:rFonts w:ascii="Menlo Regular" w:hint="eastAsia"/>
                <w:sz w:val="18"/>
                <w:szCs w:val="18"/>
              </w:rPr>
              <w:t>时间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2D10" w:rsidRPr="00C020D2" w:rsidRDefault="00737E68" w:rsidP="00737E68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TradeTime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89" w:rsidRPr="00C020D2" w:rsidRDefault="00307767" w:rsidP="001C5024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89" w:rsidRPr="00C020D2" w:rsidRDefault="005D3506" w:rsidP="001C5024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14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089" w:rsidRPr="00C020D2" w:rsidRDefault="00536970" w:rsidP="001C5024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89" w:rsidRPr="00C020D2" w:rsidRDefault="00C60089" w:rsidP="001C5024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 w:rsidR="00C60089" w:rsidRPr="007E0DE4" w:rsidTr="00CD5427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089" w:rsidRPr="00220745" w:rsidRDefault="00C60089" w:rsidP="001C5024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 w:rsidRPr="00220745">
              <w:rPr>
                <w:rFonts w:ascii="Menlo Regular" w:hint="eastAsia"/>
                <w:sz w:val="18"/>
                <w:szCs w:val="18"/>
              </w:rPr>
              <w:t>交易超时时间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089" w:rsidRPr="00220745" w:rsidRDefault="00EA1D75" w:rsidP="001C5024">
            <w:pPr>
              <w:snapToGrid w:val="0"/>
              <w:jc w:val="left"/>
              <w:rPr>
                <w:rFonts w:ascii="Menlo Regular" w:hAnsi="Menlo Regular"/>
                <w:sz w:val="18"/>
                <w:szCs w:val="18"/>
              </w:rPr>
            </w:pPr>
            <w:r w:rsidRPr="00220745">
              <w:rPr>
                <w:rFonts w:ascii="Menlo Regular" w:hAnsi="Menlo Regular"/>
                <w:sz w:val="18"/>
                <w:szCs w:val="18"/>
              </w:rPr>
              <w:t>ExpTime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89" w:rsidRPr="00220745" w:rsidRDefault="004F0165" w:rsidP="001C5024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 w:rsidRPr="00220745">
              <w:rPr>
                <w:rFonts w:ascii="Menlo Regular" w:hAnsi="Menlo Regular" w:hint="eastAsia"/>
                <w:sz w:val="18"/>
                <w:szCs w:val="18"/>
              </w:rPr>
              <w:t>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89" w:rsidRPr="00220745" w:rsidRDefault="004F0165" w:rsidP="001C5024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 w:rsidRPr="00220745">
              <w:rPr>
                <w:rFonts w:ascii="Menlo Regular" w:hAnsi="Menlo Regular" w:hint="eastAsia"/>
                <w:sz w:val="18"/>
                <w:szCs w:val="18"/>
              </w:rPr>
              <w:t>14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089" w:rsidRPr="00220745" w:rsidRDefault="004F0165" w:rsidP="001C5024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 w:rsidRPr="00220745">
              <w:rPr>
                <w:rFonts w:ascii="Menlo Regular" w:hAnsi="Menlo Regular" w:cs="宋体" w:hint="eastAsia"/>
                <w:sz w:val="18"/>
                <w:szCs w:val="18"/>
              </w:rPr>
              <w:t>——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89" w:rsidRPr="00220745" w:rsidRDefault="00C60089" w:rsidP="001C5024">
            <w:pPr>
              <w:snapToGrid w:val="0"/>
              <w:rPr>
                <w:rFonts w:ascii="Verdana" w:hAnsi="Verdana"/>
                <w:sz w:val="24"/>
                <w:szCs w:val="22"/>
              </w:rPr>
            </w:pPr>
            <w:r w:rsidRPr="00220745">
              <w:rPr>
                <w:rFonts w:ascii="Menlo Regular" w:hAnsiTheme="minorHAnsi" w:hint="eastAsia"/>
                <w:sz w:val="18"/>
                <w:szCs w:val="18"/>
              </w:rPr>
              <w:t>超过订单</w:t>
            </w:r>
            <w:r w:rsidRPr="00220745">
              <w:rPr>
                <w:rFonts w:ascii="Menlo Regular" w:hint="eastAsia"/>
                <w:sz w:val="18"/>
                <w:szCs w:val="18"/>
              </w:rPr>
              <w:t>超时</w:t>
            </w:r>
            <w:r w:rsidRPr="00220745">
              <w:rPr>
                <w:rFonts w:ascii="Menlo Regular" w:hAnsiTheme="minorHAnsi" w:hint="eastAsia"/>
                <w:sz w:val="18"/>
                <w:szCs w:val="18"/>
              </w:rPr>
              <w:t>时间未支付，订单作废；不提交该参数，采用系统的默认时间（从接收订单后</w:t>
            </w:r>
            <w:r w:rsidRPr="00220745">
              <w:rPr>
                <w:rFonts w:ascii="Menlo Regular" w:hint="eastAsia"/>
                <w:sz w:val="18"/>
                <w:szCs w:val="18"/>
              </w:rPr>
              <w:t>超时</w:t>
            </w:r>
            <w:r w:rsidRPr="00220745">
              <w:rPr>
                <w:rFonts w:ascii="Menlo Regular" w:hAnsiTheme="minorHAnsi" w:hint="eastAsia"/>
                <w:sz w:val="18"/>
                <w:szCs w:val="18"/>
              </w:rPr>
              <w:t>时间为</w:t>
            </w:r>
            <w:r w:rsidRPr="00220745">
              <w:rPr>
                <w:rFonts w:ascii="Menlo Regular"/>
                <w:sz w:val="18"/>
                <w:szCs w:val="18"/>
              </w:rPr>
              <w:t>20</w:t>
            </w:r>
            <w:r w:rsidRPr="00220745">
              <w:rPr>
                <w:rFonts w:ascii="Menlo Regular" w:hint="eastAsia"/>
                <w:sz w:val="18"/>
                <w:szCs w:val="18"/>
              </w:rPr>
              <w:t>分钟</w:t>
            </w:r>
            <w:r w:rsidRPr="00220745">
              <w:rPr>
                <w:rFonts w:ascii="Menlo Regular" w:hAnsiTheme="minorHAnsi" w:hint="eastAsia"/>
                <w:sz w:val="18"/>
                <w:szCs w:val="18"/>
              </w:rPr>
              <w:t>）</w:t>
            </w:r>
          </w:p>
        </w:tc>
      </w:tr>
      <w:tr w:rsidR="00C60089" w:rsidRPr="00F416CA" w:rsidTr="00CD5427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089" w:rsidRPr="00FC4679" w:rsidRDefault="00C60089" w:rsidP="001C5024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 w:rsidRPr="00FC4679">
              <w:rPr>
                <w:rFonts w:ascii="Menlo Regular" w:hAnsi="Menlo Regular" w:hint="eastAsia"/>
                <w:sz w:val="18"/>
                <w:szCs w:val="18"/>
              </w:rPr>
              <w:t>异步通知</w:t>
            </w:r>
            <w:r w:rsidRPr="00FC4679">
              <w:rPr>
                <w:rFonts w:ascii="Menlo Regular" w:hAnsi="Menlo Regular"/>
                <w:sz w:val="18"/>
                <w:szCs w:val="18"/>
              </w:rPr>
              <w:t>URL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089" w:rsidRPr="00C63F3F" w:rsidRDefault="00D7342F" w:rsidP="001C5024">
            <w:pPr>
              <w:snapToGrid w:val="0"/>
              <w:jc w:val="left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NotifyUrl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89" w:rsidRPr="00C63F3F" w:rsidRDefault="001609FA" w:rsidP="001C5024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89" w:rsidRPr="00C63F3F" w:rsidRDefault="009D37EF" w:rsidP="001C5024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256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089" w:rsidRPr="00C63F3F" w:rsidRDefault="007A7F7F" w:rsidP="001C5024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——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2E7" w:rsidRDefault="0036567D" w:rsidP="001C5024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提交</w:t>
            </w:r>
            <w:r w:rsidR="003532E7">
              <w:rPr>
                <w:rFonts w:ascii="Menlo Regular" w:hAnsi="Menlo Regular"/>
                <w:sz w:val="18"/>
                <w:szCs w:val="18"/>
              </w:rPr>
              <w:t>通讯前</w:t>
            </w:r>
          </w:p>
          <w:p w:rsidR="00C60089" w:rsidRPr="006216C6" w:rsidRDefault="003532E7" w:rsidP="003532E7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提交</w:t>
            </w:r>
            <w:r>
              <w:rPr>
                <w:rFonts w:ascii="Menlo Regular" w:hAnsi="Menlo Regular"/>
                <w:sz w:val="18"/>
                <w:szCs w:val="18"/>
              </w:rPr>
              <w:t>参数</w:t>
            </w:r>
            <w:r>
              <w:rPr>
                <w:rFonts w:ascii="Menlo Regular" w:hAnsi="Menlo Regular" w:hint="eastAsia"/>
                <w:sz w:val="18"/>
                <w:szCs w:val="18"/>
              </w:rPr>
              <w:t>：</w:t>
            </w:r>
            <w:r w:rsidR="0036567D">
              <w:rPr>
                <w:rFonts w:ascii="Menlo Regular" w:hAnsi="Menlo Regular"/>
                <w:sz w:val="18"/>
                <w:szCs w:val="18"/>
              </w:rPr>
              <w:t>做</w:t>
            </w:r>
            <w:r w:rsidR="0036567D">
              <w:rPr>
                <w:rFonts w:ascii="Menlo Regular" w:hAnsi="Menlo Regular" w:hint="eastAsia"/>
                <w:sz w:val="18"/>
                <w:szCs w:val="18"/>
              </w:rPr>
              <w:t>URLEncode</w:t>
            </w:r>
            <w:r w:rsidR="0036567D">
              <w:rPr>
                <w:rFonts w:ascii="Menlo Regular" w:hAnsi="Menlo Regular" w:hint="eastAsia"/>
                <w:sz w:val="18"/>
                <w:szCs w:val="18"/>
              </w:rPr>
              <w:t>处理</w:t>
            </w:r>
          </w:p>
        </w:tc>
      </w:tr>
      <w:tr w:rsidR="00EA2A27" w:rsidRPr="006216C6" w:rsidTr="00CD5427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2A27" w:rsidRPr="00FC4679" w:rsidRDefault="00EA2A27" w:rsidP="00EA2A27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 w:rsidRPr="00FC4679">
              <w:rPr>
                <w:rFonts w:ascii="Menlo Regular" w:hAnsi="Menlo Regular" w:hint="eastAsia"/>
                <w:sz w:val="18"/>
                <w:szCs w:val="18"/>
              </w:rPr>
              <w:t>商户保留信息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2A27" w:rsidRPr="00C63F3F" w:rsidRDefault="00EA2A27" w:rsidP="00EA2A27">
            <w:pPr>
              <w:snapToGrid w:val="0"/>
              <w:jc w:val="left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Ext</w:t>
            </w:r>
            <w:r>
              <w:rPr>
                <w:rFonts w:ascii="Menlo Regular" w:hAnsi="Menlo Regular"/>
                <w:sz w:val="18"/>
                <w:szCs w:val="18"/>
              </w:rPr>
              <w:t>Data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A27" w:rsidRDefault="00EA2A27" w:rsidP="00EA2A27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VAR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A27" w:rsidRDefault="00EA2A27" w:rsidP="00EA2A27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128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2A27" w:rsidRDefault="00EA2A27" w:rsidP="00EA2A27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——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F4" w:rsidRDefault="00EA2A27" w:rsidP="00EA2A27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通知</w:t>
            </w:r>
            <w:r>
              <w:rPr>
                <w:rFonts w:ascii="Menlo Regular" w:hAnsi="Menlo Regular"/>
                <w:sz w:val="18"/>
                <w:szCs w:val="18"/>
              </w:rPr>
              <w:t>结果时，原样返回给商户</w:t>
            </w:r>
            <w:r w:rsidR="00B4767D">
              <w:rPr>
                <w:rFonts w:ascii="Menlo Regular" w:hAnsi="Menlo Regular" w:hint="eastAsia"/>
                <w:sz w:val="18"/>
                <w:szCs w:val="18"/>
              </w:rPr>
              <w:t>；</w:t>
            </w:r>
          </w:p>
          <w:p w:rsidR="00EA2A27" w:rsidRDefault="00B4767D" w:rsidP="00EA2A27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字符</w:t>
            </w:r>
            <w:r>
              <w:rPr>
                <w:rFonts w:ascii="Menlo Regular" w:hAnsi="Menlo Regular" w:cs="宋体"/>
                <w:sz w:val="18"/>
                <w:szCs w:val="18"/>
              </w:rPr>
              <w:t>最大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128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，</w:t>
            </w:r>
            <w:r>
              <w:rPr>
                <w:rFonts w:ascii="Menlo Regular" w:hAnsi="Menlo Regular" w:cs="宋体"/>
                <w:sz w:val="18"/>
                <w:szCs w:val="18"/>
              </w:rPr>
              <w:t>中文最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多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40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个；</w:t>
            </w:r>
          </w:p>
          <w:p w:rsidR="001D239C" w:rsidRDefault="001D239C" w:rsidP="001D239C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参与</w:t>
            </w:r>
            <w:r>
              <w:rPr>
                <w:rFonts w:ascii="Menlo Regular" w:hAnsi="Menlo Regular" w:cs="宋体"/>
                <w:sz w:val="18"/>
                <w:szCs w:val="18"/>
              </w:rPr>
              <w:t>签名：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采用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UTF-8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编码</w:t>
            </w:r>
          </w:p>
          <w:p w:rsidR="001D239C" w:rsidRPr="006216C6" w:rsidRDefault="001D239C" w:rsidP="001D239C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提交</w:t>
            </w:r>
            <w:r>
              <w:rPr>
                <w:rFonts w:ascii="Menlo Regular" w:hAnsi="Menlo Regular" w:cs="宋体"/>
                <w:sz w:val="18"/>
                <w:szCs w:val="18"/>
              </w:rPr>
              <w:t>参数：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采用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UTF-8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的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base64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格式编码</w:t>
            </w:r>
          </w:p>
        </w:tc>
      </w:tr>
      <w:tr w:rsidR="007F19C4" w:rsidRPr="006216C6" w:rsidTr="00CD5427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19C4" w:rsidRPr="00FC4679" w:rsidRDefault="007F19C4" w:rsidP="007F19C4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 w:rsidRPr="00FC4679">
              <w:rPr>
                <w:rFonts w:ascii="Menlo Regular" w:hAnsi="Menlo Regular" w:hint="eastAsia"/>
                <w:sz w:val="18"/>
                <w:szCs w:val="18"/>
              </w:rPr>
              <w:t>订单扩展信息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19C4" w:rsidRPr="00C63F3F" w:rsidRDefault="007F19C4" w:rsidP="002408E9">
            <w:pPr>
              <w:snapToGrid w:val="0"/>
              <w:jc w:val="left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M</w:t>
            </w:r>
            <w:r w:rsidR="002408E9">
              <w:rPr>
                <w:rFonts w:ascii="Menlo Regular" w:hAnsi="Menlo Regular"/>
                <w:sz w:val="18"/>
                <w:szCs w:val="18"/>
              </w:rPr>
              <w:t>i</w:t>
            </w:r>
            <w:r>
              <w:rPr>
                <w:rFonts w:ascii="Menlo Regular" w:hAnsi="Menlo Regular" w:hint="eastAsia"/>
                <w:sz w:val="18"/>
                <w:szCs w:val="18"/>
              </w:rPr>
              <w:t>sc</w:t>
            </w:r>
            <w:r>
              <w:rPr>
                <w:rFonts w:ascii="Menlo Regular" w:hAnsi="Menlo Regular"/>
                <w:sz w:val="18"/>
                <w:szCs w:val="18"/>
              </w:rPr>
              <w:t>Data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9C4" w:rsidRDefault="007F19C4" w:rsidP="007F19C4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VAR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9C4" w:rsidRDefault="00BC2A6B" w:rsidP="007F19C4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256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19C4" w:rsidRDefault="007F19C4" w:rsidP="007F19C4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——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9C4" w:rsidRDefault="007F19C4" w:rsidP="007F19C4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根据</w:t>
            </w:r>
            <w:r>
              <w:rPr>
                <w:rFonts w:ascii="Menlo Regular" w:hAnsi="Menlo Regular"/>
                <w:sz w:val="18"/>
                <w:szCs w:val="18"/>
              </w:rPr>
              <w:t>不同的</w:t>
            </w:r>
            <w:r>
              <w:rPr>
                <w:rFonts w:ascii="Menlo Regular" w:hAnsi="Menlo Regular" w:hint="eastAsia"/>
                <w:sz w:val="18"/>
                <w:szCs w:val="18"/>
              </w:rPr>
              <w:t>行业</w:t>
            </w:r>
            <w:r>
              <w:rPr>
                <w:rFonts w:ascii="Menlo Regular" w:hAnsi="Menlo Regular"/>
                <w:sz w:val="18"/>
                <w:szCs w:val="18"/>
              </w:rPr>
              <w:t>，传送的信息不一样</w:t>
            </w:r>
            <w:r>
              <w:rPr>
                <w:rFonts w:ascii="Menlo Regular" w:hAnsi="Menlo Regular" w:hint="eastAsia"/>
                <w:sz w:val="18"/>
                <w:szCs w:val="18"/>
              </w:rPr>
              <w:t>；</w:t>
            </w:r>
            <w:r>
              <w:rPr>
                <w:rFonts w:ascii="Menlo Regular" w:hAnsi="Menlo Regular"/>
                <w:sz w:val="18"/>
                <w:szCs w:val="18"/>
              </w:rPr>
              <w:t>商户根据自己所属行业进行填写</w:t>
            </w:r>
            <w:r w:rsidR="005A1C2B">
              <w:rPr>
                <w:rFonts w:ascii="Menlo Regular" w:hAnsi="Menlo Regular" w:hint="eastAsia"/>
                <w:sz w:val="18"/>
                <w:szCs w:val="18"/>
              </w:rPr>
              <w:t>；</w:t>
            </w:r>
            <w:r w:rsidR="00773B8F">
              <w:rPr>
                <w:rFonts w:ascii="Menlo Regular" w:hAnsi="Menlo Regular" w:hint="eastAsia"/>
                <w:sz w:val="18"/>
                <w:szCs w:val="18"/>
              </w:rPr>
              <w:t>各</w:t>
            </w:r>
            <w:r w:rsidR="00773B8F">
              <w:rPr>
                <w:rFonts w:ascii="Menlo Regular" w:hAnsi="Menlo Regular"/>
                <w:sz w:val="18"/>
                <w:szCs w:val="18"/>
              </w:rPr>
              <w:t>行业的数据定义参考</w:t>
            </w:r>
            <w:r w:rsidR="00773B8F">
              <w:rPr>
                <w:rFonts w:ascii="Menlo Regular" w:hAnsi="Menlo Regular" w:hint="eastAsia"/>
                <w:sz w:val="18"/>
                <w:szCs w:val="18"/>
              </w:rPr>
              <w:t>下面</w:t>
            </w:r>
            <w:r w:rsidR="00773B8F">
              <w:rPr>
                <w:rFonts w:ascii="Menlo Regular" w:hAnsi="Menlo Regular"/>
                <w:sz w:val="18"/>
                <w:szCs w:val="18"/>
              </w:rPr>
              <w:t>的</w:t>
            </w:r>
            <w:r w:rsidR="00773B8F">
              <w:rPr>
                <w:rFonts w:ascii="Menlo Regular" w:hAnsi="Menlo Regular" w:hint="eastAsia"/>
                <w:sz w:val="18"/>
                <w:szCs w:val="18"/>
              </w:rPr>
              <w:t>【</w:t>
            </w:r>
            <w:r w:rsidR="00773B8F" w:rsidRPr="007245F9">
              <w:rPr>
                <w:rFonts w:hint="eastAsia"/>
                <w:b/>
                <w:i/>
                <w:color w:val="FF0000"/>
                <w:sz w:val="18"/>
                <w:szCs w:val="18"/>
              </w:rPr>
              <w:t>订单扩展信息说明</w:t>
            </w:r>
            <w:r w:rsidR="00773B8F">
              <w:rPr>
                <w:rFonts w:ascii="Menlo Regular" w:hAnsi="Menlo Regular"/>
                <w:sz w:val="18"/>
                <w:szCs w:val="18"/>
              </w:rPr>
              <w:t>】</w:t>
            </w:r>
          </w:p>
          <w:p w:rsidR="00394C35" w:rsidRDefault="00394C35" w:rsidP="00394C35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参与</w:t>
            </w:r>
            <w:r>
              <w:rPr>
                <w:rFonts w:ascii="Menlo Regular" w:hAnsi="Menlo Regular" w:cs="宋体"/>
                <w:sz w:val="18"/>
                <w:szCs w:val="18"/>
              </w:rPr>
              <w:t>签名：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采用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UTF-8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编码</w:t>
            </w:r>
          </w:p>
          <w:p w:rsidR="00394C35" w:rsidRPr="006216C6" w:rsidRDefault="00394C35" w:rsidP="00394C3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提交</w:t>
            </w:r>
            <w:r>
              <w:rPr>
                <w:rFonts w:ascii="Menlo Regular" w:hAnsi="Menlo Regular" w:cs="宋体"/>
                <w:sz w:val="18"/>
                <w:szCs w:val="18"/>
              </w:rPr>
              <w:t>参数：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采用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UTF-8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的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base64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格式编码</w:t>
            </w:r>
          </w:p>
        </w:tc>
      </w:tr>
      <w:tr w:rsidR="005076D4" w:rsidRPr="006216C6" w:rsidTr="00CD5427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76D4" w:rsidRPr="00FC4679" w:rsidRDefault="005076D4" w:rsidP="005076D4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订单</w:t>
            </w:r>
            <w:r>
              <w:rPr>
                <w:rFonts w:ascii="Menlo Regular" w:hAnsi="Menlo Regular"/>
                <w:sz w:val="18"/>
                <w:szCs w:val="18"/>
              </w:rPr>
              <w:t>通知标志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76D4" w:rsidRDefault="005076D4" w:rsidP="005076D4">
            <w:pPr>
              <w:snapToGrid w:val="0"/>
              <w:jc w:val="left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NotifyFlag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6D4" w:rsidRDefault="005076D4" w:rsidP="005076D4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CHAR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6D4" w:rsidRDefault="005076D4" w:rsidP="005076D4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76D4" w:rsidRDefault="005076D4" w:rsidP="005076D4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——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6D4" w:rsidRDefault="005076D4" w:rsidP="005076D4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0</w:t>
            </w:r>
            <w:r>
              <w:rPr>
                <w:rFonts w:ascii="Menlo Regular" w:hAnsi="Menlo Regular" w:hint="eastAsia"/>
                <w:sz w:val="18"/>
                <w:szCs w:val="18"/>
              </w:rPr>
              <w:t>：成功</w:t>
            </w:r>
            <w:r>
              <w:rPr>
                <w:rFonts w:ascii="Menlo Regular" w:hAnsi="Menlo Regular"/>
                <w:sz w:val="18"/>
                <w:szCs w:val="18"/>
              </w:rPr>
              <w:t>才通知（</w:t>
            </w:r>
            <w:r>
              <w:rPr>
                <w:rFonts w:ascii="Menlo Regular" w:hAnsi="Menlo Regular" w:hint="eastAsia"/>
                <w:sz w:val="18"/>
                <w:szCs w:val="18"/>
              </w:rPr>
              <w:t>02</w:t>
            </w:r>
            <w:r>
              <w:rPr>
                <w:rFonts w:ascii="Menlo Regular" w:hAnsi="Menlo Regular" w:hint="eastAsia"/>
                <w:sz w:val="18"/>
                <w:szCs w:val="18"/>
              </w:rPr>
              <w:t>状态</w:t>
            </w:r>
            <w:r>
              <w:rPr>
                <w:rFonts w:ascii="Menlo Regular" w:hAnsi="Menlo Regular"/>
                <w:sz w:val="18"/>
                <w:szCs w:val="18"/>
              </w:rPr>
              <w:t>）</w:t>
            </w:r>
            <w:r>
              <w:rPr>
                <w:rFonts w:ascii="Menlo Regular" w:hAnsi="Menlo Regular" w:hint="eastAsia"/>
                <w:sz w:val="18"/>
                <w:szCs w:val="18"/>
              </w:rPr>
              <w:t>，</w:t>
            </w:r>
            <w:r>
              <w:rPr>
                <w:rFonts w:ascii="Menlo Regular" w:hAnsi="Menlo Regular" w:hint="eastAsia"/>
                <w:sz w:val="18"/>
                <w:szCs w:val="18"/>
              </w:rPr>
              <w:t>1</w:t>
            </w:r>
            <w:r>
              <w:rPr>
                <w:rFonts w:ascii="Menlo Regular" w:hAnsi="Menlo Regular" w:hint="eastAsia"/>
                <w:sz w:val="18"/>
                <w:szCs w:val="18"/>
              </w:rPr>
              <w:t>：</w:t>
            </w:r>
            <w:r>
              <w:rPr>
                <w:rFonts w:ascii="Menlo Regular" w:hAnsi="Menlo Regular"/>
                <w:sz w:val="18"/>
                <w:szCs w:val="18"/>
              </w:rPr>
              <w:t>全部通知（</w:t>
            </w:r>
            <w:r>
              <w:rPr>
                <w:rFonts w:ascii="Menlo Regular" w:hAnsi="Menlo Regular" w:hint="eastAsia"/>
                <w:sz w:val="18"/>
                <w:szCs w:val="18"/>
              </w:rPr>
              <w:t>02</w:t>
            </w:r>
            <w:r w:rsidRPr="000353FA">
              <w:rPr>
                <w:rFonts w:ascii="Menlo Regular" w:hAnsi="Menlo Regular" w:hint="eastAsia"/>
                <w:sz w:val="18"/>
                <w:szCs w:val="18"/>
              </w:rPr>
              <w:t>、</w:t>
            </w:r>
            <w:r>
              <w:rPr>
                <w:rFonts w:ascii="Menlo Regular" w:hAnsi="Menlo Regular" w:hint="eastAsia"/>
                <w:sz w:val="18"/>
                <w:szCs w:val="18"/>
              </w:rPr>
              <w:t>03</w:t>
            </w:r>
            <w:r w:rsidRPr="000353FA">
              <w:rPr>
                <w:rFonts w:ascii="Menlo Regular" w:hAnsi="Menlo Regular" w:hint="eastAsia"/>
                <w:sz w:val="18"/>
                <w:szCs w:val="18"/>
              </w:rPr>
              <w:t>、</w:t>
            </w:r>
            <w:r>
              <w:rPr>
                <w:rFonts w:ascii="Menlo Regular" w:hAnsi="Menlo Regular" w:hint="eastAsia"/>
                <w:sz w:val="18"/>
                <w:szCs w:val="18"/>
              </w:rPr>
              <w:t>04</w:t>
            </w:r>
            <w:r w:rsidRPr="000353FA">
              <w:rPr>
                <w:rFonts w:ascii="Menlo Regular" w:hAnsi="Menlo Regular" w:hint="eastAsia"/>
                <w:sz w:val="18"/>
                <w:szCs w:val="18"/>
              </w:rPr>
              <w:t>、</w:t>
            </w:r>
            <w:r>
              <w:rPr>
                <w:rFonts w:ascii="Menlo Regular" w:hAnsi="Menlo Regular" w:hint="eastAsia"/>
                <w:sz w:val="18"/>
                <w:szCs w:val="18"/>
              </w:rPr>
              <w:t>05</w:t>
            </w:r>
            <w:r>
              <w:rPr>
                <w:rFonts w:ascii="Menlo Regular" w:hAnsi="Menlo Regular" w:hint="eastAsia"/>
                <w:sz w:val="18"/>
                <w:szCs w:val="18"/>
              </w:rPr>
              <w:t>状态</w:t>
            </w:r>
            <w:r>
              <w:rPr>
                <w:rFonts w:ascii="Menlo Regular" w:hAnsi="Menlo Regular"/>
                <w:sz w:val="18"/>
                <w:szCs w:val="18"/>
              </w:rPr>
              <w:t>）</w:t>
            </w:r>
          </w:p>
          <w:p w:rsidR="005076D4" w:rsidRDefault="005076D4" w:rsidP="005076D4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不填</w:t>
            </w:r>
            <w:r>
              <w:rPr>
                <w:rFonts w:ascii="Menlo Regular" w:hAnsi="Menlo Regular"/>
                <w:sz w:val="18"/>
                <w:szCs w:val="18"/>
              </w:rPr>
              <w:t>默认为</w:t>
            </w:r>
            <w:r>
              <w:rPr>
                <w:rFonts w:ascii="Menlo Regular" w:hAnsi="Menlo Regular" w:hint="eastAsia"/>
                <w:sz w:val="18"/>
                <w:szCs w:val="18"/>
              </w:rPr>
              <w:t>“</w:t>
            </w:r>
            <w:r>
              <w:rPr>
                <w:rFonts w:ascii="Menlo Regular" w:hAnsi="Menlo Regular" w:hint="eastAsia"/>
                <w:sz w:val="18"/>
                <w:szCs w:val="18"/>
              </w:rPr>
              <w:t>1</w:t>
            </w:r>
            <w:r>
              <w:rPr>
                <w:rFonts w:ascii="Menlo Regular" w:hAnsi="Menlo Regular" w:hint="eastAsia"/>
                <w:sz w:val="18"/>
                <w:szCs w:val="18"/>
              </w:rPr>
              <w:t>：</w:t>
            </w:r>
            <w:r>
              <w:rPr>
                <w:rFonts w:ascii="Menlo Regular" w:hAnsi="Menlo Regular"/>
                <w:sz w:val="18"/>
                <w:szCs w:val="18"/>
              </w:rPr>
              <w:t>全部通知</w:t>
            </w:r>
            <w:r>
              <w:rPr>
                <w:rFonts w:ascii="Menlo Regular" w:hAnsi="Menlo Regular"/>
                <w:sz w:val="18"/>
                <w:szCs w:val="18"/>
              </w:rPr>
              <w:t>”</w:t>
            </w:r>
          </w:p>
        </w:tc>
      </w:tr>
      <w:tr w:rsidR="005076D4" w:rsidRPr="00F416CA" w:rsidTr="00CD5427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76D4" w:rsidRPr="00FC4679" w:rsidRDefault="005076D4" w:rsidP="005076D4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 w:rsidRPr="00FC4679">
              <w:rPr>
                <w:rFonts w:ascii="Menlo Regular" w:hAnsi="Menlo Regular" w:hint="eastAsia"/>
                <w:sz w:val="18"/>
                <w:szCs w:val="18"/>
              </w:rPr>
              <w:t>签名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76D4" w:rsidRPr="00770BAC" w:rsidRDefault="005076D4" w:rsidP="005076D4">
            <w:pPr>
              <w:snapToGrid w:val="0"/>
              <w:jc w:val="left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/>
                <w:sz w:val="18"/>
                <w:szCs w:val="18"/>
              </w:rPr>
              <w:t>S</w:t>
            </w:r>
            <w:r>
              <w:rPr>
                <w:rFonts w:ascii="Menlo Regular" w:hAnsi="Menlo Regular" w:hint="eastAsia"/>
                <w:sz w:val="18"/>
                <w:szCs w:val="18"/>
              </w:rPr>
              <w:t>ign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6D4" w:rsidRPr="00770BAC" w:rsidRDefault="005076D4" w:rsidP="005076D4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6D4" w:rsidRPr="00770BAC" w:rsidRDefault="005076D4" w:rsidP="005076D4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512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76D4" w:rsidRPr="00770BAC" w:rsidRDefault="005076D4" w:rsidP="005076D4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6D4" w:rsidRPr="00770BAC" w:rsidRDefault="005076D4" w:rsidP="005076D4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对</w:t>
            </w:r>
            <w:r>
              <w:rPr>
                <w:rFonts w:ascii="Menlo Regular" w:hAnsi="Menlo Regular"/>
                <w:sz w:val="18"/>
                <w:szCs w:val="18"/>
              </w:rPr>
              <w:t>上面的所有字段</w:t>
            </w:r>
            <w:r>
              <w:rPr>
                <w:rFonts w:ascii="Menlo Regular" w:hAnsi="Menlo Regular" w:hint="eastAsia"/>
                <w:sz w:val="18"/>
                <w:szCs w:val="18"/>
              </w:rPr>
              <w:t>（除“交易</w:t>
            </w:r>
            <w:r>
              <w:rPr>
                <w:rFonts w:ascii="Menlo Regular" w:hAnsi="Menlo Regular"/>
                <w:sz w:val="18"/>
                <w:szCs w:val="18"/>
              </w:rPr>
              <w:t>码</w:t>
            </w:r>
            <w:r>
              <w:rPr>
                <w:rFonts w:ascii="Menlo Regular" w:hAnsi="Menlo Regular"/>
                <w:sz w:val="18"/>
                <w:szCs w:val="18"/>
              </w:rPr>
              <w:t>”</w:t>
            </w:r>
            <w:r>
              <w:rPr>
                <w:rFonts w:ascii="Menlo Regular" w:hAnsi="Menlo Regular"/>
                <w:sz w:val="18"/>
                <w:szCs w:val="18"/>
              </w:rPr>
              <w:t>）进行</w:t>
            </w:r>
            <w:r>
              <w:rPr>
                <w:rFonts w:ascii="Menlo Regular" w:hAnsi="Menlo Regular" w:hint="eastAsia"/>
                <w:sz w:val="18"/>
                <w:szCs w:val="18"/>
              </w:rPr>
              <w:t>按</w:t>
            </w:r>
            <w:r>
              <w:rPr>
                <w:rFonts w:ascii="Menlo Regular" w:hAnsi="Menlo Regular"/>
                <w:sz w:val="18"/>
                <w:szCs w:val="18"/>
              </w:rPr>
              <w:t>顺序</w:t>
            </w:r>
            <w:r>
              <w:rPr>
                <w:rFonts w:ascii="Menlo Regular" w:hAnsi="Menlo Regular" w:hint="eastAsia"/>
                <w:sz w:val="18"/>
                <w:szCs w:val="18"/>
              </w:rPr>
              <w:t>RSA</w:t>
            </w:r>
            <w:r>
              <w:rPr>
                <w:rFonts w:ascii="Menlo Regular" w:hAnsi="Menlo Regular" w:hint="eastAsia"/>
                <w:sz w:val="18"/>
                <w:szCs w:val="18"/>
              </w:rPr>
              <w:t>签名；</w:t>
            </w:r>
            <w:r>
              <w:rPr>
                <w:rFonts w:ascii="Menlo Regular" w:hAnsi="Menlo Regular"/>
                <w:sz w:val="18"/>
                <w:szCs w:val="18"/>
              </w:rPr>
              <w:t>签名采用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base64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格式编码传输</w:t>
            </w:r>
          </w:p>
        </w:tc>
      </w:tr>
      <w:tr w:rsidR="005076D4" w:rsidTr="00CD5427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76D4" w:rsidRPr="00770BAC" w:rsidRDefault="005076D4" w:rsidP="005076D4">
            <w:pPr>
              <w:snapToGrid w:val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76D4" w:rsidRPr="00770BAC" w:rsidRDefault="005076D4" w:rsidP="005076D4">
            <w:pPr>
              <w:snapToGrid w:val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6D4" w:rsidRPr="001C5024" w:rsidRDefault="005076D4" w:rsidP="005076D4"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6D4" w:rsidRPr="001C5024" w:rsidRDefault="005076D4" w:rsidP="005076D4"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76D4" w:rsidRPr="001C5024" w:rsidRDefault="005076D4" w:rsidP="005076D4"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6D4" w:rsidRPr="00770BAC" w:rsidRDefault="005076D4" w:rsidP="005076D4">
            <w:pPr>
              <w:snapToGrid w:val="0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7D0CAC" w:rsidRPr="007245F9" w:rsidRDefault="007D0CAC" w:rsidP="007D0CAC">
      <w:pPr>
        <w:rPr>
          <w:b/>
          <w:i/>
          <w:color w:val="FF0000"/>
          <w:sz w:val="18"/>
          <w:szCs w:val="18"/>
        </w:rPr>
      </w:pPr>
      <w:r w:rsidRPr="007245F9">
        <w:rPr>
          <w:rFonts w:hint="eastAsia"/>
          <w:b/>
          <w:i/>
          <w:color w:val="FF0000"/>
          <w:sz w:val="18"/>
          <w:szCs w:val="18"/>
        </w:rPr>
        <w:t>订单扩展信息说明</w:t>
      </w:r>
    </w:p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5103"/>
        <w:gridCol w:w="2552"/>
      </w:tblGrid>
      <w:tr w:rsidR="007D0CAC" w:rsidRPr="00F82447" w:rsidTr="00566435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6923C" w:themeFill="accent3" w:themeFillShade="BF"/>
          </w:tcPr>
          <w:p w:rsidR="007D0CAC" w:rsidRPr="00F82447" w:rsidRDefault="007D0CAC" w:rsidP="00201FC3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行业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6923C" w:themeFill="accent3" w:themeFillShade="BF"/>
          </w:tcPr>
          <w:p w:rsidR="007D0CAC" w:rsidRPr="00F82447" w:rsidRDefault="007D0CAC" w:rsidP="00201FC3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参数组合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923C" w:themeFill="accent3" w:themeFillShade="BF"/>
          </w:tcPr>
          <w:p w:rsidR="007D0CAC" w:rsidRPr="00F82447" w:rsidRDefault="007D0CAC" w:rsidP="00201FC3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必须的</w:t>
            </w:r>
            <w:r>
              <w:rPr>
                <w:b/>
                <w:sz w:val="18"/>
              </w:rPr>
              <w:t>参数</w:t>
            </w:r>
          </w:p>
        </w:tc>
      </w:tr>
      <w:tr w:rsidR="00835020" w:rsidRPr="002A27CA" w:rsidTr="00566435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35020" w:rsidRPr="0005784A" w:rsidRDefault="00835020" w:rsidP="00835020">
            <w:pPr>
              <w:snapToGrid w:val="0"/>
              <w:rPr>
                <w:rFonts w:ascii="宋体" w:hAnsi="宋体"/>
                <w:b/>
                <w:sz w:val="18"/>
                <w:szCs w:val="18"/>
              </w:rPr>
            </w:pPr>
            <w:r w:rsidRPr="0005784A">
              <w:rPr>
                <w:rFonts w:ascii="Menlo Regular" w:hAnsi="Menlo Regular" w:cs="宋体" w:hint="eastAsia"/>
                <w:b/>
                <w:sz w:val="18"/>
                <w:szCs w:val="18"/>
              </w:rPr>
              <w:t>通用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35020" w:rsidRPr="006C243A" w:rsidRDefault="00835020" w:rsidP="00835020">
            <w:pPr>
              <w:snapToGrid w:val="0"/>
              <w:jc w:val="left"/>
              <w:rPr>
                <w:rFonts w:ascii="Menlo Regular" w:hAnsi="Menlo Regular" w:cs="宋体"/>
                <w:sz w:val="18"/>
                <w:szCs w:val="18"/>
              </w:rPr>
            </w:pPr>
            <w:r w:rsidRPr="0038385A">
              <w:rPr>
                <w:rFonts w:ascii="Menlo Regular" w:hint="eastAsia"/>
                <w:sz w:val="18"/>
                <w:szCs w:val="18"/>
              </w:rPr>
              <w:t>手机号</w:t>
            </w:r>
            <w:r w:rsidRPr="0038385A">
              <w:rPr>
                <w:rFonts w:ascii="Menlo Regular" w:hint="eastAsia"/>
                <w:sz w:val="18"/>
                <w:szCs w:val="18"/>
              </w:rPr>
              <w:t>|VIP</w:t>
            </w:r>
            <w:r w:rsidRPr="0038385A">
              <w:rPr>
                <w:rFonts w:ascii="Menlo Regular" w:hint="eastAsia"/>
                <w:sz w:val="18"/>
                <w:szCs w:val="18"/>
              </w:rPr>
              <w:t>标识</w:t>
            </w:r>
            <w:r w:rsidRPr="0038385A">
              <w:rPr>
                <w:rFonts w:ascii="Menlo Regular" w:hint="eastAsia"/>
                <w:sz w:val="18"/>
                <w:szCs w:val="18"/>
              </w:rPr>
              <w:t>|</w:t>
            </w:r>
            <w:r w:rsidRPr="0038385A">
              <w:rPr>
                <w:rFonts w:ascii="Menlo Regular" w:hint="eastAsia"/>
                <w:sz w:val="18"/>
                <w:szCs w:val="18"/>
              </w:rPr>
              <w:t>用户</w:t>
            </w:r>
            <w:r w:rsidRPr="0038385A">
              <w:rPr>
                <w:rFonts w:ascii="Menlo Regular" w:hint="eastAsia"/>
                <w:sz w:val="18"/>
                <w:szCs w:val="18"/>
              </w:rPr>
              <w:t>ID|</w:t>
            </w:r>
            <w:r w:rsidRPr="0038385A">
              <w:rPr>
                <w:rFonts w:ascii="Menlo Regular" w:hint="eastAsia"/>
                <w:sz w:val="18"/>
                <w:szCs w:val="18"/>
              </w:rPr>
              <w:t>姓名</w:t>
            </w:r>
            <w:r w:rsidRPr="0038385A">
              <w:rPr>
                <w:rFonts w:ascii="Menlo Regular" w:hint="eastAsia"/>
                <w:sz w:val="18"/>
                <w:szCs w:val="18"/>
              </w:rPr>
              <w:t>|</w:t>
            </w:r>
            <w:r w:rsidRPr="0038385A">
              <w:rPr>
                <w:rFonts w:ascii="Menlo Regular" w:hint="eastAsia"/>
                <w:sz w:val="18"/>
                <w:szCs w:val="18"/>
              </w:rPr>
              <w:t>证件号码</w:t>
            </w:r>
            <w:r w:rsidRPr="0038385A">
              <w:rPr>
                <w:rFonts w:ascii="Menlo Regular" w:hint="eastAsia"/>
                <w:sz w:val="18"/>
                <w:szCs w:val="18"/>
              </w:rPr>
              <w:t>|</w:t>
            </w:r>
            <w:r w:rsidRPr="0038385A">
              <w:rPr>
                <w:rFonts w:ascii="Menlo Regular" w:hint="eastAsia"/>
                <w:sz w:val="18"/>
                <w:szCs w:val="18"/>
              </w:rPr>
              <w:t>银行卡号</w:t>
            </w:r>
            <w:r w:rsidRPr="0038385A">
              <w:rPr>
                <w:rFonts w:ascii="Menlo Regular" w:hint="eastAsia"/>
                <w:sz w:val="18"/>
                <w:szCs w:val="18"/>
              </w:rPr>
              <w:t>|</w:t>
            </w:r>
            <w:r w:rsidRPr="0038385A">
              <w:rPr>
                <w:rFonts w:ascii="Menlo Regular" w:hint="eastAsia"/>
                <w:sz w:val="18"/>
                <w:szCs w:val="18"/>
              </w:rPr>
              <w:t>开户省市</w:t>
            </w:r>
            <w:r w:rsidRPr="0038385A">
              <w:rPr>
                <w:rFonts w:ascii="Menlo Regular" w:hint="eastAsia"/>
                <w:sz w:val="18"/>
                <w:szCs w:val="18"/>
              </w:rPr>
              <w:t>|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020" w:rsidRPr="006C243A" w:rsidRDefault="00835020" w:rsidP="0083502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无</w:t>
            </w:r>
          </w:p>
        </w:tc>
      </w:tr>
      <w:tr w:rsidR="00835020" w:rsidRPr="002A27CA" w:rsidTr="00566435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35020" w:rsidRPr="0005784A" w:rsidRDefault="00835020" w:rsidP="00835020">
            <w:pPr>
              <w:snapToGrid w:val="0"/>
              <w:rPr>
                <w:rFonts w:ascii="Menlo Regular" w:hAnsi="Menlo Regular" w:cs="宋体"/>
                <w:b/>
                <w:sz w:val="18"/>
                <w:szCs w:val="18"/>
              </w:rPr>
            </w:pPr>
            <w:r w:rsidRPr="0005784A">
              <w:rPr>
                <w:rFonts w:ascii="Menlo Regular" w:hint="eastAsia"/>
                <w:b/>
                <w:sz w:val="18"/>
                <w:szCs w:val="18"/>
              </w:rPr>
              <w:t>机票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35020" w:rsidRPr="006C243A" w:rsidRDefault="00835020" w:rsidP="0083502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8B70AC">
              <w:rPr>
                <w:rFonts w:ascii="Menlo Regular" w:hint="eastAsia"/>
                <w:sz w:val="18"/>
                <w:szCs w:val="18"/>
              </w:rPr>
              <w:t>手机号</w:t>
            </w:r>
            <w:r w:rsidRPr="008B70AC">
              <w:rPr>
                <w:rFonts w:ascii="Menlo Regular" w:hint="eastAsia"/>
                <w:sz w:val="18"/>
                <w:szCs w:val="18"/>
              </w:rPr>
              <w:t>|VIP</w:t>
            </w:r>
            <w:r w:rsidRPr="008B70AC">
              <w:rPr>
                <w:rFonts w:ascii="Menlo Regular" w:hint="eastAsia"/>
                <w:sz w:val="18"/>
                <w:szCs w:val="18"/>
              </w:rPr>
              <w:t>标识</w:t>
            </w:r>
            <w:r w:rsidRPr="008B70AC">
              <w:rPr>
                <w:rFonts w:ascii="Menlo Regular" w:hint="eastAsia"/>
                <w:sz w:val="18"/>
                <w:szCs w:val="18"/>
              </w:rPr>
              <w:t>|</w:t>
            </w:r>
            <w:r w:rsidRPr="008B70AC">
              <w:rPr>
                <w:rFonts w:ascii="Menlo Regular" w:hint="eastAsia"/>
                <w:sz w:val="18"/>
                <w:szCs w:val="18"/>
              </w:rPr>
              <w:t>用户</w:t>
            </w:r>
            <w:r w:rsidRPr="008B70AC">
              <w:rPr>
                <w:rFonts w:ascii="Menlo Regular" w:hint="eastAsia"/>
                <w:sz w:val="18"/>
                <w:szCs w:val="18"/>
              </w:rPr>
              <w:t>ID|</w:t>
            </w:r>
            <w:r w:rsidRPr="008B70AC">
              <w:rPr>
                <w:rFonts w:ascii="Menlo Regular" w:hint="eastAsia"/>
                <w:sz w:val="18"/>
                <w:szCs w:val="18"/>
              </w:rPr>
              <w:t>姓名</w:t>
            </w:r>
            <w:r w:rsidRPr="008B70AC">
              <w:rPr>
                <w:rFonts w:ascii="Menlo Regular" w:hint="eastAsia"/>
                <w:sz w:val="18"/>
                <w:szCs w:val="18"/>
              </w:rPr>
              <w:t>|</w:t>
            </w:r>
            <w:r w:rsidRPr="008B70AC">
              <w:rPr>
                <w:rFonts w:ascii="Menlo Regular" w:hint="eastAsia"/>
                <w:sz w:val="18"/>
                <w:szCs w:val="18"/>
              </w:rPr>
              <w:t>证件号码</w:t>
            </w:r>
            <w:r w:rsidRPr="008B70AC">
              <w:rPr>
                <w:rFonts w:ascii="Menlo Regular" w:hint="eastAsia"/>
                <w:sz w:val="18"/>
                <w:szCs w:val="18"/>
              </w:rPr>
              <w:t>|</w:t>
            </w:r>
            <w:r w:rsidRPr="008B70AC">
              <w:rPr>
                <w:rFonts w:ascii="Menlo Regular" w:hint="eastAsia"/>
                <w:sz w:val="18"/>
                <w:szCs w:val="18"/>
              </w:rPr>
              <w:t>银行卡号</w:t>
            </w:r>
            <w:r w:rsidRPr="008B70AC">
              <w:rPr>
                <w:rFonts w:ascii="Menlo Regular" w:hint="eastAsia"/>
                <w:sz w:val="18"/>
                <w:szCs w:val="18"/>
              </w:rPr>
              <w:t>|</w:t>
            </w:r>
            <w:r w:rsidRPr="008B70AC">
              <w:rPr>
                <w:rFonts w:ascii="Menlo Regular" w:hint="eastAsia"/>
                <w:sz w:val="18"/>
                <w:szCs w:val="18"/>
              </w:rPr>
              <w:t>开户省市</w:t>
            </w:r>
            <w:r w:rsidRPr="008B70AC">
              <w:rPr>
                <w:rFonts w:ascii="Menlo Regular" w:hint="eastAsia"/>
                <w:sz w:val="18"/>
                <w:szCs w:val="18"/>
              </w:rPr>
              <w:t>|</w:t>
            </w:r>
            <w:r w:rsidRPr="0005784A">
              <w:rPr>
                <w:rFonts w:ascii="Menlo Regular" w:hint="eastAsia"/>
                <w:sz w:val="18"/>
                <w:szCs w:val="18"/>
              </w:rPr>
              <w:t>乘机</w:t>
            </w:r>
            <w:r w:rsidRPr="0005784A">
              <w:rPr>
                <w:rFonts w:ascii="Menlo Regular"/>
                <w:sz w:val="18"/>
                <w:szCs w:val="18"/>
              </w:rPr>
              <w:t>人</w:t>
            </w:r>
            <w:r w:rsidRPr="0005784A">
              <w:rPr>
                <w:rFonts w:ascii="Menlo Regular" w:hint="eastAsia"/>
                <w:sz w:val="18"/>
                <w:szCs w:val="18"/>
              </w:rPr>
              <w:t>|</w:t>
            </w:r>
            <w:r w:rsidRPr="0005784A">
              <w:rPr>
                <w:rFonts w:ascii="Menlo Regular" w:hint="eastAsia"/>
                <w:sz w:val="18"/>
                <w:szCs w:val="18"/>
              </w:rPr>
              <w:t>起飞</w:t>
            </w:r>
            <w:r w:rsidRPr="0005784A">
              <w:rPr>
                <w:rFonts w:ascii="Menlo Regular"/>
                <w:sz w:val="18"/>
                <w:szCs w:val="18"/>
              </w:rPr>
              <w:t>时间</w:t>
            </w:r>
            <w:r w:rsidRPr="0005784A">
              <w:rPr>
                <w:rFonts w:ascii="Menlo Regular" w:hint="eastAsia"/>
                <w:sz w:val="18"/>
                <w:szCs w:val="18"/>
              </w:rPr>
              <w:t>|</w:t>
            </w:r>
            <w:r w:rsidRPr="0005784A">
              <w:rPr>
                <w:rFonts w:ascii="Menlo Regular" w:hint="eastAsia"/>
                <w:sz w:val="18"/>
                <w:szCs w:val="18"/>
              </w:rPr>
              <w:t>出发</w:t>
            </w:r>
            <w:r w:rsidRPr="0005784A">
              <w:rPr>
                <w:rFonts w:ascii="Menlo Regular"/>
                <w:sz w:val="18"/>
                <w:szCs w:val="18"/>
              </w:rPr>
              <w:t>地</w:t>
            </w:r>
            <w:r w:rsidRPr="0005784A">
              <w:rPr>
                <w:rFonts w:ascii="Menlo Regular" w:hint="eastAsia"/>
                <w:sz w:val="18"/>
                <w:szCs w:val="18"/>
              </w:rPr>
              <w:t>|</w:t>
            </w:r>
            <w:r w:rsidRPr="0005784A">
              <w:rPr>
                <w:rFonts w:ascii="Menlo Regular" w:hint="eastAsia"/>
                <w:sz w:val="18"/>
                <w:szCs w:val="18"/>
              </w:rPr>
              <w:t>目的</w:t>
            </w:r>
            <w:r w:rsidRPr="0005784A">
              <w:rPr>
                <w:rFonts w:ascii="Menlo Regular"/>
                <w:sz w:val="18"/>
                <w:szCs w:val="18"/>
              </w:rPr>
              <w:t>地</w:t>
            </w:r>
            <w:r w:rsidRPr="0005784A">
              <w:rPr>
                <w:rFonts w:ascii="Menlo Regular" w:hint="eastAsia"/>
                <w:sz w:val="18"/>
                <w:szCs w:val="18"/>
              </w:rPr>
              <w:t>|</w:t>
            </w:r>
            <w:r w:rsidRPr="0005784A">
              <w:rPr>
                <w:rFonts w:ascii="Menlo Regular" w:hint="eastAsia"/>
                <w:sz w:val="18"/>
                <w:szCs w:val="18"/>
              </w:rPr>
              <w:t>航班</w:t>
            </w:r>
            <w:r w:rsidRPr="0005784A">
              <w:rPr>
                <w:rFonts w:ascii="Menlo Regular"/>
                <w:sz w:val="18"/>
                <w:szCs w:val="18"/>
              </w:rPr>
              <w:t>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020" w:rsidRPr="006C243A" w:rsidRDefault="00835020" w:rsidP="0083502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无</w:t>
            </w:r>
          </w:p>
        </w:tc>
      </w:tr>
      <w:tr w:rsidR="00835020" w:rsidRPr="002A27CA" w:rsidTr="00566435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35020" w:rsidRPr="0005784A" w:rsidRDefault="00835020" w:rsidP="00835020">
            <w:pPr>
              <w:snapToGrid w:val="0"/>
              <w:rPr>
                <w:rFonts w:ascii="Menlo Regular" w:hAnsi="Menlo Regular" w:cs="宋体"/>
                <w:b/>
                <w:sz w:val="18"/>
                <w:szCs w:val="18"/>
              </w:rPr>
            </w:pPr>
            <w:r w:rsidRPr="0005784A">
              <w:rPr>
                <w:rFonts w:ascii="Menlo Regular" w:hint="eastAsia"/>
                <w:b/>
                <w:sz w:val="18"/>
                <w:szCs w:val="18"/>
              </w:rPr>
              <w:t>彩票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35020" w:rsidRPr="00C020D2" w:rsidRDefault="00835020" w:rsidP="0083502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05784A">
              <w:rPr>
                <w:rFonts w:ascii="Menlo Regular"/>
                <w:sz w:val="18"/>
                <w:szCs w:val="18"/>
              </w:rPr>
              <w:t>手机号</w:t>
            </w:r>
            <w:r w:rsidRPr="0005784A">
              <w:rPr>
                <w:rFonts w:ascii="Menlo Regular" w:hint="eastAsia"/>
                <w:sz w:val="18"/>
                <w:szCs w:val="18"/>
              </w:rPr>
              <w:t>|VIP</w:t>
            </w:r>
            <w:r w:rsidRPr="0005784A">
              <w:rPr>
                <w:rFonts w:ascii="Menlo Regular" w:hint="eastAsia"/>
                <w:sz w:val="18"/>
                <w:szCs w:val="18"/>
              </w:rPr>
              <w:t>标识</w:t>
            </w:r>
            <w:r>
              <w:rPr>
                <w:rFonts w:ascii="Menlo Regular"/>
                <w:sz w:val="18"/>
                <w:szCs w:val="18"/>
              </w:rPr>
              <w:t>|</w:t>
            </w:r>
            <w:r w:rsidRPr="0005784A">
              <w:rPr>
                <w:rFonts w:ascii="Menlo Regular"/>
                <w:sz w:val="18"/>
                <w:szCs w:val="18"/>
              </w:rPr>
              <w:t>用户</w:t>
            </w:r>
            <w:r w:rsidRPr="0005784A">
              <w:rPr>
                <w:rFonts w:ascii="Menlo Regular" w:hint="eastAsia"/>
                <w:sz w:val="18"/>
                <w:szCs w:val="18"/>
              </w:rPr>
              <w:t>ID</w:t>
            </w:r>
            <w:r w:rsidRPr="0005784A">
              <w:rPr>
                <w:rFonts w:ascii="Menlo Regular"/>
                <w:sz w:val="18"/>
                <w:szCs w:val="18"/>
              </w:rPr>
              <w:t>|</w:t>
            </w:r>
            <w:r w:rsidRPr="0005784A">
              <w:rPr>
                <w:rFonts w:ascii="Menlo Regular" w:hint="eastAsia"/>
                <w:sz w:val="18"/>
                <w:szCs w:val="18"/>
              </w:rPr>
              <w:t>姓名</w:t>
            </w:r>
            <w:r w:rsidRPr="0005784A">
              <w:rPr>
                <w:rFonts w:ascii="Menlo Regular" w:hint="eastAsia"/>
                <w:sz w:val="18"/>
                <w:szCs w:val="18"/>
              </w:rPr>
              <w:t>|</w:t>
            </w:r>
            <w:r w:rsidRPr="0005784A">
              <w:rPr>
                <w:rFonts w:ascii="Menlo Regular" w:hint="eastAsia"/>
                <w:sz w:val="18"/>
                <w:szCs w:val="18"/>
              </w:rPr>
              <w:t>证件</w:t>
            </w:r>
            <w:r w:rsidRPr="0005784A">
              <w:rPr>
                <w:rFonts w:ascii="Menlo Regular"/>
                <w:sz w:val="18"/>
                <w:szCs w:val="18"/>
              </w:rPr>
              <w:t>号码</w:t>
            </w:r>
            <w:r w:rsidRPr="0005784A">
              <w:rPr>
                <w:rFonts w:ascii="Menlo Regular" w:hint="eastAsia"/>
                <w:sz w:val="18"/>
                <w:szCs w:val="18"/>
              </w:rPr>
              <w:t>|</w:t>
            </w:r>
            <w:r w:rsidRPr="0005784A">
              <w:rPr>
                <w:rFonts w:ascii="Menlo Regular" w:hint="eastAsia"/>
                <w:sz w:val="18"/>
                <w:szCs w:val="18"/>
              </w:rPr>
              <w:t>银行</w:t>
            </w:r>
            <w:r w:rsidRPr="0005784A">
              <w:rPr>
                <w:rFonts w:ascii="Menlo Regular"/>
                <w:sz w:val="18"/>
                <w:szCs w:val="18"/>
              </w:rPr>
              <w:t>卡号</w:t>
            </w:r>
            <w:r w:rsidRPr="008B70AC">
              <w:rPr>
                <w:rFonts w:ascii="Menlo Regular" w:hint="eastAsia"/>
                <w:sz w:val="18"/>
                <w:szCs w:val="18"/>
              </w:rPr>
              <w:t>|</w:t>
            </w:r>
            <w:r w:rsidRPr="008B70AC">
              <w:rPr>
                <w:rFonts w:ascii="Menlo Regular" w:hint="eastAsia"/>
                <w:sz w:val="18"/>
                <w:szCs w:val="18"/>
              </w:rPr>
              <w:t>开户省市</w:t>
            </w:r>
            <w:r w:rsidRPr="008B70AC">
              <w:rPr>
                <w:rFonts w:ascii="Menlo Regular" w:hint="eastAsia"/>
                <w:sz w:val="18"/>
                <w:szCs w:val="18"/>
              </w:rPr>
              <w:t>|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020" w:rsidRPr="00C020D2" w:rsidRDefault="00835020" w:rsidP="0083502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05784A">
              <w:rPr>
                <w:rFonts w:ascii="Menlo Regular"/>
                <w:sz w:val="18"/>
                <w:szCs w:val="18"/>
              </w:rPr>
              <w:t>用户</w:t>
            </w:r>
            <w:r w:rsidRPr="0005784A">
              <w:rPr>
                <w:rFonts w:ascii="Menlo Regular" w:hint="eastAsia"/>
                <w:sz w:val="18"/>
                <w:szCs w:val="18"/>
              </w:rPr>
              <w:t>ID</w:t>
            </w:r>
            <w:r>
              <w:rPr>
                <w:rFonts w:ascii="Menlo Regular" w:hint="eastAsia"/>
                <w:sz w:val="18"/>
                <w:szCs w:val="18"/>
              </w:rPr>
              <w:t>、</w:t>
            </w:r>
            <w:r w:rsidRPr="0005784A">
              <w:rPr>
                <w:rFonts w:ascii="Menlo Regular" w:hint="eastAsia"/>
                <w:sz w:val="18"/>
                <w:szCs w:val="18"/>
              </w:rPr>
              <w:t>姓名</w:t>
            </w:r>
            <w:r>
              <w:rPr>
                <w:rFonts w:ascii="Menlo Regular" w:hint="eastAsia"/>
                <w:sz w:val="18"/>
                <w:szCs w:val="18"/>
              </w:rPr>
              <w:t>、</w:t>
            </w:r>
            <w:r w:rsidRPr="0005784A">
              <w:rPr>
                <w:rFonts w:ascii="Menlo Regular" w:hint="eastAsia"/>
                <w:sz w:val="18"/>
                <w:szCs w:val="18"/>
              </w:rPr>
              <w:t>证件</w:t>
            </w:r>
            <w:r w:rsidRPr="0005784A">
              <w:rPr>
                <w:rFonts w:ascii="Menlo Regular"/>
                <w:sz w:val="18"/>
                <w:szCs w:val="18"/>
              </w:rPr>
              <w:t>号码</w:t>
            </w:r>
            <w:r>
              <w:rPr>
                <w:rFonts w:ascii="Menlo Regular" w:hint="eastAsia"/>
                <w:sz w:val="18"/>
                <w:szCs w:val="18"/>
              </w:rPr>
              <w:t>、</w:t>
            </w:r>
            <w:r w:rsidRPr="0005784A">
              <w:rPr>
                <w:rFonts w:ascii="Menlo Regular" w:hint="eastAsia"/>
                <w:sz w:val="18"/>
                <w:szCs w:val="18"/>
              </w:rPr>
              <w:t>银行</w:t>
            </w:r>
            <w:r w:rsidRPr="0005784A">
              <w:rPr>
                <w:rFonts w:ascii="Menlo Regular"/>
                <w:sz w:val="18"/>
                <w:szCs w:val="18"/>
              </w:rPr>
              <w:t>卡号</w:t>
            </w:r>
          </w:p>
        </w:tc>
      </w:tr>
      <w:tr w:rsidR="00835020" w:rsidRPr="002A27CA" w:rsidTr="00566435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35020" w:rsidRPr="0005784A" w:rsidRDefault="00835020" w:rsidP="00835020">
            <w:pPr>
              <w:snapToGrid w:val="0"/>
              <w:rPr>
                <w:rFonts w:ascii="Menlo Regular" w:hAnsi="Menlo Regular" w:cs="宋体"/>
                <w:b/>
                <w:sz w:val="18"/>
                <w:szCs w:val="18"/>
              </w:rPr>
            </w:pPr>
            <w:r w:rsidRPr="0005784A">
              <w:rPr>
                <w:rFonts w:ascii="Menlo Regular" w:hAnsi="Menlo Regular" w:cs="宋体" w:hint="eastAsia"/>
                <w:b/>
                <w:sz w:val="18"/>
                <w:szCs w:val="18"/>
              </w:rPr>
              <w:t>视频（虚拟</w:t>
            </w:r>
            <w:r w:rsidRPr="0005784A">
              <w:rPr>
                <w:rFonts w:ascii="Menlo Regular" w:hAnsi="Menlo Regular" w:cs="宋体"/>
                <w:b/>
                <w:sz w:val="18"/>
                <w:szCs w:val="18"/>
              </w:rPr>
              <w:t>物品）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35020" w:rsidRPr="00C020D2" w:rsidRDefault="00835020" w:rsidP="0083502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05784A">
              <w:rPr>
                <w:rFonts w:ascii="Menlo Regular"/>
                <w:sz w:val="18"/>
                <w:szCs w:val="18"/>
              </w:rPr>
              <w:t>手机号</w:t>
            </w:r>
            <w:r w:rsidRPr="0005784A">
              <w:rPr>
                <w:rFonts w:ascii="Menlo Regular" w:hint="eastAsia"/>
                <w:sz w:val="18"/>
                <w:szCs w:val="18"/>
              </w:rPr>
              <w:t>|VIP</w:t>
            </w:r>
            <w:r w:rsidRPr="0005784A">
              <w:rPr>
                <w:rFonts w:ascii="Menlo Regular" w:hint="eastAsia"/>
                <w:sz w:val="18"/>
                <w:szCs w:val="18"/>
              </w:rPr>
              <w:t>标识</w:t>
            </w:r>
            <w:r>
              <w:rPr>
                <w:rFonts w:ascii="Menlo Regular"/>
                <w:sz w:val="18"/>
                <w:szCs w:val="18"/>
              </w:rPr>
              <w:t>|</w:t>
            </w:r>
            <w:r w:rsidRPr="0005784A">
              <w:rPr>
                <w:rFonts w:ascii="Menlo Regular"/>
                <w:sz w:val="18"/>
                <w:szCs w:val="18"/>
              </w:rPr>
              <w:t>用户</w:t>
            </w:r>
            <w:r w:rsidRPr="0005784A">
              <w:rPr>
                <w:rFonts w:ascii="Menlo Regular" w:hint="eastAsia"/>
                <w:sz w:val="18"/>
                <w:szCs w:val="18"/>
              </w:rPr>
              <w:t>ID</w:t>
            </w:r>
            <w:r w:rsidRPr="0005784A">
              <w:rPr>
                <w:rFonts w:ascii="Menlo Regular"/>
                <w:sz w:val="18"/>
                <w:szCs w:val="18"/>
              </w:rPr>
              <w:t>|</w:t>
            </w:r>
            <w:r w:rsidRPr="0005784A">
              <w:rPr>
                <w:rFonts w:ascii="Menlo Regular" w:hint="eastAsia"/>
                <w:sz w:val="18"/>
                <w:szCs w:val="18"/>
              </w:rPr>
              <w:t>姓名</w:t>
            </w:r>
            <w:r w:rsidRPr="0005784A">
              <w:rPr>
                <w:rFonts w:ascii="Menlo Regular" w:hint="eastAsia"/>
                <w:sz w:val="18"/>
                <w:szCs w:val="18"/>
              </w:rPr>
              <w:t>|</w:t>
            </w:r>
            <w:r w:rsidRPr="0005784A">
              <w:rPr>
                <w:rFonts w:ascii="Menlo Regular" w:hint="eastAsia"/>
                <w:sz w:val="18"/>
                <w:szCs w:val="18"/>
              </w:rPr>
              <w:t>证件</w:t>
            </w:r>
            <w:r w:rsidRPr="0005784A">
              <w:rPr>
                <w:rFonts w:ascii="Menlo Regular"/>
                <w:sz w:val="18"/>
                <w:szCs w:val="18"/>
              </w:rPr>
              <w:t>号码</w:t>
            </w:r>
            <w:r w:rsidRPr="0005784A">
              <w:rPr>
                <w:rFonts w:ascii="Menlo Regular" w:hint="eastAsia"/>
                <w:sz w:val="18"/>
                <w:szCs w:val="18"/>
              </w:rPr>
              <w:t>|</w:t>
            </w:r>
            <w:r w:rsidRPr="0005784A">
              <w:rPr>
                <w:rFonts w:ascii="Menlo Regular" w:hint="eastAsia"/>
                <w:sz w:val="18"/>
                <w:szCs w:val="18"/>
              </w:rPr>
              <w:t>银行</w:t>
            </w:r>
            <w:r w:rsidRPr="0005784A">
              <w:rPr>
                <w:rFonts w:ascii="Menlo Regular"/>
                <w:sz w:val="18"/>
                <w:szCs w:val="18"/>
              </w:rPr>
              <w:t>卡号</w:t>
            </w:r>
            <w:r w:rsidRPr="008B70AC">
              <w:rPr>
                <w:rFonts w:ascii="Menlo Regular" w:hint="eastAsia"/>
                <w:sz w:val="18"/>
                <w:szCs w:val="18"/>
              </w:rPr>
              <w:t>|</w:t>
            </w:r>
            <w:r w:rsidRPr="008B70AC">
              <w:rPr>
                <w:rFonts w:ascii="Menlo Regular" w:hint="eastAsia"/>
                <w:sz w:val="18"/>
                <w:szCs w:val="18"/>
              </w:rPr>
              <w:t>开户省市</w:t>
            </w:r>
            <w:r w:rsidRPr="008B70AC">
              <w:rPr>
                <w:rFonts w:ascii="Menlo Regular" w:hint="eastAsia"/>
                <w:sz w:val="18"/>
                <w:szCs w:val="18"/>
              </w:rPr>
              <w:t>|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020" w:rsidRPr="00C020D2" w:rsidRDefault="00835020" w:rsidP="0083502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05784A">
              <w:rPr>
                <w:rFonts w:ascii="Menlo Regular"/>
                <w:sz w:val="18"/>
                <w:szCs w:val="18"/>
              </w:rPr>
              <w:t>用户</w:t>
            </w:r>
            <w:r w:rsidRPr="0005784A">
              <w:rPr>
                <w:rFonts w:ascii="Menlo Regular" w:hint="eastAsia"/>
                <w:sz w:val="18"/>
                <w:szCs w:val="18"/>
              </w:rPr>
              <w:t>ID</w:t>
            </w:r>
          </w:p>
        </w:tc>
      </w:tr>
      <w:tr w:rsidR="00835020" w:rsidRPr="002A27CA" w:rsidTr="00566435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35020" w:rsidRPr="0005784A" w:rsidRDefault="00835020" w:rsidP="00835020">
            <w:pPr>
              <w:snapToGrid w:val="0"/>
              <w:rPr>
                <w:rFonts w:ascii="Menlo Regular" w:hAnsi="Menlo Regular" w:cs="宋体"/>
                <w:b/>
                <w:sz w:val="18"/>
                <w:szCs w:val="18"/>
              </w:rPr>
            </w:pPr>
            <w:r w:rsidRPr="0005784A">
              <w:rPr>
                <w:rFonts w:ascii="Menlo Regular" w:hAnsi="Menlo Regular" w:cs="宋体" w:hint="eastAsia"/>
                <w:b/>
                <w:sz w:val="18"/>
                <w:szCs w:val="18"/>
              </w:rPr>
              <w:t>信用</w:t>
            </w:r>
            <w:r w:rsidRPr="0005784A">
              <w:rPr>
                <w:rFonts w:ascii="Menlo Regular" w:hAnsi="Menlo Regular" w:cs="宋体"/>
                <w:b/>
                <w:sz w:val="18"/>
                <w:szCs w:val="18"/>
              </w:rPr>
              <w:t>卡还款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35020" w:rsidRPr="00C020D2" w:rsidRDefault="00835020" w:rsidP="0083502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05784A">
              <w:rPr>
                <w:rFonts w:ascii="Menlo Regular"/>
                <w:sz w:val="18"/>
                <w:szCs w:val="18"/>
              </w:rPr>
              <w:t>手机号</w:t>
            </w:r>
            <w:r w:rsidRPr="0005784A">
              <w:rPr>
                <w:rFonts w:ascii="Menlo Regular" w:hint="eastAsia"/>
                <w:sz w:val="18"/>
                <w:szCs w:val="18"/>
              </w:rPr>
              <w:t>|VIP</w:t>
            </w:r>
            <w:r w:rsidRPr="0005784A">
              <w:rPr>
                <w:rFonts w:ascii="Menlo Regular" w:hint="eastAsia"/>
                <w:sz w:val="18"/>
                <w:szCs w:val="18"/>
              </w:rPr>
              <w:t>标识</w:t>
            </w:r>
            <w:r>
              <w:rPr>
                <w:rFonts w:ascii="Menlo Regular"/>
                <w:sz w:val="18"/>
                <w:szCs w:val="18"/>
              </w:rPr>
              <w:t>|</w:t>
            </w:r>
            <w:r w:rsidRPr="0005784A">
              <w:rPr>
                <w:rFonts w:ascii="Menlo Regular"/>
                <w:sz w:val="18"/>
                <w:szCs w:val="18"/>
              </w:rPr>
              <w:t>用户</w:t>
            </w:r>
            <w:r w:rsidRPr="0005784A">
              <w:rPr>
                <w:rFonts w:ascii="Menlo Regular" w:hint="eastAsia"/>
                <w:sz w:val="18"/>
                <w:szCs w:val="18"/>
              </w:rPr>
              <w:t>ID</w:t>
            </w:r>
            <w:r w:rsidRPr="0005784A">
              <w:rPr>
                <w:rFonts w:ascii="Menlo Regular"/>
                <w:sz w:val="18"/>
                <w:szCs w:val="18"/>
              </w:rPr>
              <w:t>|</w:t>
            </w:r>
            <w:r w:rsidRPr="0005784A">
              <w:rPr>
                <w:rFonts w:ascii="Menlo Regular" w:hint="eastAsia"/>
                <w:sz w:val="18"/>
                <w:szCs w:val="18"/>
              </w:rPr>
              <w:t>姓名</w:t>
            </w:r>
            <w:r w:rsidRPr="0005784A">
              <w:rPr>
                <w:rFonts w:ascii="Menlo Regular" w:hint="eastAsia"/>
                <w:sz w:val="18"/>
                <w:szCs w:val="18"/>
              </w:rPr>
              <w:t>|</w:t>
            </w:r>
            <w:r w:rsidRPr="0005784A">
              <w:rPr>
                <w:rFonts w:ascii="Menlo Regular" w:hint="eastAsia"/>
                <w:sz w:val="18"/>
                <w:szCs w:val="18"/>
              </w:rPr>
              <w:t>证件</w:t>
            </w:r>
            <w:r w:rsidRPr="0005784A">
              <w:rPr>
                <w:rFonts w:ascii="Menlo Regular"/>
                <w:sz w:val="18"/>
                <w:szCs w:val="18"/>
              </w:rPr>
              <w:t>号码</w:t>
            </w:r>
            <w:r w:rsidRPr="0005784A">
              <w:rPr>
                <w:rFonts w:ascii="Menlo Regular" w:hint="eastAsia"/>
                <w:sz w:val="18"/>
                <w:szCs w:val="18"/>
              </w:rPr>
              <w:t>|</w:t>
            </w:r>
            <w:r w:rsidRPr="0005784A">
              <w:rPr>
                <w:rFonts w:ascii="Menlo Regular" w:hint="eastAsia"/>
                <w:sz w:val="18"/>
                <w:szCs w:val="18"/>
              </w:rPr>
              <w:t>银行</w:t>
            </w:r>
            <w:r w:rsidRPr="0005784A">
              <w:rPr>
                <w:rFonts w:ascii="Menlo Regular"/>
                <w:sz w:val="18"/>
                <w:szCs w:val="18"/>
              </w:rPr>
              <w:t>卡号</w:t>
            </w:r>
            <w:r w:rsidRPr="008B70AC">
              <w:rPr>
                <w:rFonts w:ascii="Menlo Regular" w:hint="eastAsia"/>
                <w:sz w:val="18"/>
                <w:szCs w:val="18"/>
              </w:rPr>
              <w:t>|</w:t>
            </w:r>
            <w:r w:rsidRPr="008B70AC">
              <w:rPr>
                <w:rFonts w:ascii="Menlo Regular" w:hint="eastAsia"/>
                <w:sz w:val="18"/>
                <w:szCs w:val="18"/>
              </w:rPr>
              <w:t>开户省市</w:t>
            </w:r>
            <w:r w:rsidRPr="008B70AC">
              <w:rPr>
                <w:rFonts w:ascii="Menlo Regular" w:hint="eastAsia"/>
                <w:sz w:val="18"/>
                <w:szCs w:val="18"/>
              </w:rPr>
              <w:t>|</w:t>
            </w:r>
            <w:r w:rsidRPr="00AD277C">
              <w:rPr>
                <w:rFonts w:ascii="Menlo Regular" w:hAnsi="Menlo Regular"/>
                <w:sz w:val="18"/>
                <w:szCs w:val="18"/>
              </w:rPr>
              <w:t>信用卡号</w:t>
            </w:r>
            <w:r>
              <w:rPr>
                <w:rFonts w:ascii="Menlo Regular" w:hAnsi="Menlo Regular" w:hint="eastAsia"/>
                <w:sz w:val="18"/>
                <w:szCs w:val="18"/>
              </w:rPr>
              <w:t>|</w:t>
            </w:r>
            <w:r>
              <w:rPr>
                <w:rFonts w:ascii="Menlo Regular" w:hAnsi="Menlo Regular" w:hint="eastAsia"/>
                <w:sz w:val="18"/>
                <w:szCs w:val="18"/>
              </w:rPr>
              <w:t>手续费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020" w:rsidRPr="00C020D2" w:rsidRDefault="00835020" w:rsidP="0083502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05784A">
              <w:rPr>
                <w:rFonts w:ascii="Menlo Regular" w:hint="eastAsia"/>
                <w:sz w:val="18"/>
                <w:szCs w:val="18"/>
              </w:rPr>
              <w:t>姓名</w:t>
            </w:r>
            <w:r>
              <w:rPr>
                <w:rFonts w:ascii="Menlo Regular" w:hint="eastAsia"/>
                <w:sz w:val="18"/>
                <w:szCs w:val="18"/>
              </w:rPr>
              <w:t>、</w:t>
            </w:r>
            <w:r w:rsidRPr="0005784A">
              <w:rPr>
                <w:rFonts w:ascii="Menlo Regular" w:hint="eastAsia"/>
                <w:sz w:val="18"/>
                <w:szCs w:val="18"/>
              </w:rPr>
              <w:t>证件</w:t>
            </w:r>
            <w:r w:rsidRPr="0005784A">
              <w:rPr>
                <w:rFonts w:ascii="Menlo Regular"/>
                <w:sz w:val="18"/>
                <w:szCs w:val="18"/>
              </w:rPr>
              <w:t>号码</w:t>
            </w:r>
            <w:r>
              <w:rPr>
                <w:rFonts w:ascii="Menlo Regular" w:hint="eastAsia"/>
                <w:sz w:val="18"/>
                <w:szCs w:val="18"/>
              </w:rPr>
              <w:t>、</w:t>
            </w:r>
            <w:r w:rsidRPr="0005784A">
              <w:rPr>
                <w:rFonts w:ascii="Menlo Regular" w:hint="eastAsia"/>
                <w:sz w:val="18"/>
                <w:szCs w:val="18"/>
              </w:rPr>
              <w:t>银行</w:t>
            </w:r>
            <w:r w:rsidRPr="0005784A">
              <w:rPr>
                <w:rFonts w:ascii="Menlo Regular"/>
                <w:sz w:val="18"/>
                <w:szCs w:val="18"/>
              </w:rPr>
              <w:t>卡号</w:t>
            </w:r>
            <w:r>
              <w:rPr>
                <w:rFonts w:ascii="Menlo Regular" w:hint="eastAsia"/>
                <w:sz w:val="18"/>
                <w:szCs w:val="18"/>
              </w:rPr>
              <w:t>、</w:t>
            </w:r>
            <w:r w:rsidRPr="00AD277C">
              <w:rPr>
                <w:rFonts w:ascii="Menlo Regular" w:hAnsi="Menlo Regular"/>
                <w:sz w:val="18"/>
                <w:szCs w:val="18"/>
              </w:rPr>
              <w:t>信用卡号</w:t>
            </w:r>
            <w:r>
              <w:rPr>
                <w:rFonts w:ascii="Menlo Regular" w:hint="eastAsia"/>
                <w:sz w:val="18"/>
                <w:szCs w:val="18"/>
              </w:rPr>
              <w:t>、</w:t>
            </w:r>
            <w:r>
              <w:rPr>
                <w:rFonts w:ascii="Menlo Regular" w:hAnsi="Menlo Regular" w:hint="eastAsia"/>
                <w:sz w:val="18"/>
                <w:szCs w:val="18"/>
              </w:rPr>
              <w:t>手续费</w:t>
            </w:r>
          </w:p>
        </w:tc>
      </w:tr>
      <w:tr w:rsidR="00835020" w:rsidRPr="002A27CA" w:rsidTr="00566435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35020" w:rsidRPr="0005784A" w:rsidRDefault="00835020" w:rsidP="00835020">
            <w:pPr>
              <w:snapToGrid w:val="0"/>
              <w:rPr>
                <w:rFonts w:ascii="Menlo Regular" w:hAnsi="Menlo Regular" w:cs="宋体"/>
                <w:b/>
                <w:sz w:val="18"/>
                <w:szCs w:val="18"/>
              </w:rPr>
            </w:pPr>
            <w:r w:rsidRPr="0005784A">
              <w:rPr>
                <w:rFonts w:ascii="Menlo Regular" w:hAnsi="Menlo Regular" w:cs="宋体" w:hint="eastAsia"/>
                <w:b/>
                <w:sz w:val="18"/>
                <w:szCs w:val="18"/>
              </w:rPr>
              <w:lastRenderedPageBreak/>
              <w:t>电商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35020" w:rsidRPr="00C020D2" w:rsidRDefault="00835020" w:rsidP="0083502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05784A">
              <w:rPr>
                <w:rFonts w:ascii="Menlo Regular"/>
                <w:sz w:val="18"/>
                <w:szCs w:val="18"/>
              </w:rPr>
              <w:t>手机号</w:t>
            </w:r>
            <w:r w:rsidRPr="0005784A">
              <w:rPr>
                <w:rFonts w:ascii="Menlo Regular" w:hint="eastAsia"/>
                <w:sz w:val="18"/>
                <w:szCs w:val="18"/>
              </w:rPr>
              <w:t>|VIP</w:t>
            </w:r>
            <w:r w:rsidRPr="0005784A">
              <w:rPr>
                <w:rFonts w:ascii="Menlo Regular" w:hint="eastAsia"/>
                <w:sz w:val="18"/>
                <w:szCs w:val="18"/>
              </w:rPr>
              <w:t>标识</w:t>
            </w:r>
            <w:r>
              <w:rPr>
                <w:rFonts w:ascii="Menlo Regular"/>
                <w:sz w:val="18"/>
                <w:szCs w:val="18"/>
              </w:rPr>
              <w:t>|</w:t>
            </w:r>
            <w:r w:rsidRPr="0005784A">
              <w:rPr>
                <w:rFonts w:ascii="Menlo Regular"/>
                <w:sz w:val="18"/>
                <w:szCs w:val="18"/>
              </w:rPr>
              <w:t>用户</w:t>
            </w:r>
            <w:r w:rsidRPr="0005784A">
              <w:rPr>
                <w:rFonts w:ascii="Menlo Regular" w:hint="eastAsia"/>
                <w:sz w:val="18"/>
                <w:szCs w:val="18"/>
              </w:rPr>
              <w:t>ID</w:t>
            </w:r>
            <w:r w:rsidRPr="0005784A">
              <w:rPr>
                <w:rFonts w:ascii="Menlo Regular"/>
                <w:sz w:val="18"/>
                <w:szCs w:val="18"/>
              </w:rPr>
              <w:t>|</w:t>
            </w:r>
            <w:r w:rsidRPr="0005784A">
              <w:rPr>
                <w:rFonts w:ascii="Menlo Regular" w:hint="eastAsia"/>
                <w:sz w:val="18"/>
                <w:szCs w:val="18"/>
              </w:rPr>
              <w:t>姓名</w:t>
            </w:r>
            <w:r w:rsidRPr="0005784A">
              <w:rPr>
                <w:rFonts w:ascii="Menlo Regular" w:hint="eastAsia"/>
                <w:sz w:val="18"/>
                <w:szCs w:val="18"/>
              </w:rPr>
              <w:t>|</w:t>
            </w:r>
            <w:r w:rsidRPr="0005784A">
              <w:rPr>
                <w:rFonts w:ascii="Menlo Regular" w:hint="eastAsia"/>
                <w:sz w:val="18"/>
                <w:szCs w:val="18"/>
              </w:rPr>
              <w:t>证件</w:t>
            </w:r>
            <w:r w:rsidRPr="0005784A">
              <w:rPr>
                <w:rFonts w:ascii="Menlo Regular"/>
                <w:sz w:val="18"/>
                <w:szCs w:val="18"/>
              </w:rPr>
              <w:t>号码</w:t>
            </w:r>
            <w:r w:rsidRPr="0005784A">
              <w:rPr>
                <w:rFonts w:ascii="Menlo Regular" w:hint="eastAsia"/>
                <w:sz w:val="18"/>
                <w:szCs w:val="18"/>
              </w:rPr>
              <w:t>|</w:t>
            </w:r>
            <w:r w:rsidRPr="0005784A">
              <w:rPr>
                <w:rFonts w:ascii="Menlo Regular" w:hint="eastAsia"/>
                <w:sz w:val="18"/>
                <w:szCs w:val="18"/>
              </w:rPr>
              <w:t>银行</w:t>
            </w:r>
            <w:r w:rsidRPr="0005784A">
              <w:rPr>
                <w:rFonts w:ascii="Menlo Regular"/>
                <w:sz w:val="18"/>
                <w:szCs w:val="18"/>
              </w:rPr>
              <w:t>卡号</w:t>
            </w:r>
            <w:r w:rsidRPr="008B70AC">
              <w:rPr>
                <w:rFonts w:ascii="Menlo Regular" w:hint="eastAsia"/>
                <w:sz w:val="18"/>
                <w:szCs w:val="18"/>
              </w:rPr>
              <w:t>|</w:t>
            </w:r>
            <w:r w:rsidRPr="008B70AC">
              <w:rPr>
                <w:rFonts w:ascii="Menlo Regular" w:hint="eastAsia"/>
                <w:sz w:val="18"/>
                <w:szCs w:val="18"/>
              </w:rPr>
              <w:t>开户省市</w:t>
            </w:r>
            <w:r w:rsidRPr="008B70AC">
              <w:rPr>
                <w:rFonts w:ascii="Menlo Regular" w:hint="eastAsia"/>
                <w:sz w:val="18"/>
                <w:szCs w:val="18"/>
              </w:rPr>
              <w:t>|</w:t>
            </w:r>
            <w:r w:rsidRPr="0005784A">
              <w:rPr>
                <w:rFonts w:ascii="Menlo Regular" w:hint="eastAsia"/>
                <w:sz w:val="18"/>
                <w:szCs w:val="18"/>
              </w:rPr>
              <w:t>送货</w:t>
            </w:r>
            <w:r w:rsidRPr="0005784A">
              <w:rPr>
                <w:rFonts w:ascii="Menlo Regular"/>
                <w:sz w:val="18"/>
                <w:szCs w:val="18"/>
              </w:rPr>
              <w:t>地址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020" w:rsidRPr="00C020D2" w:rsidRDefault="00835020" w:rsidP="0083502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无</w:t>
            </w:r>
          </w:p>
        </w:tc>
      </w:tr>
      <w:tr w:rsidR="00835020" w:rsidRPr="002A27CA" w:rsidTr="00566435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35020" w:rsidRPr="0005784A" w:rsidRDefault="00835020" w:rsidP="00835020">
            <w:pPr>
              <w:snapToGrid w:val="0"/>
              <w:rPr>
                <w:rFonts w:ascii="Menlo Regular" w:hAnsi="Menlo Regular" w:cs="宋体"/>
                <w:b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b/>
                <w:sz w:val="18"/>
                <w:szCs w:val="18"/>
              </w:rPr>
              <w:t>旅游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35020" w:rsidRPr="00C020D2" w:rsidRDefault="00835020" w:rsidP="0083502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05784A">
              <w:rPr>
                <w:rFonts w:ascii="Menlo Regular"/>
                <w:sz w:val="18"/>
                <w:szCs w:val="18"/>
              </w:rPr>
              <w:t>手机号</w:t>
            </w:r>
            <w:r w:rsidRPr="0005784A">
              <w:rPr>
                <w:rFonts w:ascii="Menlo Regular" w:hint="eastAsia"/>
                <w:sz w:val="18"/>
                <w:szCs w:val="18"/>
              </w:rPr>
              <w:t>|VIP</w:t>
            </w:r>
            <w:r w:rsidRPr="0005784A">
              <w:rPr>
                <w:rFonts w:ascii="Menlo Regular" w:hint="eastAsia"/>
                <w:sz w:val="18"/>
                <w:szCs w:val="18"/>
              </w:rPr>
              <w:t>标识</w:t>
            </w:r>
            <w:r>
              <w:rPr>
                <w:rFonts w:ascii="Menlo Regular"/>
                <w:sz w:val="18"/>
                <w:szCs w:val="18"/>
              </w:rPr>
              <w:t>|</w:t>
            </w:r>
            <w:r w:rsidRPr="0005784A">
              <w:rPr>
                <w:rFonts w:ascii="Menlo Regular"/>
                <w:sz w:val="18"/>
                <w:szCs w:val="18"/>
              </w:rPr>
              <w:t>用户</w:t>
            </w:r>
            <w:r w:rsidRPr="0005784A">
              <w:rPr>
                <w:rFonts w:ascii="Menlo Regular" w:hint="eastAsia"/>
                <w:sz w:val="18"/>
                <w:szCs w:val="18"/>
              </w:rPr>
              <w:t>ID</w:t>
            </w:r>
            <w:r w:rsidRPr="0005784A">
              <w:rPr>
                <w:rFonts w:ascii="Menlo Regular"/>
                <w:sz w:val="18"/>
                <w:szCs w:val="18"/>
              </w:rPr>
              <w:t>|</w:t>
            </w:r>
            <w:r w:rsidRPr="0005784A">
              <w:rPr>
                <w:rFonts w:ascii="Menlo Regular" w:hint="eastAsia"/>
                <w:sz w:val="18"/>
                <w:szCs w:val="18"/>
              </w:rPr>
              <w:t>姓名</w:t>
            </w:r>
            <w:r w:rsidRPr="0005784A">
              <w:rPr>
                <w:rFonts w:ascii="Menlo Regular" w:hint="eastAsia"/>
                <w:sz w:val="18"/>
                <w:szCs w:val="18"/>
              </w:rPr>
              <w:t>|</w:t>
            </w:r>
            <w:r w:rsidRPr="0005784A">
              <w:rPr>
                <w:rFonts w:ascii="Menlo Regular" w:hint="eastAsia"/>
                <w:sz w:val="18"/>
                <w:szCs w:val="18"/>
              </w:rPr>
              <w:t>证件</w:t>
            </w:r>
            <w:r w:rsidRPr="0005784A">
              <w:rPr>
                <w:rFonts w:ascii="Menlo Regular"/>
                <w:sz w:val="18"/>
                <w:szCs w:val="18"/>
              </w:rPr>
              <w:t>号码</w:t>
            </w:r>
            <w:r w:rsidRPr="0005784A">
              <w:rPr>
                <w:rFonts w:ascii="Menlo Regular" w:hint="eastAsia"/>
                <w:sz w:val="18"/>
                <w:szCs w:val="18"/>
              </w:rPr>
              <w:t>|</w:t>
            </w:r>
            <w:r w:rsidRPr="0005784A">
              <w:rPr>
                <w:rFonts w:ascii="Menlo Regular" w:hint="eastAsia"/>
                <w:sz w:val="18"/>
                <w:szCs w:val="18"/>
              </w:rPr>
              <w:t>银行</w:t>
            </w:r>
            <w:r w:rsidRPr="0005784A">
              <w:rPr>
                <w:rFonts w:ascii="Menlo Regular"/>
                <w:sz w:val="18"/>
                <w:szCs w:val="18"/>
              </w:rPr>
              <w:t>卡号</w:t>
            </w:r>
            <w:r w:rsidRPr="008B70AC">
              <w:rPr>
                <w:rFonts w:ascii="Menlo Regular" w:hint="eastAsia"/>
                <w:sz w:val="18"/>
                <w:szCs w:val="18"/>
              </w:rPr>
              <w:t>|</w:t>
            </w:r>
            <w:r w:rsidRPr="008B70AC">
              <w:rPr>
                <w:rFonts w:ascii="Menlo Regular" w:hint="eastAsia"/>
                <w:sz w:val="18"/>
                <w:szCs w:val="18"/>
              </w:rPr>
              <w:t>开户省市</w:t>
            </w:r>
            <w:r w:rsidRPr="008B70AC">
              <w:rPr>
                <w:rFonts w:ascii="Menlo Regular" w:hint="eastAsia"/>
                <w:sz w:val="18"/>
                <w:szCs w:val="18"/>
              </w:rPr>
              <w:t>|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020" w:rsidRPr="00C020D2" w:rsidRDefault="0027384E" w:rsidP="0083502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无</w:t>
            </w:r>
          </w:p>
        </w:tc>
      </w:tr>
      <w:tr w:rsidR="00E05DEB" w:rsidRPr="002A27CA" w:rsidTr="00566435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05DEB" w:rsidRPr="005D204C" w:rsidRDefault="00E05DEB" w:rsidP="00E05DEB">
            <w:pPr>
              <w:snapToGrid w:val="0"/>
              <w:rPr>
                <w:rFonts w:ascii="Menlo Regular"/>
                <w:b/>
                <w:sz w:val="18"/>
                <w:szCs w:val="18"/>
              </w:rPr>
            </w:pPr>
            <w:r w:rsidRPr="005D204C">
              <w:rPr>
                <w:rFonts w:ascii="Menlo Regular" w:hint="eastAsia"/>
                <w:b/>
                <w:sz w:val="18"/>
                <w:szCs w:val="18"/>
              </w:rPr>
              <w:t>手机游戏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05DEB" w:rsidRPr="006C243A" w:rsidRDefault="00E05DEB" w:rsidP="00E05DEB">
            <w:pPr>
              <w:snapToGrid w:val="0"/>
              <w:jc w:val="left"/>
              <w:rPr>
                <w:rFonts w:ascii="Menlo Regular" w:hAnsi="Menlo Regular" w:cs="宋体"/>
                <w:sz w:val="18"/>
                <w:szCs w:val="18"/>
              </w:rPr>
            </w:pPr>
            <w:r w:rsidRPr="0038385A">
              <w:rPr>
                <w:rFonts w:ascii="Menlo Regular" w:hint="eastAsia"/>
                <w:sz w:val="18"/>
                <w:szCs w:val="18"/>
              </w:rPr>
              <w:t>手机号</w:t>
            </w:r>
            <w:r w:rsidRPr="0038385A">
              <w:rPr>
                <w:rFonts w:ascii="Menlo Regular" w:hint="eastAsia"/>
                <w:sz w:val="18"/>
                <w:szCs w:val="18"/>
              </w:rPr>
              <w:t>|VIP</w:t>
            </w:r>
            <w:r w:rsidRPr="0038385A">
              <w:rPr>
                <w:rFonts w:ascii="Menlo Regular" w:hint="eastAsia"/>
                <w:sz w:val="18"/>
                <w:szCs w:val="18"/>
              </w:rPr>
              <w:t>标识</w:t>
            </w:r>
            <w:r w:rsidRPr="0038385A">
              <w:rPr>
                <w:rFonts w:ascii="Menlo Regular" w:hint="eastAsia"/>
                <w:sz w:val="18"/>
                <w:szCs w:val="18"/>
              </w:rPr>
              <w:t>|</w:t>
            </w:r>
            <w:r w:rsidRPr="0038385A">
              <w:rPr>
                <w:rFonts w:ascii="Menlo Regular" w:hint="eastAsia"/>
                <w:sz w:val="18"/>
                <w:szCs w:val="18"/>
              </w:rPr>
              <w:t>用户</w:t>
            </w:r>
            <w:r w:rsidRPr="0038385A">
              <w:rPr>
                <w:rFonts w:ascii="Menlo Regular" w:hint="eastAsia"/>
                <w:sz w:val="18"/>
                <w:szCs w:val="18"/>
              </w:rPr>
              <w:t>ID|</w:t>
            </w:r>
            <w:r w:rsidRPr="0038385A">
              <w:rPr>
                <w:rFonts w:ascii="Menlo Regular" w:hint="eastAsia"/>
                <w:sz w:val="18"/>
                <w:szCs w:val="18"/>
              </w:rPr>
              <w:t>姓名</w:t>
            </w:r>
            <w:r w:rsidRPr="0038385A">
              <w:rPr>
                <w:rFonts w:ascii="Menlo Regular" w:hint="eastAsia"/>
                <w:sz w:val="18"/>
                <w:szCs w:val="18"/>
              </w:rPr>
              <w:t>|</w:t>
            </w:r>
            <w:r w:rsidRPr="0038385A">
              <w:rPr>
                <w:rFonts w:ascii="Menlo Regular" w:hint="eastAsia"/>
                <w:sz w:val="18"/>
                <w:szCs w:val="18"/>
              </w:rPr>
              <w:t>证件号码</w:t>
            </w:r>
            <w:r w:rsidRPr="0038385A">
              <w:rPr>
                <w:rFonts w:ascii="Menlo Regular" w:hint="eastAsia"/>
                <w:sz w:val="18"/>
                <w:szCs w:val="18"/>
              </w:rPr>
              <w:t>|</w:t>
            </w:r>
            <w:r w:rsidRPr="0038385A">
              <w:rPr>
                <w:rFonts w:ascii="Menlo Regular" w:hint="eastAsia"/>
                <w:sz w:val="18"/>
                <w:szCs w:val="18"/>
              </w:rPr>
              <w:t>银行卡号</w:t>
            </w:r>
            <w:r w:rsidRPr="0038385A">
              <w:rPr>
                <w:rFonts w:ascii="Menlo Regular" w:hint="eastAsia"/>
                <w:sz w:val="18"/>
                <w:szCs w:val="18"/>
              </w:rPr>
              <w:t>|</w:t>
            </w:r>
            <w:r w:rsidRPr="0038385A">
              <w:rPr>
                <w:rFonts w:ascii="Menlo Regular" w:hint="eastAsia"/>
                <w:sz w:val="18"/>
                <w:szCs w:val="18"/>
              </w:rPr>
              <w:t>开户省市</w:t>
            </w:r>
            <w:r w:rsidRPr="0038385A">
              <w:rPr>
                <w:rFonts w:ascii="Menlo Regular" w:hint="eastAsia"/>
                <w:sz w:val="18"/>
                <w:szCs w:val="18"/>
              </w:rPr>
              <w:t>|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5DEB" w:rsidRPr="006C243A" w:rsidRDefault="00E05DEB" w:rsidP="00E05DEB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无</w:t>
            </w:r>
          </w:p>
        </w:tc>
      </w:tr>
      <w:tr w:rsidR="00E05DEB" w:rsidRPr="002A27CA" w:rsidTr="00566435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05DEB" w:rsidRPr="005D204C" w:rsidRDefault="00E05DEB" w:rsidP="00E05DEB">
            <w:pPr>
              <w:snapToGrid w:val="0"/>
              <w:rPr>
                <w:rFonts w:ascii="Menlo Regular"/>
                <w:b/>
                <w:sz w:val="18"/>
                <w:szCs w:val="18"/>
              </w:rPr>
            </w:pPr>
            <w:r w:rsidRPr="005D204C">
              <w:rPr>
                <w:rFonts w:ascii="Menlo Regular" w:hint="eastAsia"/>
                <w:b/>
                <w:sz w:val="18"/>
                <w:szCs w:val="18"/>
              </w:rPr>
              <w:t>保险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05DEB" w:rsidRPr="006C243A" w:rsidRDefault="00E05DEB" w:rsidP="00E05DEB">
            <w:pPr>
              <w:snapToGrid w:val="0"/>
              <w:jc w:val="left"/>
              <w:rPr>
                <w:rFonts w:ascii="Menlo Regular" w:hAnsi="Menlo Regular" w:cs="宋体"/>
                <w:sz w:val="18"/>
                <w:szCs w:val="18"/>
              </w:rPr>
            </w:pPr>
            <w:r w:rsidRPr="0038385A">
              <w:rPr>
                <w:rFonts w:ascii="Menlo Regular" w:hint="eastAsia"/>
                <w:sz w:val="18"/>
                <w:szCs w:val="18"/>
              </w:rPr>
              <w:t>手机号</w:t>
            </w:r>
            <w:r w:rsidRPr="0038385A">
              <w:rPr>
                <w:rFonts w:ascii="Menlo Regular" w:hint="eastAsia"/>
                <w:sz w:val="18"/>
                <w:szCs w:val="18"/>
              </w:rPr>
              <w:t>|VIP</w:t>
            </w:r>
            <w:r w:rsidRPr="0038385A">
              <w:rPr>
                <w:rFonts w:ascii="Menlo Regular" w:hint="eastAsia"/>
                <w:sz w:val="18"/>
                <w:szCs w:val="18"/>
              </w:rPr>
              <w:t>标识</w:t>
            </w:r>
            <w:r w:rsidRPr="0038385A">
              <w:rPr>
                <w:rFonts w:ascii="Menlo Regular" w:hint="eastAsia"/>
                <w:sz w:val="18"/>
                <w:szCs w:val="18"/>
              </w:rPr>
              <w:t>|</w:t>
            </w:r>
            <w:r w:rsidRPr="0038385A">
              <w:rPr>
                <w:rFonts w:ascii="Menlo Regular" w:hint="eastAsia"/>
                <w:sz w:val="18"/>
                <w:szCs w:val="18"/>
              </w:rPr>
              <w:t>用户</w:t>
            </w:r>
            <w:r w:rsidRPr="0038385A">
              <w:rPr>
                <w:rFonts w:ascii="Menlo Regular" w:hint="eastAsia"/>
                <w:sz w:val="18"/>
                <w:szCs w:val="18"/>
              </w:rPr>
              <w:t>ID|</w:t>
            </w:r>
            <w:r w:rsidRPr="0038385A">
              <w:rPr>
                <w:rFonts w:ascii="Menlo Regular" w:hint="eastAsia"/>
                <w:sz w:val="18"/>
                <w:szCs w:val="18"/>
              </w:rPr>
              <w:t>姓名</w:t>
            </w:r>
            <w:r w:rsidRPr="0038385A">
              <w:rPr>
                <w:rFonts w:ascii="Menlo Regular" w:hint="eastAsia"/>
                <w:sz w:val="18"/>
                <w:szCs w:val="18"/>
              </w:rPr>
              <w:t>|</w:t>
            </w:r>
            <w:r w:rsidRPr="0038385A">
              <w:rPr>
                <w:rFonts w:ascii="Menlo Regular" w:hint="eastAsia"/>
                <w:sz w:val="18"/>
                <w:szCs w:val="18"/>
              </w:rPr>
              <w:t>证件号码</w:t>
            </w:r>
            <w:r w:rsidRPr="0038385A">
              <w:rPr>
                <w:rFonts w:ascii="Menlo Regular" w:hint="eastAsia"/>
                <w:sz w:val="18"/>
                <w:szCs w:val="18"/>
              </w:rPr>
              <w:t>|</w:t>
            </w:r>
            <w:r w:rsidRPr="0038385A">
              <w:rPr>
                <w:rFonts w:ascii="Menlo Regular" w:hint="eastAsia"/>
                <w:sz w:val="18"/>
                <w:szCs w:val="18"/>
              </w:rPr>
              <w:t>银行卡号</w:t>
            </w:r>
            <w:r w:rsidRPr="0038385A">
              <w:rPr>
                <w:rFonts w:ascii="Menlo Regular" w:hint="eastAsia"/>
                <w:sz w:val="18"/>
                <w:szCs w:val="18"/>
              </w:rPr>
              <w:t>|</w:t>
            </w:r>
            <w:r w:rsidRPr="0038385A">
              <w:rPr>
                <w:rFonts w:ascii="Menlo Regular" w:hint="eastAsia"/>
                <w:sz w:val="18"/>
                <w:szCs w:val="18"/>
              </w:rPr>
              <w:t>开户省市</w:t>
            </w:r>
            <w:r w:rsidRPr="0038385A">
              <w:rPr>
                <w:rFonts w:ascii="Menlo Regular" w:hint="eastAsia"/>
                <w:sz w:val="18"/>
                <w:szCs w:val="18"/>
              </w:rPr>
              <w:t>|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5DEB" w:rsidRPr="006C243A" w:rsidRDefault="00E05DEB" w:rsidP="00E05DEB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无</w:t>
            </w:r>
          </w:p>
        </w:tc>
      </w:tr>
      <w:tr w:rsidR="00F733CA" w:rsidRPr="002A27CA" w:rsidTr="00566435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33CA" w:rsidRPr="005D204C" w:rsidRDefault="00F733CA" w:rsidP="00E05DEB">
            <w:pPr>
              <w:snapToGrid w:val="0"/>
              <w:rPr>
                <w:rFonts w:ascii="Menlo Regular"/>
                <w:b/>
                <w:sz w:val="18"/>
                <w:szCs w:val="18"/>
              </w:rPr>
            </w:pPr>
            <w:r>
              <w:rPr>
                <w:rFonts w:ascii="Menlo Regular" w:hint="eastAsia"/>
                <w:b/>
                <w:sz w:val="18"/>
                <w:szCs w:val="18"/>
              </w:rPr>
              <w:t>话费</w:t>
            </w:r>
            <w:r>
              <w:rPr>
                <w:rFonts w:ascii="Menlo Regular"/>
                <w:b/>
                <w:sz w:val="18"/>
                <w:szCs w:val="18"/>
              </w:rPr>
              <w:t>充值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33CA" w:rsidRPr="0038385A" w:rsidRDefault="00C62383" w:rsidP="00E05DEB">
            <w:pPr>
              <w:snapToGrid w:val="0"/>
              <w:jc w:val="left"/>
              <w:rPr>
                <w:rFonts w:ascii="Menlo Regular"/>
                <w:sz w:val="18"/>
                <w:szCs w:val="18"/>
              </w:rPr>
            </w:pPr>
            <w:r w:rsidRPr="0038385A">
              <w:rPr>
                <w:rFonts w:ascii="Menlo Regular" w:hint="eastAsia"/>
                <w:sz w:val="18"/>
                <w:szCs w:val="18"/>
              </w:rPr>
              <w:t>手机号</w:t>
            </w:r>
            <w:r w:rsidRPr="0038385A">
              <w:rPr>
                <w:rFonts w:ascii="Menlo Regular" w:hint="eastAsia"/>
                <w:sz w:val="18"/>
                <w:szCs w:val="18"/>
              </w:rPr>
              <w:t>|VIP</w:t>
            </w:r>
            <w:r w:rsidRPr="0038385A">
              <w:rPr>
                <w:rFonts w:ascii="Menlo Regular" w:hint="eastAsia"/>
                <w:sz w:val="18"/>
                <w:szCs w:val="18"/>
              </w:rPr>
              <w:t>标识</w:t>
            </w:r>
            <w:r w:rsidRPr="0038385A">
              <w:rPr>
                <w:rFonts w:ascii="Menlo Regular" w:hint="eastAsia"/>
                <w:sz w:val="18"/>
                <w:szCs w:val="18"/>
              </w:rPr>
              <w:t>|</w:t>
            </w:r>
            <w:r w:rsidRPr="0038385A">
              <w:rPr>
                <w:rFonts w:ascii="Menlo Regular" w:hint="eastAsia"/>
                <w:sz w:val="18"/>
                <w:szCs w:val="18"/>
              </w:rPr>
              <w:t>用户</w:t>
            </w:r>
            <w:r w:rsidRPr="0038385A">
              <w:rPr>
                <w:rFonts w:ascii="Menlo Regular" w:hint="eastAsia"/>
                <w:sz w:val="18"/>
                <w:szCs w:val="18"/>
              </w:rPr>
              <w:t>ID|</w:t>
            </w:r>
            <w:r w:rsidRPr="0038385A">
              <w:rPr>
                <w:rFonts w:ascii="Menlo Regular" w:hint="eastAsia"/>
                <w:sz w:val="18"/>
                <w:szCs w:val="18"/>
              </w:rPr>
              <w:t>姓名</w:t>
            </w:r>
            <w:r w:rsidRPr="0038385A">
              <w:rPr>
                <w:rFonts w:ascii="Menlo Regular" w:hint="eastAsia"/>
                <w:sz w:val="18"/>
                <w:szCs w:val="18"/>
              </w:rPr>
              <w:t>|</w:t>
            </w:r>
            <w:r w:rsidRPr="0038385A">
              <w:rPr>
                <w:rFonts w:ascii="Menlo Regular" w:hint="eastAsia"/>
                <w:sz w:val="18"/>
                <w:szCs w:val="18"/>
              </w:rPr>
              <w:t>证件号码</w:t>
            </w:r>
            <w:r w:rsidRPr="0038385A">
              <w:rPr>
                <w:rFonts w:ascii="Menlo Regular" w:hint="eastAsia"/>
                <w:sz w:val="18"/>
                <w:szCs w:val="18"/>
              </w:rPr>
              <w:t>|</w:t>
            </w:r>
            <w:r w:rsidRPr="0038385A">
              <w:rPr>
                <w:rFonts w:ascii="Menlo Regular" w:hint="eastAsia"/>
                <w:sz w:val="18"/>
                <w:szCs w:val="18"/>
              </w:rPr>
              <w:t>银行卡号</w:t>
            </w:r>
            <w:r w:rsidRPr="0038385A">
              <w:rPr>
                <w:rFonts w:ascii="Menlo Regular" w:hint="eastAsia"/>
                <w:sz w:val="18"/>
                <w:szCs w:val="18"/>
              </w:rPr>
              <w:t>|</w:t>
            </w:r>
            <w:r w:rsidRPr="0038385A">
              <w:rPr>
                <w:rFonts w:ascii="Menlo Regular" w:hint="eastAsia"/>
                <w:sz w:val="18"/>
                <w:szCs w:val="18"/>
              </w:rPr>
              <w:t>开户省市</w:t>
            </w:r>
            <w:r w:rsidRPr="0038385A">
              <w:rPr>
                <w:rFonts w:ascii="Menlo Regular" w:hint="eastAsia"/>
                <w:sz w:val="18"/>
                <w:szCs w:val="18"/>
              </w:rPr>
              <w:t>|</w:t>
            </w:r>
            <w:r>
              <w:rPr>
                <w:rFonts w:ascii="Menlo Regular" w:hint="eastAsia"/>
                <w:sz w:val="18"/>
                <w:szCs w:val="18"/>
              </w:rPr>
              <w:t>充值</w:t>
            </w:r>
            <w:r>
              <w:rPr>
                <w:rFonts w:ascii="Menlo Regular"/>
                <w:sz w:val="18"/>
                <w:szCs w:val="18"/>
              </w:rPr>
              <w:t>手机号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3CA" w:rsidRDefault="009945EF" w:rsidP="00E05DEB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int="eastAsia"/>
                <w:sz w:val="18"/>
                <w:szCs w:val="18"/>
              </w:rPr>
              <w:t>充值</w:t>
            </w:r>
            <w:r>
              <w:rPr>
                <w:rFonts w:ascii="Menlo Regular"/>
                <w:sz w:val="18"/>
                <w:szCs w:val="18"/>
              </w:rPr>
              <w:t>手机号</w:t>
            </w:r>
          </w:p>
        </w:tc>
      </w:tr>
      <w:tr w:rsidR="00E05DEB" w:rsidRPr="002A27CA" w:rsidTr="00566435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05DEB" w:rsidRPr="005D204C" w:rsidRDefault="00E05DEB" w:rsidP="00E05DEB">
            <w:pPr>
              <w:snapToGrid w:val="0"/>
              <w:rPr>
                <w:rFonts w:ascii="Menlo Regular"/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05DEB" w:rsidRPr="00C020D2" w:rsidRDefault="00E05DEB" w:rsidP="00E05DEB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5DEB" w:rsidRPr="00C020D2" w:rsidRDefault="00E05DEB" w:rsidP="00E05DEB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 w:rsidR="00E05DEB" w:rsidRPr="00DC425D" w:rsidTr="00566435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20" w:color="auto" w:fill="auto"/>
          </w:tcPr>
          <w:p w:rsidR="00E05DEB" w:rsidRPr="00F416CA" w:rsidRDefault="00E05DEB" w:rsidP="00E05DEB">
            <w:pPr>
              <w:snapToGrid w:val="0"/>
              <w:rPr>
                <w:rFonts w:ascii="宋体" w:hAnsi="宋体"/>
                <w:sz w:val="18"/>
                <w:szCs w:val="18"/>
              </w:rPr>
            </w:pPr>
            <w:r w:rsidRPr="00F416CA">
              <w:rPr>
                <w:rFonts w:ascii="宋体" w:hAnsi="宋体" w:hint="eastAsia"/>
                <w:sz w:val="18"/>
                <w:szCs w:val="18"/>
              </w:rPr>
              <w:t>备注说明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5DEB" w:rsidRPr="00B92090" w:rsidRDefault="00E05DEB" w:rsidP="00E05DEB">
            <w:pPr>
              <w:pStyle w:val="ac"/>
              <w:numPr>
                <w:ilvl w:val="0"/>
                <w:numId w:val="16"/>
              </w:numPr>
              <w:snapToGrid w:val="0"/>
              <w:ind w:firstLineChars="0"/>
              <w:rPr>
                <w:rFonts w:ascii="Menlo Regular"/>
                <w:sz w:val="18"/>
                <w:szCs w:val="18"/>
              </w:rPr>
            </w:pPr>
            <w:r w:rsidRPr="00501709">
              <w:rPr>
                <w:rFonts w:ascii="Menlo Regular" w:hint="eastAsia"/>
                <w:b/>
                <w:sz w:val="18"/>
                <w:szCs w:val="18"/>
              </w:rPr>
              <w:t>VIP</w:t>
            </w:r>
            <w:r w:rsidRPr="00501709">
              <w:rPr>
                <w:rFonts w:ascii="Menlo Regular" w:hint="eastAsia"/>
                <w:b/>
                <w:sz w:val="18"/>
                <w:szCs w:val="18"/>
              </w:rPr>
              <w:t>标识</w:t>
            </w:r>
            <w:r w:rsidRPr="00CA2181">
              <w:rPr>
                <w:rFonts w:ascii="Menlo Regular" w:hint="eastAsia"/>
                <w:sz w:val="18"/>
                <w:szCs w:val="18"/>
              </w:rPr>
              <w:t>：</w:t>
            </w:r>
            <w:r w:rsidRPr="00501709">
              <w:rPr>
                <w:rFonts w:ascii="Menlo Regular" w:hAnsi="Menlo Regular" w:hint="eastAsia"/>
                <w:sz w:val="18"/>
                <w:szCs w:val="18"/>
              </w:rPr>
              <w:t>0</w:t>
            </w:r>
            <w:r w:rsidRPr="00501709">
              <w:rPr>
                <w:rFonts w:ascii="Menlo Regular" w:hAnsi="Menlo Regular" w:hint="eastAsia"/>
                <w:sz w:val="18"/>
                <w:szCs w:val="18"/>
              </w:rPr>
              <w:t>：非商户</w:t>
            </w:r>
            <w:r w:rsidRPr="00501709">
              <w:rPr>
                <w:rFonts w:ascii="Menlo Regular" w:hAnsi="Menlo Regular" w:hint="eastAsia"/>
                <w:sz w:val="18"/>
                <w:szCs w:val="18"/>
              </w:rPr>
              <w:t>VIP</w:t>
            </w:r>
            <w:r w:rsidRPr="00501709">
              <w:rPr>
                <w:rFonts w:ascii="Menlo Regular" w:hAnsi="Menlo Regular" w:hint="eastAsia"/>
                <w:sz w:val="18"/>
                <w:szCs w:val="18"/>
              </w:rPr>
              <w:t>，</w:t>
            </w:r>
            <w:r w:rsidRPr="00501709">
              <w:rPr>
                <w:rFonts w:ascii="Menlo Regular" w:hAnsi="Menlo Regular" w:hint="eastAsia"/>
                <w:sz w:val="18"/>
                <w:szCs w:val="18"/>
              </w:rPr>
              <w:t>1</w:t>
            </w:r>
            <w:r w:rsidRPr="00501709">
              <w:rPr>
                <w:rFonts w:ascii="Menlo Regular" w:hAnsi="Menlo Regular" w:hint="eastAsia"/>
                <w:sz w:val="18"/>
                <w:szCs w:val="18"/>
              </w:rPr>
              <w:t>：商户</w:t>
            </w:r>
            <w:r w:rsidRPr="00501709">
              <w:rPr>
                <w:rFonts w:ascii="Menlo Regular" w:hAnsi="Menlo Regular" w:hint="eastAsia"/>
                <w:sz w:val="18"/>
                <w:szCs w:val="18"/>
              </w:rPr>
              <w:t>VIP</w:t>
            </w:r>
          </w:p>
          <w:p w:rsidR="00E05DEB" w:rsidRPr="00501709" w:rsidRDefault="00E05DEB" w:rsidP="00E05DEB">
            <w:pPr>
              <w:pStyle w:val="ac"/>
              <w:numPr>
                <w:ilvl w:val="0"/>
                <w:numId w:val="16"/>
              </w:numPr>
              <w:snapToGrid w:val="0"/>
              <w:ind w:firstLineChars="0"/>
              <w:rPr>
                <w:rFonts w:ascii="Menlo Regular"/>
                <w:sz w:val="18"/>
                <w:szCs w:val="18"/>
              </w:rPr>
            </w:pPr>
            <w:r w:rsidRPr="00751CFF">
              <w:rPr>
                <w:rFonts w:ascii="Menlo Regular" w:hint="eastAsia"/>
                <w:b/>
                <w:sz w:val="18"/>
                <w:szCs w:val="18"/>
              </w:rPr>
              <w:t>开户省市：</w:t>
            </w:r>
            <w:r>
              <w:rPr>
                <w:rFonts w:ascii="Menlo Regular" w:hint="eastAsia"/>
                <w:sz w:val="18"/>
                <w:szCs w:val="18"/>
              </w:rPr>
              <w:t>格式</w:t>
            </w:r>
            <w:r>
              <w:rPr>
                <w:rFonts w:ascii="Menlo Regular"/>
                <w:sz w:val="18"/>
                <w:szCs w:val="18"/>
              </w:rPr>
              <w:t>为</w:t>
            </w:r>
            <w:r>
              <w:rPr>
                <w:rFonts w:ascii="Menlo Regular" w:hint="eastAsia"/>
                <w:sz w:val="18"/>
                <w:szCs w:val="18"/>
              </w:rPr>
              <w:t>【省份</w:t>
            </w:r>
            <w:r>
              <w:rPr>
                <w:rFonts w:ascii="Menlo Regular" w:hint="eastAsia"/>
                <w:sz w:val="18"/>
                <w:szCs w:val="18"/>
              </w:rPr>
              <w:t>,</w:t>
            </w:r>
            <w:r>
              <w:rPr>
                <w:rFonts w:ascii="Menlo Regular" w:hint="eastAsia"/>
                <w:sz w:val="18"/>
                <w:szCs w:val="18"/>
              </w:rPr>
              <w:t>城市</w:t>
            </w:r>
            <w:r>
              <w:rPr>
                <w:rFonts w:ascii="Menlo Regular"/>
                <w:sz w:val="18"/>
                <w:szCs w:val="18"/>
              </w:rPr>
              <w:t>】</w:t>
            </w:r>
            <w:r>
              <w:rPr>
                <w:rFonts w:ascii="Menlo Regular" w:hint="eastAsia"/>
                <w:sz w:val="18"/>
                <w:szCs w:val="18"/>
              </w:rPr>
              <w:t>，</w:t>
            </w:r>
            <w:r>
              <w:rPr>
                <w:rFonts w:ascii="Menlo Regular"/>
                <w:sz w:val="18"/>
                <w:szCs w:val="18"/>
              </w:rPr>
              <w:t>如</w:t>
            </w:r>
            <w:r>
              <w:rPr>
                <w:rFonts w:ascii="Menlo Regular" w:hint="eastAsia"/>
                <w:sz w:val="18"/>
                <w:szCs w:val="18"/>
              </w:rPr>
              <w:t>：</w:t>
            </w:r>
            <w:r>
              <w:rPr>
                <w:rFonts w:ascii="Menlo Regular" w:hint="eastAsia"/>
                <w:sz w:val="18"/>
                <w:szCs w:val="18"/>
              </w:rPr>
              <w:t xml:space="preserve"> </w:t>
            </w:r>
            <w:r>
              <w:rPr>
                <w:rFonts w:ascii="Menlo Regular" w:hint="eastAsia"/>
                <w:sz w:val="18"/>
                <w:szCs w:val="18"/>
              </w:rPr>
              <w:t>广东</w:t>
            </w:r>
            <w:r>
              <w:rPr>
                <w:rFonts w:ascii="Menlo Regular"/>
                <w:sz w:val="18"/>
                <w:szCs w:val="18"/>
              </w:rPr>
              <w:t>省</w:t>
            </w:r>
            <w:r>
              <w:rPr>
                <w:rFonts w:ascii="Menlo Regular" w:hint="eastAsia"/>
                <w:sz w:val="18"/>
                <w:szCs w:val="18"/>
              </w:rPr>
              <w:t>,</w:t>
            </w:r>
            <w:r>
              <w:rPr>
                <w:rFonts w:ascii="Menlo Regular" w:hint="eastAsia"/>
                <w:sz w:val="18"/>
                <w:szCs w:val="18"/>
              </w:rPr>
              <w:t>广州</w:t>
            </w:r>
            <w:r>
              <w:rPr>
                <w:rFonts w:ascii="Menlo Regular"/>
                <w:sz w:val="18"/>
                <w:szCs w:val="18"/>
              </w:rPr>
              <w:t>市</w:t>
            </w:r>
          </w:p>
          <w:p w:rsidR="00E05DEB" w:rsidRDefault="00E05DEB" w:rsidP="00E05DEB">
            <w:pPr>
              <w:pStyle w:val="ac"/>
              <w:numPr>
                <w:ilvl w:val="0"/>
                <w:numId w:val="16"/>
              </w:numPr>
              <w:snapToGrid w:val="0"/>
              <w:ind w:firstLineChars="0"/>
              <w:rPr>
                <w:rFonts w:ascii="宋体" w:hAnsi="宋体"/>
                <w:sz w:val="18"/>
                <w:szCs w:val="18"/>
              </w:rPr>
            </w:pPr>
            <w:r w:rsidRPr="00493DE8">
              <w:rPr>
                <w:rFonts w:ascii="Menlo Regular" w:hint="eastAsia"/>
                <w:b/>
                <w:sz w:val="18"/>
                <w:szCs w:val="18"/>
              </w:rPr>
              <w:t>起飞</w:t>
            </w:r>
            <w:r w:rsidRPr="00493DE8">
              <w:rPr>
                <w:rFonts w:ascii="Menlo Regular"/>
                <w:b/>
                <w:sz w:val="18"/>
                <w:szCs w:val="18"/>
              </w:rPr>
              <w:t>时间</w:t>
            </w:r>
            <w:r w:rsidRPr="00493DE8">
              <w:rPr>
                <w:rFonts w:ascii="Menlo Regular" w:hint="eastAsia"/>
                <w:b/>
                <w:sz w:val="18"/>
                <w:szCs w:val="18"/>
              </w:rPr>
              <w:t>：</w:t>
            </w:r>
            <w:r>
              <w:rPr>
                <w:rFonts w:ascii="Menlo Regular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机票</w:t>
            </w:r>
            <w:r>
              <w:rPr>
                <w:rFonts w:ascii="宋体" w:hAnsi="宋体"/>
                <w:sz w:val="18"/>
                <w:szCs w:val="18"/>
              </w:rPr>
              <w:t>行业的</w:t>
            </w:r>
            <w:r>
              <w:rPr>
                <w:rFonts w:ascii="宋体" w:hAnsi="宋体" w:hint="eastAsia"/>
                <w:sz w:val="18"/>
                <w:szCs w:val="18"/>
              </w:rPr>
              <w:t>【</w:t>
            </w:r>
            <w:r w:rsidRPr="0005784A">
              <w:rPr>
                <w:rFonts w:ascii="Menlo Regular" w:hint="eastAsia"/>
                <w:sz w:val="18"/>
                <w:szCs w:val="18"/>
              </w:rPr>
              <w:t>起飞</w:t>
            </w:r>
            <w:r w:rsidRPr="0005784A">
              <w:rPr>
                <w:rFonts w:ascii="Menlo Regular"/>
                <w:sz w:val="18"/>
                <w:szCs w:val="18"/>
              </w:rPr>
              <w:t>时间</w:t>
            </w:r>
            <w:r>
              <w:rPr>
                <w:rFonts w:ascii="宋体" w:hAnsi="宋体"/>
                <w:sz w:val="18"/>
                <w:szCs w:val="18"/>
              </w:rPr>
              <w:t>】</w:t>
            </w:r>
            <w:r>
              <w:rPr>
                <w:rFonts w:ascii="宋体" w:hAnsi="宋体" w:hint="eastAsia"/>
                <w:sz w:val="18"/>
                <w:szCs w:val="18"/>
              </w:rPr>
              <w:t>格式</w:t>
            </w:r>
            <w:r>
              <w:rPr>
                <w:rFonts w:ascii="宋体" w:hAnsi="宋体"/>
                <w:sz w:val="18"/>
                <w:szCs w:val="18"/>
              </w:rPr>
              <w:t>为：yyyymmddhhMM</w:t>
            </w:r>
            <w:r>
              <w:rPr>
                <w:rFonts w:ascii="宋体" w:hAnsi="宋体" w:hint="eastAsia"/>
                <w:sz w:val="18"/>
                <w:szCs w:val="18"/>
              </w:rPr>
              <w:t>；</w:t>
            </w:r>
          </w:p>
          <w:p w:rsidR="00E05DEB" w:rsidRPr="00B92090" w:rsidRDefault="00E05DEB" w:rsidP="00E05DEB">
            <w:pPr>
              <w:pStyle w:val="ac"/>
              <w:numPr>
                <w:ilvl w:val="0"/>
                <w:numId w:val="16"/>
              </w:numPr>
              <w:snapToGrid w:val="0"/>
              <w:ind w:firstLineChars="0"/>
              <w:rPr>
                <w:rFonts w:ascii="宋体" w:hAnsi="宋体"/>
                <w:sz w:val="18"/>
                <w:szCs w:val="18"/>
              </w:rPr>
            </w:pPr>
            <w:r w:rsidRPr="00435FD4">
              <w:rPr>
                <w:rFonts w:ascii="Menlo Regular" w:hint="eastAsia"/>
                <w:b/>
                <w:sz w:val="18"/>
                <w:szCs w:val="18"/>
              </w:rPr>
              <w:t>出发</w:t>
            </w:r>
            <w:r w:rsidRPr="00435FD4">
              <w:rPr>
                <w:rFonts w:ascii="Menlo Regular"/>
                <w:b/>
                <w:sz w:val="18"/>
                <w:szCs w:val="18"/>
              </w:rPr>
              <w:t>地</w:t>
            </w:r>
            <w:r>
              <w:rPr>
                <w:rFonts w:ascii="Menlo Regular" w:hint="eastAsia"/>
                <w:sz w:val="18"/>
                <w:szCs w:val="18"/>
              </w:rPr>
              <w:t>：</w:t>
            </w:r>
            <w:r>
              <w:rPr>
                <w:rFonts w:ascii="Menlo Regular" w:hint="eastAsia"/>
                <w:sz w:val="18"/>
                <w:szCs w:val="18"/>
              </w:rPr>
              <w:t xml:space="preserve">   </w:t>
            </w:r>
            <w:r>
              <w:rPr>
                <w:rFonts w:ascii="宋体" w:hAnsi="宋体" w:hint="eastAsia"/>
                <w:sz w:val="18"/>
                <w:szCs w:val="18"/>
              </w:rPr>
              <w:t>机票</w:t>
            </w:r>
            <w:r>
              <w:rPr>
                <w:rFonts w:ascii="宋体" w:hAnsi="宋体"/>
                <w:sz w:val="18"/>
                <w:szCs w:val="18"/>
              </w:rPr>
              <w:t>行业的</w:t>
            </w:r>
            <w:r>
              <w:rPr>
                <w:rFonts w:ascii="宋体" w:hAnsi="宋体" w:hint="eastAsia"/>
                <w:sz w:val="18"/>
                <w:szCs w:val="18"/>
              </w:rPr>
              <w:t>【出发</w:t>
            </w:r>
            <w:r>
              <w:rPr>
                <w:rFonts w:ascii="宋体" w:hAnsi="宋体"/>
                <w:sz w:val="18"/>
                <w:szCs w:val="18"/>
              </w:rPr>
              <w:t>地</w:t>
            </w:r>
            <w:r>
              <w:rPr>
                <w:rFonts w:ascii="宋体" w:hAnsi="宋体" w:hint="eastAsia"/>
                <w:sz w:val="18"/>
                <w:szCs w:val="18"/>
              </w:rPr>
              <w:t>】</w:t>
            </w:r>
            <w:r>
              <w:rPr>
                <w:rFonts w:ascii="Menlo Regular" w:hint="eastAsia"/>
                <w:sz w:val="18"/>
                <w:szCs w:val="18"/>
              </w:rPr>
              <w:t>和【</w:t>
            </w:r>
            <w:r w:rsidRPr="0005784A">
              <w:rPr>
                <w:rFonts w:ascii="Menlo Regular" w:hint="eastAsia"/>
                <w:sz w:val="18"/>
                <w:szCs w:val="18"/>
              </w:rPr>
              <w:t>目的</w:t>
            </w:r>
            <w:r w:rsidRPr="0005784A">
              <w:rPr>
                <w:rFonts w:ascii="Menlo Regular"/>
                <w:sz w:val="18"/>
                <w:szCs w:val="18"/>
              </w:rPr>
              <w:t>地</w:t>
            </w:r>
            <w:r>
              <w:rPr>
                <w:rFonts w:ascii="Menlo Regular" w:hint="eastAsia"/>
                <w:sz w:val="18"/>
                <w:szCs w:val="18"/>
              </w:rPr>
              <w:t>】为机场</w:t>
            </w:r>
            <w:r>
              <w:rPr>
                <w:rFonts w:ascii="Menlo Regular" w:hint="eastAsia"/>
                <w:sz w:val="18"/>
                <w:szCs w:val="18"/>
              </w:rPr>
              <w:t>3</w:t>
            </w:r>
            <w:r>
              <w:rPr>
                <w:rFonts w:ascii="Menlo Regular" w:hint="eastAsia"/>
                <w:sz w:val="18"/>
                <w:szCs w:val="18"/>
              </w:rPr>
              <w:t>字</w:t>
            </w:r>
            <w:r>
              <w:rPr>
                <w:rFonts w:ascii="Menlo Regular"/>
                <w:sz w:val="18"/>
                <w:szCs w:val="18"/>
              </w:rPr>
              <w:t>代码；</w:t>
            </w:r>
          </w:p>
          <w:p w:rsidR="00E05DEB" w:rsidRPr="00F55E3A" w:rsidRDefault="00E05DEB" w:rsidP="00E05DEB">
            <w:pPr>
              <w:pStyle w:val="ac"/>
              <w:numPr>
                <w:ilvl w:val="0"/>
                <w:numId w:val="16"/>
              </w:numPr>
              <w:snapToGrid w:val="0"/>
              <w:ind w:firstLineChars="0"/>
              <w:rPr>
                <w:rFonts w:ascii="宋体" w:hAnsi="宋体"/>
                <w:b/>
                <w:sz w:val="18"/>
                <w:szCs w:val="18"/>
              </w:rPr>
            </w:pPr>
            <w:r w:rsidRPr="00F55E3A">
              <w:rPr>
                <w:rFonts w:ascii="Menlo Regular" w:hAnsi="Menlo Regular" w:hint="eastAsia"/>
                <w:b/>
                <w:sz w:val="18"/>
                <w:szCs w:val="18"/>
              </w:rPr>
              <w:t>手续费</w:t>
            </w:r>
            <w:r>
              <w:rPr>
                <w:rFonts w:ascii="Menlo Regular" w:hAnsi="Menlo Regular" w:hint="eastAsia"/>
                <w:b/>
                <w:sz w:val="18"/>
                <w:szCs w:val="18"/>
              </w:rPr>
              <w:t>：</w:t>
            </w:r>
            <w:r w:rsidRPr="00F55E3A">
              <w:rPr>
                <w:rFonts w:ascii="Menlo Regular" w:hAnsi="Menlo Regular" w:hint="eastAsia"/>
                <w:sz w:val="18"/>
                <w:szCs w:val="18"/>
              </w:rPr>
              <w:t xml:space="preserve">   </w:t>
            </w:r>
            <w:r w:rsidRPr="00F55E3A">
              <w:rPr>
                <w:rFonts w:ascii="Menlo Regular" w:hAnsi="Menlo Regular" w:hint="eastAsia"/>
                <w:sz w:val="18"/>
                <w:szCs w:val="18"/>
              </w:rPr>
              <w:t>彩票</w:t>
            </w:r>
            <w:r>
              <w:rPr>
                <w:rFonts w:ascii="Menlo Regular" w:hAnsi="Menlo Regular" w:hint="eastAsia"/>
                <w:sz w:val="18"/>
                <w:szCs w:val="18"/>
              </w:rPr>
              <w:t>行业</w:t>
            </w:r>
            <w:r>
              <w:rPr>
                <w:rFonts w:ascii="Menlo Regular" w:hAnsi="Menlo Regular"/>
                <w:sz w:val="18"/>
                <w:szCs w:val="18"/>
              </w:rPr>
              <w:t>的【</w:t>
            </w:r>
            <w:r>
              <w:rPr>
                <w:rFonts w:ascii="Menlo Regular" w:hAnsi="Menlo Regular" w:hint="eastAsia"/>
                <w:sz w:val="18"/>
                <w:szCs w:val="18"/>
              </w:rPr>
              <w:t>手续</w:t>
            </w:r>
            <w:r>
              <w:rPr>
                <w:rFonts w:ascii="Menlo Regular" w:hAnsi="Menlo Regular"/>
                <w:sz w:val="18"/>
                <w:szCs w:val="18"/>
              </w:rPr>
              <w:t>费】</w:t>
            </w:r>
            <w:r>
              <w:rPr>
                <w:rFonts w:ascii="Menlo Regular" w:hAnsi="Menlo Regular" w:hint="eastAsia"/>
                <w:sz w:val="18"/>
                <w:szCs w:val="18"/>
              </w:rPr>
              <w:t>为</w:t>
            </w:r>
            <w:r w:rsidRPr="00447C0C">
              <w:rPr>
                <w:rFonts w:ascii="Menlo Regular" w:hAnsi="Menlo Regular" w:hint="eastAsia"/>
                <w:sz w:val="18"/>
                <w:szCs w:val="18"/>
              </w:rPr>
              <w:t>用户承担的手续费；商户承担时，该字段填</w:t>
            </w:r>
            <w:r w:rsidRPr="00447C0C">
              <w:rPr>
                <w:rFonts w:ascii="Menlo Regular" w:hAnsi="Menlo Regular" w:hint="eastAsia"/>
                <w:sz w:val="18"/>
                <w:szCs w:val="18"/>
              </w:rPr>
              <w:t>0</w:t>
            </w:r>
            <w:r>
              <w:rPr>
                <w:rFonts w:ascii="Menlo Regular" w:hAnsi="Menlo Regular" w:hint="eastAsia"/>
                <w:sz w:val="18"/>
                <w:szCs w:val="18"/>
              </w:rPr>
              <w:t>；</w:t>
            </w:r>
          </w:p>
        </w:tc>
      </w:tr>
    </w:tbl>
    <w:p w:rsidR="0051121D" w:rsidRPr="00FE4045" w:rsidRDefault="0051121D" w:rsidP="0051121D">
      <w:pPr>
        <w:pStyle w:val="ac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参考</w:t>
      </w:r>
      <w:r>
        <w:rPr>
          <w:b/>
        </w:rPr>
        <w:t>报文</w:t>
      </w:r>
    </w:p>
    <w:p w:rsidR="0051121D" w:rsidRDefault="000B6174" w:rsidP="0051121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0B6174">
        <w:rPr>
          <w:rFonts w:ascii="Courier New" w:hAnsi="Courier New" w:cs="Courier New"/>
          <w:kern w:val="0"/>
          <w:sz w:val="20"/>
        </w:rPr>
        <w:t>http</w:t>
      </w:r>
      <w:r w:rsidR="00CE2B88">
        <w:rPr>
          <w:rFonts w:ascii="Courier New" w:hAnsi="Courier New" w:cs="Courier New" w:hint="eastAsia"/>
          <w:kern w:val="0"/>
          <w:sz w:val="20"/>
        </w:rPr>
        <w:t>s</w:t>
      </w:r>
      <w:r w:rsidRPr="000B6174">
        <w:rPr>
          <w:rFonts w:ascii="Courier New" w:hAnsi="Courier New" w:cs="Courier New"/>
          <w:kern w:val="0"/>
          <w:sz w:val="20"/>
        </w:rPr>
        <w:t>://testmobile.payeco.com/ppi/merchant/itf.do?TradeCode=PlaceOrder&amp;Version=2.0.0&amp;MerchantId=302020000058&amp;MerchOrderId=1406794726774&amp;Amount=100&amp;OrderDesc=5YWF5YC8&amp;TradeTime=20140731161846&amp;ExpTime=&amp;NotifyUrl=http%3A%2F%2Fwww.xxxxx.com%2Fpaynotify.do%3Fa%3Db%26c%3Dd&amp;ExtData=&amp;MiscData=&amp;NotifyFlag=0&amp;Sign=oO56YhwS+KFRcEXYnKlz8lyUH0LOcr0agZPxvl8km4Fkexxi7F1AnW+zhCIaXeGeuPXDHZB4MAq7c4IyoOa2T9Cl/75A5IcdoWXu6Z8c1PPGvS6ebIQgYRxal9qMtQUz5de1KVcY4qRewsdQBwI4w8wmvmcii3CKY8MRc6v1bMA=</w:t>
      </w:r>
    </w:p>
    <w:p w:rsidR="000B6174" w:rsidRPr="000B6174" w:rsidRDefault="000B6174" w:rsidP="0051121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51121D" w:rsidRDefault="0051121D" w:rsidP="0051121D">
      <w:pPr>
        <w:rPr>
          <w:b/>
        </w:rPr>
      </w:pPr>
    </w:p>
    <w:p w:rsidR="007D0CAC" w:rsidRPr="00D37E21" w:rsidRDefault="007D0CAC" w:rsidP="007D0CAC">
      <w:pPr>
        <w:rPr>
          <w:b/>
        </w:rPr>
      </w:pPr>
    </w:p>
    <w:p w:rsidR="007D0CAC" w:rsidRDefault="007D0CAC" w:rsidP="007D0CAC">
      <w:pPr>
        <w:pStyle w:val="ac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返回</w:t>
      </w:r>
      <w:r w:rsidRPr="00FE4045">
        <w:rPr>
          <w:b/>
        </w:rPr>
        <w:t>参数</w:t>
      </w:r>
    </w:p>
    <w:tbl>
      <w:tblPr>
        <w:tblW w:w="94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36"/>
        <w:gridCol w:w="1701"/>
        <w:gridCol w:w="708"/>
        <w:gridCol w:w="708"/>
        <w:gridCol w:w="708"/>
        <w:gridCol w:w="3828"/>
      </w:tblGrid>
      <w:tr w:rsidR="00996F29" w:rsidRPr="00F82447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96F29" w:rsidRDefault="00996F29" w:rsidP="00201FC3">
            <w:pPr>
              <w:snapToGrid w:val="0"/>
              <w:jc w:val="center"/>
              <w:rPr>
                <w:b/>
                <w:sz w:val="18"/>
              </w:rPr>
            </w:pPr>
          </w:p>
          <w:p w:rsidR="00996F29" w:rsidRPr="00F82447" w:rsidRDefault="00996F29" w:rsidP="00201FC3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参数</w:t>
            </w:r>
            <w:r w:rsidRPr="00F82447">
              <w:rPr>
                <w:rFonts w:hint="eastAsia"/>
                <w:b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96F29" w:rsidRDefault="00996F29" w:rsidP="00201FC3">
            <w:pPr>
              <w:snapToGrid w:val="0"/>
              <w:jc w:val="center"/>
              <w:rPr>
                <w:b/>
                <w:sz w:val="18"/>
              </w:rPr>
            </w:pPr>
          </w:p>
          <w:p w:rsidR="00996F29" w:rsidRPr="00F82447" w:rsidRDefault="00996F29" w:rsidP="00201FC3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提交</w:t>
            </w:r>
            <w:r>
              <w:rPr>
                <w:b/>
                <w:sz w:val="18"/>
              </w:rPr>
              <w:t>参数名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96F29" w:rsidRDefault="00996F29" w:rsidP="00201FC3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</w:t>
            </w:r>
            <w:r>
              <w:rPr>
                <w:b/>
                <w:sz w:val="18"/>
              </w:rPr>
              <w:t>类型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96F29" w:rsidRDefault="00996F29" w:rsidP="00201FC3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最大</w:t>
            </w:r>
            <w:r>
              <w:rPr>
                <w:b/>
                <w:sz w:val="18"/>
              </w:rPr>
              <w:t>长度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96F29" w:rsidRPr="00F82447" w:rsidRDefault="00996F29" w:rsidP="00201FC3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是否必须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96F29" w:rsidRDefault="00996F29" w:rsidP="00201FC3">
            <w:pPr>
              <w:snapToGrid w:val="0"/>
              <w:jc w:val="center"/>
              <w:rPr>
                <w:b/>
                <w:sz w:val="18"/>
              </w:rPr>
            </w:pPr>
          </w:p>
          <w:p w:rsidR="00996F29" w:rsidRPr="00F82447" w:rsidRDefault="00996F29" w:rsidP="00201FC3">
            <w:pPr>
              <w:snapToGrid w:val="0"/>
              <w:jc w:val="center"/>
              <w:rPr>
                <w:b/>
                <w:sz w:val="18"/>
              </w:rPr>
            </w:pPr>
            <w:r w:rsidRPr="00F82447">
              <w:rPr>
                <w:rFonts w:hint="eastAsia"/>
                <w:b/>
                <w:sz w:val="18"/>
              </w:rPr>
              <w:t>备注</w:t>
            </w:r>
          </w:p>
        </w:tc>
      </w:tr>
      <w:tr w:rsidR="007E1EF1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1EF1" w:rsidRPr="00FC4679" w:rsidRDefault="007E1EF1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交易</w:t>
            </w:r>
            <w:r>
              <w:rPr>
                <w:rFonts w:ascii="Menlo Regular" w:hAnsi="Menlo Regular" w:cs="宋体"/>
                <w:sz w:val="18"/>
                <w:szCs w:val="18"/>
              </w:rPr>
              <w:t>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1EF1" w:rsidRPr="006C243A" w:rsidRDefault="00A179E4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134AB3">
              <w:rPr>
                <w:rFonts w:ascii="Courier New" w:hAnsi="Courier New" w:cs="Courier New"/>
                <w:kern w:val="0"/>
                <w:sz w:val="20"/>
              </w:rPr>
              <w:t>TransCode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1EF1" w:rsidRPr="006C243A" w:rsidRDefault="007E1EF1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1EF1" w:rsidRPr="006C243A" w:rsidRDefault="007E1EF1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16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1EF1" w:rsidRPr="006C243A" w:rsidRDefault="007E1EF1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1EF1" w:rsidRDefault="007E1EF1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订单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提交：</w:t>
            </w:r>
            <w:r w:rsidR="004344E5">
              <w:rPr>
                <w:rFonts w:ascii="Menlo Regular" w:hAnsi="Menlo Regular" w:cs="宋体"/>
                <w:sz w:val="18"/>
                <w:szCs w:val="18"/>
              </w:rPr>
              <w:t>PlaceOrder</w:t>
            </w:r>
          </w:p>
        </w:tc>
      </w:tr>
      <w:tr w:rsidR="00996F29" w:rsidRPr="006C243A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6F29" w:rsidRPr="00632BE6" w:rsidRDefault="00996F29" w:rsidP="00201FC3">
            <w:pPr>
              <w:snapToGrid w:val="0"/>
              <w:rPr>
                <w:rFonts w:ascii="宋体" w:hAnsi="宋体"/>
                <w:sz w:val="18"/>
                <w:szCs w:val="18"/>
              </w:rPr>
            </w:pPr>
            <w:r w:rsidRPr="00FC4679">
              <w:rPr>
                <w:rFonts w:ascii="Menlo Regular" w:hAnsi="Menlo Regular" w:cs="宋体" w:hint="eastAsia"/>
                <w:sz w:val="18"/>
                <w:szCs w:val="18"/>
              </w:rPr>
              <w:t>通讯协议版本号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6F29" w:rsidRPr="006C243A" w:rsidRDefault="00996F29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Version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F29" w:rsidRPr="006C243A" w:rsidRDefault="00996F29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F29" w:rsidRPr="006C243A" w:rsidRDefault="00996F29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6F29" w:rsidRPr="006C243A" w:rsidRDefault="00996F29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F29" w:rsidRPr="006C243A" w:rsidRDefault="00996F29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固定</w:t>
            </w:r>
            <w:r>
              <w:rPr>
                <w:rFonts w:ascii="Menlo Regular" w:hAnsi="Menlo Regular" w:cs="宋体"/>
                <w:sz w:val="18"/>
                <w:szCs w:val="18"/>
              </w:rPr>
              <w:t>填写：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2.0.0</w:t>
            </w:r>
          </w:p>
        </w:tc>
      </w:tr>
      <w:tr w:rsidR="00996F29" w:rsidRPr="006C243A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6F29" w:rsidRPr="00632BE6" w:rsidRDefault="00996F29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632BE6">
              <w:rPr>
                <w:rFonts w:ascii="Menlo Regular" w:hint="eastAsia"/>
                <w:sz w:val="18"/>
                <w:szCs w:val="18"/>
              </w:rPr>
              <w:t>商户代码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6F29" w:rsidRPr="006C243A" w:rsidRDefault="00996F29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MerchantId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F29" w:rsidRPr="006C243A" w:rsidRDefault="00996F29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F29" w:rsidRPr="006C243A" w:rsidRDefault="00996F29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6F29" w:rsidRPr="006C243A" w:rsidRDefault="00996F29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F29" w:rsidRPr="006C243A" w:rsidRDefault="00996F29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 w:rsidR="00996F29" w:rsidRPr="00C020D2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6F29" w:rsidRPr="00632BE6" w:rsidRDefault="00996F29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632BE6">
              <w:rPr>
                <w:rFonts w:ascii="Menlo Regular" w:hint="eastAsia"/>
                <w:sz w:val="18"/>
                <w:szCs w:val="18"/>
              </w:rPr>
              <w:t>商户订单号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6F29" w:rsidRPr="00C020D2" w:rsidRDefault="00996F29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Merch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OrderId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F29" w:rsidRPr="00C020D2" w:rsidRDefault="00996F29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F29" w:rsidRPr="00C020D2" w:rsidRDefault="00996F29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6F29" w:rsidRPr="00C020D2" w:rsidRDefault="00996F29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F29" w:rsidRPr="00C020D2" w:rsidRDefault="00996F29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 w:rsidR="00996F29" w:rsidRPr="00C020D2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6F29" w:rsidRPr="00632BE6" w:rsidRDefault="00996F29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632BE6">
              <w:rPr>
                <w:rFonts w:ascii="Menlo Regular" w:hint="eastAsia"/>
                <w:sz w:val="18"/>
                <w:szCs w:val="18"/>
              </w:rPr>
              <w:t>商户订单金额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6F29" w:rsidRPr="00C020D2" w:rsidRDefault="00996F29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Amount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F29" w:rsidRPr="00C020D2" w:rsidRDefault="00996F29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F29" w:rsidRPr="00C020D2" w:rsidRDefault="00996F29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12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6F29" w:rsidRPr="00C020D2" w:rsidRDefault="00996F29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F29" w:rsidRPr="00C020D2" w:rsidRDefault="00A40FFC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单位</w:t>
            </w:r>
            <w:r>
              <w:rPr>
                <w:rFonts w:ascii="Menlo Regular" w:hAnsi="Menlo Regular" w:cs="宋体"/>
                <w:sz w:val="18"/>
                <w:szCs w:val="18"/>
              </w:rPr>
              <w:t>为元，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格式</w:t>
            </w:r>
            <w:r>
              <w:rPr>
                <w:rFonts w:ascii="Menlo Regular" w:hAnsi="Menlo Regular" w:cs="宋体"/>
                <w:sz w:val="18"/>
                <w:szCs w:val="18"/>
              </w:rPr>
              <w:t>：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 xml:space="preserve"> </w:t>
            </w:r>
            <w:r>
              <w:rPr>
                <w:rFonts w:ascii="Menlo Regular" w:hAnsi="Menlo Regular" w:cs="宋体"/>
                <w:sz w:val="18"/>
                <w:szCs w:val="18"/>
              </w:rPr>
              <w:t>nnnnnn.nn</w:t>
            </w:r>
          </w:p>
        </w:tc>
      </w:tr>
      <w:tr w:rsidR="007E466E" w:rsidRPr="00C020D2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466E" w:rsidRPr="00632BE6" w:rsidRDefault="007E466E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632BE6">
              <w:rPr>
                <w:rFonts w:ascii="Menlo Regular" w:hint="eastAsia"/>
                <w:sz w:val="18"/>
                <w:szCs w:val="18"/>
              </w:rPr>
              <w:t>商户订单</w:t>
            </w:r>
            <w:r>
              <w:rPr>
                <w:rFonts w:ascii="Menlo Regular" w:hint="eastAsia"/>
                <w:sz w:val="18"/>
                <w:szCs w:val="18"/>
              </w:rPr>
              <w:t>提交</w:t>
            </w:r>
            <w:r w:rsidRPr="00632BE6">
              <w:rPr>
                <w:rFonts w:ascii="Menlo Regular" w:hint="eastAsia"/>
                <w:sz w:val="18"/>
                <w:szCs w:val="18"/>
              </w:rPr>
              <w:t>时间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466E" w:rsidRPr="00C020D2" w:rsidRDefault="007E466E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TradeT</w:t>
            </w:r>
            <w:r w:rsidR="00D9381D">
              <w:rPr>
                <w:rFonts w:ascii="Menlo Regular" w:hAnsi="Menlo Regular" w:cs="宋体"/>
                <w:sz w:val="18"/>
                <w:szCs w:val="18"/>
              </w:rPr>
              <w:t>i</w:t>
            </w:r>
            <w:r>
              <w:rPr>
                <w:rFonts w:ascii="Menlo Regular" w:hAnsi="Menlo Regular" w:cs="宋体"/>
                <w:sz w:val="18"/>
                <w:szCs w:val="18"/>
              </w:rPr>
              <w:t>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66E" w:rsidRPr="00C020D2" w:rsidRDefault="007E466E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66E" w:rsidRPr="00C020D2" w:rsidRDefault="007E466E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14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466E" w:rsidRPr="00C020D2" w:rsidRDefault="007E466E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66E" w:rsidRPr="00C020D2" w:rsidRDefault="00066EE6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原样</w:t>
            </w:r>
            <w:r>
              <w:rPr>
                <w:rFonts w:ascii="Menlo Regular" w:hAnsi="Menlo Regular" w:cs="宋体"/>
                <w:sz w:val="18"/>
                <w:szCs w:val="18"/>
              </w:rPr>
              <w:t>返回</w:t>
            </w:r>
          </w:p>
        </w:tc>
      </w:tr>
      <w:tr w:rsidR="007D3A6A" w:rsidRPr="007673D6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D3A6A" w:rsidRPr="00632BE6" w:rsidRDefault="007D3A6A" w:rsidP="007D3A6A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FC4679">
              <w:rPr>
                <w:rFonts w:ascii="Menlo Regular" w:hint="eastAsia"/>
                <w:sz w:val="18"/>
                <w:szCs w:val="18"/>
              </w:rPr>
              <w:t>易联</w:t>
            </w:r>
            <w:r>
              <w:rPr>
                <w:rFonts w:ascii="Menlo Regular" w:hint="eastAsia"/>
                <w:sz w:val="18"/>
                <w:szCs w:val="18"/>
              </w:rPr>
              <w:t>订单</w:t>
            </w:r>
            <w:r>
              <w:rPr>
                <w:rFonts w:ascii="Menlo Regular"/>
                <w:sz w:val="18"/>
                <w:szCs w:val="18"/>
              </w:rPr>
              <w:t>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D3A6A" w:rsidRPr="007673D6" w:rsidRDefault="007D3A6A" w:rsidP="007D3A6A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Order</w:t>
            </w:r>
            <w:r>
              <w:rPr>
                <w:rFonts w:ascii="Menlo Regular" w:hAnsi="Menlo Regular" w:cs="宋体"/>
                <w:sz w:val="18"/>
                <w:szCs w:val="18"/>
              </w:rPr>
              <w:t>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A6A" w:rsidRPr="00C020D2" w:rsidRDefault="007D3A6A" w:rsidP="007D3A6A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A6A" w:rsidRPr="00C020D2" w:rsidRDefault="007D3A6A" w:rsidP="007D3A6A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D3A6A" w:rsidRDefault="007D3A6A" w:rsidP="007D3A6A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A6A" w:rsidRPr="007673D6" w:rsidRDefault="00865C23" w:rsidP="007D3A6A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插件</w:t>
            </w:r>
            <w:r>
              <w:rPr>
                <w:rFonts w:ascii="Menlo Regular" w:hAnsi="Menlo Regular" w:cs="宋体"/>
                <w:sz w:val="18"/>
                <w:szCs w:val="18"/>
              </w:rPr>
              <w:t>平台返回的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订单</w:t>
            </w:r>
            <w:r>
              <w:rPr>
                <w:rFonts w:ascii="Menlo Regular" w:hAnsi="Menlo Regular" w:cs="宋体"/>
                <w:sz w:val="18"/>
                <w:szCs w:val="18"/>
              </w:rPr>
              <w:t>系统订单号</w:t>
            </w:r>
          </w:p>
        </w:tc>
      </w:tr>
      <w:tr w:rsidR="00FE51AB" w:rsidRPr="00C020D2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51AB" w:rsidRPr="00FC4679" w:rsidRDefault="00FE51AB" w:rsidP="00FE51AB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 w:rsidRPr="00FC4679">
              <w:rPr>
                <w:rFonts w:ascii="Menlo Regular" w:hAnsi="Menlo Regular" w:hint="eastAsia"/>
                <w:sz w:val="18"/>
                <w:szCs w:val="18"/>
              </w:rPr>
              <w:t>签名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51AB" w:rsidRPr="00770BAC" w:rsidRDefault="00FE51AB" w:rsidP="00FE51AB">
            <w:pPr>
              <w:snapToGrid w:val="0"/>
              <w:jc w:val="left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/>
                <w:sz w:val="18"/>
                <w:szCs w:val="18"/>
              </w:rPr>
              <w:t>S</w:t>
            </w:r>
            <w:r>
              <w:rPr>
                <w:rFonts w:ascii="Menlo Regular" w:hAnsi="Menlo Regular" w:hint="eastAsia"/>
                <w:sz w:val="18"/>
                <w:szCs w:val="18"/>
              </w:rPr>
              <w:t>ign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1AB" w:rsidRPr="00770BAC" w:rsidRDefault="00FE51AB" w:rsidP="00FE51AB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1AB" w:rsidRPr="00770BAC" w:rsidRDefault="00FE51AB" w:rsidP="00FE51AB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512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51AB" w:rsidRPr="00C020D2" w:rsidRDefault="00FE51AB" w:rsidP="00FE51AB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1AB" w:rsidRPr="00770BAC" w:rsidRDefault="004E60BD" w:rsidP="00FE51AB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对</w:t>
            </w:r>
            <w:r>
              <w:rPr>
                <w:rFonts w:ascii="Menlo Regular" w:hAnsi="Menlo Regular"/>
                <w:sz w:val="18"/>
                <w:szCs w:val="18"/>
              </w:rPr>
              <w:t>上面的所有字段</w:t>
            </w:r>
            <w:r>
              <w:rPr>
                <w:rFonts w:ascii="Menlo Regular" w:hAnsi="Menlo Regular" w:hint="eastAsia"/>
                <w:sz w:val="18"/>
                <w:szCs w:val="18"/>
              </w:rPr>
              <w:t>（除“交易</w:t>
            </w:r>
            <w:r>
              <w:rPr>
                <w:rFonts w:ascii="Menlo Regular" w:hAnsi="Menlo Regular"/>
                <w:sz w:val="18"/>
                <w:szCs w:val="18"/>
              </w:rPr>
              <w:t>码</w:t>
            </w:r>
            <w:r>
              <w:rPr>
                <w:rFonts w:ascii="Menlo Regular" w:hAnsi="Menlo Regular"/>
                <w:sz w:val="18"/>
                <w:szCs w:val="18"/>
              </w:rPr>
              <w:t>”</w:t>
            </w:r>
            <w:r>
              <w:rPr>
                <w:rFonts w:ascii="Menlo Regular" w:hAnsi="Menlo Regular"/>
                <w:sz w:val="18"/>
                <w:szCs w:val="18"/>
              </w:rPr>
              <w:t>）进行</w:t>
            </w:r>
            <w:r>
              <w:rPr>
                <w:rFonts w:ascii="Menlo Regular" w:hAnsi="Menlo Regular" w:hint="eastAsia"/>
                <w:sz w:val="18"/>
                <w:szCs w:val="18"/>
              </w:rPr>
              <w:t>按</w:t>
            </w:r>
            <w:r>
              <w:rPr>
                <w:rFonts w:ascii="Menlo Regular" w:hAnsi="Menlo Regular"/>
                <w:sz w:val="18"/>
                <w:szCs w:val="18"/>
              </w:rPr>
              <w:t>顺序</w:t>
            </w:r>
            <w:r>
              <w:rPr>
                <w:rFonts w:ascii="Menlo Regular" w:hAnsi="Menlo Regular" w:hint="eastAsia"/>
                <w:sz w:val="18"/>
                <w:szCs w:val="18"/>
              </w:rPr>
              <w:t>RSA</w:t>
            </w:r>
            <w:r>
              <w:rPr>
                <w:rFonts w:ascii="Menlo Regular" w:hAnsi="Menlo Regular" w:hint="eastAsia"/>
                <w:sz w:val="18"/>
                <w:szCs w:val="18"/>
              </w:rPr>
              <w:t>签名</w:t>
            </w:r>
            <w:r w:rsidR="00AB34E4">
              <w:rPr>
                <w:rFonts w:ascii="Menlo Regular" w:hAnsi="Menlo Regular" w:hint="eastAsia"/>
                <w:sz w:val="18"/>
                <w:szCs w:val="18"/>
              </w:rPr>
              <w:t>；</w:t>
            </w:r>
            <w:r w:rsidR="00AB34E4">
              <w:rPr>
                <w:rFonts w:ascii="Menlo Regular" w:hAnsi="Menlo Regular"/>
                <w:sz w:val="18"/>
                <w:szCs w:val="18"/>
              </w:rPr>
              <w:t>签名采用</w:t>
            </w:r>
            <w:r w:rsidR="00AB34E4">
              <w:rPr>
                <w:rFonts w:ascii="Menlo Regular" w:hAnsi="Menlo Regular" w:cs="宋体" w:hint="eastAsia"/>
                <w:sz w:val="18"/>
                <w:szCs w:val="18"/>
              </w:rPr>
              <w:t>base64</w:t>
            </w:r>
            <w:r w:rsidR="00AB34E4">
              <w:rPr>
                <w:rFonts w:ascii="Menlo Regular" w:hAnsi="Menlo Regular" w:cs="宋体" w:hint="eastAsia"/>
                <w:sz w:val="18"/>
                <w:szCs w:val="18"/>
              </w:rPr>
              <w:t>格式编码传输</w:t>
            </w:r>
          </w:p>
        </w:tc>
      </w:tr>
      <w:tr w:rsidR="00FE51AB" w:rsidRPr="00C020D2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51AB" w:rsidRPr="00632BE6" w:rsidRDefault="00FE51AB" w:rsidP="00FE51AB">
            <w:pPr>
              <w:snapToGrid w:val="0"/>
              <w:rPr>
                <w:rFonts w:ascii="Menlo Regular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51AB" w:rsidRDefault="00FE51AB" w:rsidP="00FE51AB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1AB" w:rsidRDefault="00FE51AB" w:rsidP="00FE51AB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1AB" w:rsidRDefault="00FE51AB" w:rsidP="00FE51AB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51AB" w:rsidRDefault="00FE51AB" w:rsidP="00FE51AB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1AB" w:rsidRPr="00C020D2" w:rsidRDefault="00FE51AB" w:rsidP="00FE51AB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</w:tbl>
    <w:p w:rsidR="0051121D" w:rsidRPr="00FE4045" w:rsidRDefault="0051121D" w:rsidP="0051121D">
      <w:pPr>
        <w:pStyle w:val="ac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参考</w:t>
      </w:r>
      <w:r>
        <w:rPr>
          <w:b/>
        </w:rPr>
        <w:t>报文</w:t>
      </w:r>
    </w:p>
    <w:p w:rsidR="00134AB3" w:rsidRPr="00134AB3" w:rsidRDefault="00134AB3" w:rsidP="00134AB3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134AB3">
        <w:rPr>
          <w:rFonts w:ascii="Courier New" w:hAnsi="Courier New" w:cs="Courier New"/>
          <w:kern w:val="0"/>
          <w:sz w:val="20"/>
        </w:rPr>
        <w:t>&lt;</w:t>
      </w:r>
      <w:proofErr w:type="gramStart"/>
      <w:r w:rsidRPr="00134AB3">
        <w:rPr>
          <w:rFonts w:ascii="Courier New" w:hAnsi="Courier New" w:cs="Courier New"/>
          <w:kern w:val="0"/>
          <w:sz w:val="20"/>
        </w:rPr>
        <w:t>response</w:t>
      </w:r>
      <w:proofErr w:type="gramEnd"/>
      <w:r w:rsidRPr="00134AB3">
        <w:rPr>
          <w:rFonts w:ascii="Courier New" w:hAnsi="Courier New" w:cs="Courier New"/>
          <w:kern w:val="0"/>
          <w:sz w:val="20"/>
        </w:rPr>
        <w:t>&gt;</w:t>
      </w:r>
    </w:p>
    <w:p w:rsidR="00134AB3" w:rsidRPr="00134AB3" w:rsidRDefault="00134AB3" w:rsidP="00134AB3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134AB3">
        <w:rPr>
          <w:rFonts w:ascii="Courier New" w:hAnsi="Courier New" w:cs="Courier New"/>
          <w:kern w:val="0"/>
          <w:sz w:val="20"/>
        </w:rPr>
        <w:t>&lt;</w:t>
      </w:r>
      <w:proofErr w:type="gramStart"/>
      <w:r w:rsidRPr="00134AB3">
        <w:rPr>
          <w:rFonts w:ascii="Courier New" w:hAnsi="Courier New" w:cs="Courier New"/>
          <w:kern w:val="0"/>
          <w:sz w:val="20"/>
        </w:rPr>
        <w:t>head</w:t>
      </w:r>
      <w:proofErr w:type="gramEnd"/>
      <w:r w:rsidRPr="00134AB3">
        <w:rPr>
          <w:rFonts w:ascii="Courier New" w:hAnsi="Courier New" w:cs="Courier New"/>
          <w:kern w:val="0"/>
          <w:sz w:val="20"/>
        </w:rPr>
        <w:t>&gt;</w:t>
      </w:r>
    </w:p>
    <w:p w:rsidR="00134AB3" w:rsidRPr="00134AB3" w:rsidRDefault="00134AB3" w:rsidP="00134AB3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134AB3">
        <w:rPr>
          <w:rFonts w:ascii="Courier New" w:hAnsi="Courier New" w:cs="Courier New"/>
          <w:kern w:val="0"/>
          <w:sz w:val="20"/>
        </w:rPr>
        <w:t>&lt;</w:t>
      </w:r>
      <w:proofErr w:type="gramStart"/>
      <w:r w:rsidRPr="00134AB3">
        <w:rPr>
          <w:rFonts w:ascii="Courier New" w:hAnsi="Courier New" w:cs="Courier New"/>
          <w:kern w:val="0"/>
          <w:sz w:val="20"/>
        </w:rPr>
        <w:t>retCode&gt;</w:t>
      </w:r>
      <w:proofErr w:type="gramEnd"/>
      <w:r w:rsidRPr="00134AB3">
        <w:rPr>
          <w:rFonts w:ascii="Courier New" w:hAnsi="Courier New" w:cs="Courier New"/>
          <w:kern w:val="0"/>
          <w:sz w:val="20"/>
        </w:rPr>
        <w:t>0000&lt;/retCode&gt;</w:t>
      </w:r>
    </w:p>
    <w:p w:rsidR="00134AB3" w:rsidRPr="00134AB3" w:rsidRDefault="00134AB3" w:rsidP="00134AB3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134AB3">
        <w:rPr>
          <w:rFonts w:ascii="Courier New" w:hAnsi="Courier New" w:cs="Courier New" w:hint="eastAsia"/>
          <w:kern w:val="0"/>
          <w:sz w:val="20"/>
        </w:rPr>
        <w:t>&lt;retMsg&gt;</w:t>
      </w:r>
      <w:r w:rsidRPr="00134AB3">
        <w:rPr>
          <w:rFonts w:ascii="Courier New" w:hAnsi="Courier New" w:cs="Courier New" w:hint="eastAsia"/>
          <w:kern w:val="0"/>
          <w:sz w:val="20"/>
        </w:rPr>
        <w:t>交易成功</w:t>
      </w:r>
      <w:r w:rsidRPr="00134AB3">
        <w:rPr>
          <w:rFonts w:ascii="Courier New" w:hAnsi="Courier New" w:cs="Courier New" w:hint="eastAsia"/>
          <w:kern w:val="0"/>
          <w:sz w:val="20"/>
        </w:rPr>
        <w:t>&lt;/retMsg&gt;</w:t>
      </w:r>
    </w:p>
    <w:p w:rsidR="00134AB3" w:rsidRPr="00134AB3" w:rsidRDefault="00134AB3" w:rsidP="00134AB3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134AB3">
        <w:rPr>
          <w:rFonts w:ascii="Courier New" w:hAnsi="Courier New" w:cs="Courier New"/>
          <w:kern w:val="0"/>
          <w:sz w:val="20"/>
        </w:rPr>
        <w:t>&lt;/head&gt;</w:t>
      </w:r>
    </w:p>
    <w:p w:rsidR="00134AB3" w:rsidRPr="00134AB3" w:rsidRDefault="00134AB3" w:rsidP="00134AB3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134AB3">
        <w:rPr>
          <w:rFonts w:ascii="Courier New" w:hAnsi="Courier New" w:cs="Courier New"/>
          <w:kern w:val="0"/>
          <w:sz w:val="20"/>
        </w:rPr>
        <w:t>&lt;</w:t>
      </w:r>
      <w:proofErr w:type="gramStart"/>
      <w:r w:rsidRPr="00134AB3">
        <w:rPr>
          <w:rFonts w:ascii="Courier New" w:hAnsi="Courier New" w:cs="Courier New"/>
          <w:kern w:val="0"/>
          <w:sz w:val="20"/>
        </w:rPr>
        <w:t>body</w:t>
      </w:r>
      <w:proofErr w:type="gramEnd"/>
      <w:r w:rsidRPr="00134AB3">
        <w:rPr>
          <w:rFonts w:ascii="Courier New" w:hAnsi="Courier New" w:cs="Courier New"/>
          <w:kern w:val="0"/>
          <w:sz w:val="20"/>
        </w:rPr>
        <w:t>&gt;</w:t>
      </w:r>
    </w:p>
    <w:p w:rsidR="00134AB3" w:rsidRPr="00134AB3" w:rsidRDefault="00134AB3" w:rsidP="00134AB3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134AB3">
        <w:rPr>
          <w:rFonts w:ascii="Courier New" w:hAnsi="Courier New" w:cs="Courier New"/>
          <w:kern w:val="0"/>
          <w:sz w:val="20"/>
        </w:rPr>
        <w:t>&lt;TransCode&gt;PlaceOrder&lt;/TransCode&gt;</w:t>
      </w:r>
    </w:p>
    <w:p w:rsidR="00134AB3" w:rsidRPr="00134AB3" w:rsidRDefault="00134AB3" w:rsidP="00134AB3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134AB3">
        <w:rPr>
          <w:rFonts w:ascii="Courier New" w:hAnsi="Courier New" w:cs="Courier New"/>
          <w:kern w:val="0"/>
          <w:sz w:val="20"/>
        </w:rPr>
        <w:t>&lt;Version&gt;2.0.0&lt;/Version&gt;</w:t>
      </w:r>
    </w:p>
    <w:p w:rsidR="00134AB3" w:rsidRPr="00134AB3" w:rsidRDefault="00134AB3" w:rsidP="00134AB3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134AB3">
        <w:rPr>
          <w:rFonts w:ascii="Courier New" w:hAnsi="Courier New" w:cs="Courier New"/>
          <w:kern w:val="0"/>
          <w:sz w:val="20"/>
        </w:rPr>
        <w:t>&lt;MerchantId&gt;302020000058&lt;/MerchantId&gt;</w:t>
      </w:r>
    </w:p>
    <w:p w:rsidR="00134AB3" w:rsidRPr="00134AB3" w:rsidRDefault="00134AB3" w:rsidP="00134AB3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134AB3">
        <w:rPr>
          <w:rFonts w:ascii="Courier New" w:hAnsi="Courier New" w:cs="Courier New"/>
          <w:kern w:val="0"/>
          <w:sz w:val="20"/>
        </w:rPr>
        <w:t>&lt;MerchOrderId&gt;1406794726774&lt;/MerchOrderId&gt;</w:t>
      </w:r>
    </w:p>
    <w:p w:rsidR="00134AB3" w:rsidRPr="00134AB3" w:rsidRDefault="00134AB3" w:rsidP="00134AB3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134AB3">
        <w:rPr>
          <w:rFonts w:ascii="Courier New" w:hAnsi="Courier New" w:cs="Courier New"/>
          <w:kern w:val="0"/>
          <w:sz w:val="20"/>
        </w:rPr>
        <w:t>&lt;Amount&gt;100&lt;/Amount&gt;</w:t>
      </w:r>
    </w:p>
    <w:p w:rsidR="00134AB3" w:rsidRPr="00134AB3" w:rsidRDefault="00134AB3" w:rsidP="00134AB3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134AB3">
        <w:rPr>
          <w:rFonts w:ascii="Courier New" w:hAnsi="Courier New" w:cs="Courier New"/>
          <w:kern w:val="0"/>
          <w:sz w:val="20"/>
        </w:rPr>
        <w:t>&lt;TradeTime&gt;20140731161846&lt;/TradeTime&gt;</w:t>
      </w:r>
    </w:p>
    <w:p w:rsidR="00134AB3" w:rsidRPr="00134AB3" w:rsidRDefault="00134AB3" w:rsidP="00134AB3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134AB3">
        <w:rPr>
          <w:rFonts w:ascii="Courier New" w:hAnsi="Courier New" w:cs="Courier New"/>
          <w:kern w:val="0"/>
          <w:sz w:val="20"/>
        </w:rPr>
        <w:lastRenderedPageBreak/>
        <w:t>&lt;OrderId&gt;302014073100036426&lt;/OrderId&gt;</w:t>
      </w:r>
    </w:p>
    <w:p w:rsidR="00134AB3" w:rsidRPr="00134AB3" w:rsidRDefault="00134AB3" w:rsidP="00134AB3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134AB3">
        <w:rPr>
          <w:rFonts w:ascii="Courier New" w:hAnsi="Courier New" w:cs="Courier New"/>
          <w:kern w:val="0"/>
          <w:sz w:val="20"/>
        </w:rPr>
        <w:t>&lt;Sign&gt;K90HQyaRE/wqr2vgnMqHxjlJtIv4ysEia9U20Iez6a0q9NO3GquxoBnlJ3vCUWLOD4Z012Kb1inOEoDo/x800uzxgzTpqRf/y5e6+blcy4v6DFT3lPb8OGvc07QUGSydO5Frqfkyx4JxERYKyIfR218Q5503qbm/k7S+z75S1PY=&lt;/Sign&gt;</w:t>
      </w:r>
    </w:p>
    <w:p w:rsidR="00134AB3" w:rsidRPr="00134AB3" w:rsidRDefault="00134AB3" w:rsidP="00134AB3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134AB3">
        <w:rPr>
          <w:rFonts w:ascii="Courier New" w:hAnsi="Courier New" w:cs="Courier New"/>
          <w:kern w:val="0"/>
          <w:sz w:val="20"/>
        </w:rPr>
        <w:t>&lt;/body&gt;</w:t>
      </w:r>
    </w:p>
    <w:p w:rsidR="0051121D" w:rsidRDefault="00134AB3" w:rsidP="00134AB3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134AB3">
        <w:rPr>
          <w:rFonts w:ascii="Courier New" w:hAnsi="Courier New" w:cs="Courier New"/>
          <w:kern w:val="0"/>
          <w:sz w:val="20"/>
        </w:rPr>
        <w:t>&lt;/response&gt;</w:t>
      </w:r>
    </w:p>
    <w:p w:rsidR="00C632EA" w:rsidRDefault="00C632EA" w:rsidP="00134AB3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5D7A86" w:rsidRPr="00996F29" w:rsidRDefault="005D7A86" w:rsidP="00996F29">
      <w:pPr>
        <w:rPr>
          <w:b/>
        </w:rPr>
      </w:pPr>
    </w:p>
    <w:p w:rsidR="00AF6DD7" w:rsidRDefault="00AF6DD7" w:rsidP="00AF6DD7">
      <w:pPr>
        <w:pStyle w:val="3"/>
        <w:tabs>
          <w:tab w:val="clear" w:pos="1418"/>
        </w:tabs>
      </w:pPr>
      <w:bookmarkStart w:id="43" w:name="_Toc407619192"/>
      <w:r>
        <w:rPr>
          <w:rFonts w:hint="eastAsia"/>
        </w:rPr>
        <w:t>订单查询接口</w:t>
      </w:r>
      <w:r w:rsidR="00096D58">
        <w:rPr>
          <w:rFonts w:hint="eastAsia"/>
        </w:rPr>
        <w:t>（可</w:t>
      </w:r>
      <w:r w:rsidR="00096D58">
        <w:t>选）</w:t>
      </w:r>
      <w:bookmarkEnd w:id="43"/>
    </w:p>
    <w:p w:rsidR="00BD311F" w:rsidRPr="0074777C" w:rsidRDefault="00BD311F" w:rsidP="00BD311F">
      <w:pPr>
        <w:ind w:firstLineChars="200" w:firstLine="420"/>
      </w:pPr>
      <w:r>
        <w:rPr>
          <w:rFonts w:hint="eastAsia"/>
        </w:rPr>
        <w:t>商户通过</w:t>
      </w:r>
      <w:r>
        <w:t>该接口</w:t>
      </w:r>
      <w:r w:rsidR="003E7294">
        <w:rPr>
          <w:rFonts w:hint="eastAsia"/>
        </w:rPr>
        <w:t>查询</w:t>
      </w:r>
      <w:r w:rsidR="003E7294">
        <w:t>订单的状态</w:t>
      </w:r>
      <w:r w:rsidR="00704579">
        <w:rPr>
          <w:rFonts w:hint="eastAsia"/>
        </w:rPr>
        <w:t>；</w:t>
      </w:r>
      <w:r w:rsidR="00560F17">
        <w:rPr>
          <w:rFonts w:hint="eastAsia"/>
        </w:rPr>
        <w:t>本</w:t>
      </w:r>
      <w:r w:rsidR="00560F17">
        <w:t>接口作为辅助接口，</w:t>
      </w:r>
      <w:r w:rsidR="00560F17">
        <w:rPr>
          <w:rFonts w:hint="eastAsia"/>
        </w:rPr>
        <w:t>请不要频繁</w:t>
      </w:r>
      <w:r w:rsidR="00560F17">
        <w:t>调用</w:t>
      </w:r>
      <w:r w:rsidR="00560F17">
        <w:rPr>
          <w:rFonts w:hint="eastAsia"/>
        </w:rPr>
        <w:t>用于</w:t>
      </w:r>
      <w:r w:rsidR="00560F17">
        <w:t>订单状态同步</w:t>
      </w:r>
      <w:r w:rsidR="00560F17">
        <w:rPr>
          <w:rFonts w:hint="eastAsia"/>
        </w:rPr>
        <w:t>，</w:t>
      </w:r>
      <w:r w:rsidR="002860BD">
        <w:rPr>
          <w:rFonts w:hint="eastAsia"/>
        </w:rPr>
        <w:t>易联</w:t>
      </w:r>
      <w:r w:rsidR="002860BD">
        <w:t>支付插件系统会</w:t>
      </w:r>
      <w:r w:rsidR="002860BD">
        <w:rPr>
          <w:rFonts w:hint="eastAsia"/>
        </w:rPr>
        <w:t>通过“</w:t>
      </w:r>
      <w:r w:rsidR="00830568">
        <w:rPr>
          <w:rFonts w:hint="eastAsia"/>
        </w:rPr>
        <w:t>订单</w:t>
      </w:r>
      <w:r w:rsidR="00830568">
        <w:t>接口异步通过接口</w:t>
      </w:r>
      <w:r w:rsidR="002860BD">
        <w:t>”</w:t>
      </w:r>
      <w:r w:rsidR="00F05292">
        <w:rPr>
          <w:rFonts w:hint="eastAsia"/>
        </w:rPr>
        <w:t>把</w:t>
      </w:r>
      <w:r w:rsidR="002860BD">
        <w:rPr>
          <w:rFonts w:hint="eastAsia"/>
        </w:rPr>
        <w:t>订单状态</w:t>
      </w:r>
      <w:r w:rsidR="00F05292">
        <w:rPr>
          <w:rFonts w:hint="eastAsia"/>
        </w:rPr>
        <w:t>及时</w:t>
      </w:r>
      <w:r w:rsidR="00F05292">
        <w:t>通知</w:t>
      </w:r>
      <w:r w:rsidR="00F05292">
        <w:rPr>
          <w:rFonts w:hint="eastAsia"/>
        </w:rPr>
        <w:t>到</w:t>
      </w:r>
      <w:r w:rsidR="00F05292">
        <w:t>商户系统</w:t>
      </w:r>
      <w:r>
        <w:rPr>
          <w:rFonts w:hint="eastAsia"/>
        </w:rPr>
        <w:t>。</w:t>
      </w:r>
    </w:p>
    <w:p w:rsidR="00237EB9" w:rsidRPr="00FE4045" w:rsidRDefault="00237EB9" w:rsidP="00237EB9">
      <w:pPr>
        <w:pStyle w:val="ac"/>
        <w:numPr>
          <w:ilvl w:val="0"/>
          <w:numId w:val="6"/>
        </w:numPr>
        <w:ind w:firstLineChars="0"/>
        <w:rPr>
          <w:b/>
        </w:rPr>
      </w:pPr>
      <w:r w:rsidRPr="00FE4045">
        <w:rPr>
          <w:rFonts w:hint="eastAsia"/>
          <w:b/>
        </w:rPr>
        <w:t>请求</w:t>
      </w:r>
      <w:r w:rsidRPr="00FE4045">
        <w:rPr>
          <w:b/>
        </w:rPr>
        <w:t>参数</w:t>
      </w:r>
    </w:p>
    <w:tbl>
      <w:tblPr>
        <w:tblW w:w="94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36"/>
        <w:gridCol w:w="1701"/>
        <w:gridCol w:w="708"/>
        <w:gridCol w:w="708"/>
        <w:gridCol w:w="708"/>
        <w:gridCol w:w="3828"/>
      </w:tblGrid>
      <w:tr w:rsidR="00237EB9" w:rsidRPr="00F82447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37EB9" w:rsidRDefault="00237EB9" w:rsidP="00201FC3">
            <w:pPr>
              <w:snapToGrid w:val="0"/>
              <w:jc w:val="center"/>
              <w:rPr>
                <w:b/>
                <w:sz w:val="18"/>
              </w:rPr>
            </w:pPr>
          </w:p>
          <w:p w:rsidR="00237EB9" w:rsidRPr="00F82447" w:rsidRDefault="00237EB9" w:rsidP="00201FC3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参数</w:t>
            </w:r>
            <w:r w:rsidRPr="00F82447">
              <w:rPr>
                <w:rFonts w:hint="eastAsia"/>
                <w:b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37EB9" w:rsidRDefault="00237EB9" w:rsidP="00201FC3">
            <w:pPr>
              <w:snapToGrid w:val="0"/>
              <w:jc w:val="center"/>
              <w:rPr>
                <w:b/>
                <w:sz w:val="18"/>
              </w:rPr>
            </w:pPr>
          </w:p>
          <w:p w:rsidR="00237EB9" w:rsidRPr="00F82447" w:rsidRDefault="00237EB9" w:rsidP="00201FC3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提交</w:t>
            </w:r>
            <w:r>
              <w:rPr>
                <w:b/>
                <w:sz w:val="18"/>
              </w:rPr>
              <w:t>参数名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37EB9" w:rsidRDefault="00237EB9" w:rsidP="00201FC3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</w:t>
            </w:r>
            <w:r>
              <w:rPr>
                <w:b/>
                <w:sz w:val="18"/>
              </w:rPr>
              <w:t>类型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37EB9" w:rsidRDefault="00237EB9" w:rsidP="00201FC3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最大</w:t>
            </w:r>
            <w:r>
              <w:rPr>
                <w:b/>
                <w:sz w:val="18"/>
              </w:rPr>
              <w:t>长度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37EB9" w:rsidRPr="00F82447" w:rsidRDefault="00237EB9" w:rsidP="00201FC3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是否必须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37EB9" w:rsidRDefault="00237EB9" w:rsidP="00201FC3">
            <w:pPr>
              <w:snapToGrid w:val="0"/>
              <w:jc w:val="center"/>
              <w:rPr>
                <w:b/>
                <w:sz w:val="18"/>
              </w:rPr>
            </w:pPr>
          </w:p>
          <w:p w:rsidR="00237EB9" w:rsidRPr="00F82447" w:rsidRDefault="00237EB9" w:rsidP="00201FC3">
            <w:pPr>
              <w:snapToGrid w:val="0"/>
              <w:jc w:val="center"/>
              <w:rPr>
                <w:b/>
                <w:sz w:val="18"/>
              </w:rPr>
            </w:pPr>
            <w:r w:rsidRPr="00F82447">
              <w:rPr>
                <w:rFonts w:hint="eastAsia"/>
                <w:b/>
                <w:sz w:val="18"/>
              </w:rPr>
              <w:t>备注</w:t>
            </w:r>
          </w:p>
        </w:tc>
      </w:tr>
      <w:tr w:rsidR="00643840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840" w:rsidRPr="00FC4679" w:rsidRDefault="00643840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交易</w:t>
            </w:r>
            <w:r>
              <w:rPr>
                <w:rFonts w:ascii="Menlo Regular" w:hAnsi="Menlo Regular" w:cs="宋体"/>
                <w:sz w:val="18"/>
                <w:szCs w:val="18"/>
              </w:rPr>
              <w:t>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840" w:rsidRPr="006C243A" w:rsidRDefault="00E54A0B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AA060A">
              <w:rPr>
                <w:rFonts w:ascii="Menlo Regular" w:hAnsi="Menlo Regular" w:cs="宋体"/>
                <w:sz w:val="18"/>
                <w:szCs w:val="18"/>
              </w:rPr>
              <w:t>TradeCode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840" w:rsidRPr="006C243A" w:rsidRDefault="00643840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840" w:rsidRPr="006C243A" w:rsidRDefault="00643840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16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840" w:rsidRPr="006C243A" w:rsidRDefault="00643840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840" w:rsidRDefault="00643840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订单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查询：</w:t>
            </w:r>
            <w:r w:rsidR="00F94725">
              <w:rPr>
                <w:rFonts w:ascii="Menlo Regular" w:hAnsi="Menlo Regular" w:cs="宋体"/>
                <w:sz w:val="18"/>
                <w:szCs w:val="18"/>
              </w:rPr>
              <w:t>QueryOrder</w:t>
            </w:r>
          </w:p>
        </w:tc>
      </w:tr>
      <w:tr w:rsidR="00237EB9" w:rsidRPr="002A27CA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7EB9" w:rsidRPr="00632BE6" w:rsidRDefault="00237EB9" w:rsidP="00201FC3">
            <w:pPr>
              <w:snapToGrid w:val="0"/>
              <w:rPr>
                <w:rFonts w:ascii="宋体" w:hAnsi="宋体"/>
                <w:sz w:val="18"/>
                <w:szCs w:val="18"/>
              </w:rPr>
            </w:pPr>
            <w:r w:rsidRPr="00FC4679">
              <w:rPr>
                <w:rFonts w:ascii="Menlo Regular" w:hAnsi="Menlo Regular" w:cs="宋体" w:hint="eastAsia"/>
                <w:sz w:val="18"/>
                <w:szCs w:val="18"/>
              </w:rPr>
              <w:t>通讯协议版本号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7EB9" w:rsidRPr="006C243A" w:rsidRDefault="00237EB9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Version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B9" w:rsidRPr="006C243A" w:rsidRDefault="00237EB9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B9" w:rsidRPr="006C243A" w:rsidRDefault="00237EB9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7EB9" w:rsidRPr="006C243A" w:rsidRDefault="00237EB9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B9" w:rsidRPr="006C243A" w:rsidRDefault="00237EB9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固定</w:t>
            </w:r>
            <w:r>
              <w:rPr>
                <w:rFonts w:ascii="Menlo Regular" w:hAnsi="Menlo Regular" w:cs="宋体"/>
                <w:sz w:val="18"/>
                <w:szCs w:val="18"/>
              </w:rPr>
              <w:t>填写：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2.0.0</w:t>
            </w:r>
          </w:p>
        </w:tc>
      </w:tr>
      <w:tr w:rsidR="00237EB9" w:rsidRPr="002A27CA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7EB9" w:rsidRPr="00632BE6" w:rsidRDefault="00237EB9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632BE6">
              <w:rPr>
                <w:rFonts w:ascii="Menlo Regular" w:hint="eastAsia"/>
                <w:sz w:val="18"/>
                <w:szCs w:val="18"/>
              </w:rPr>
              <w:t>商户代码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7EB9" w:rsidRPr="006C243A" w:rsidRDefault="00237EB9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MerchantId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B9" w:rsidRPr="006C243A" w:rsidRDefault="00237EB9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B9" w:rsidRPr="006C243A" w:rsidRDefault="00237EB9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7EB9" w:rsidRPr="006C243A" w:rsidRDefault="00237EB9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B9" w:rsidRPr="006C243A" w:rsidRDefault="00237EB9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 w:rsidR="00237EB9" w:rsidRPr="002A27CA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7EB9" w:rsidRPr="00632BE6" w:rsidRDefault="00237EB9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632BE6">
              <w:rPr>
                <w:rFonts w:ascii="Menlo Regular" w:hint="eastAsia"/>
                <w:sz w:val="18"/>
                <w:szCs w:val="18"/>
              </w:rPr>
              <w:t>商户订单号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7EB9" w:rsidRPr="00C020D2" w:rsidRDefault="00237EB9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Merch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OrderId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B9" w:rsidRPr="00C020D2" w:rsidRDefault="00237EB9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B9" w:rsidRPr="00C020D2" w:rsidRDefault="00237EB9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7EB9" w:rsidRPr="00C020D2" w:rsidRDefault="00237EB9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B9" w:rsidRPr="00C020D2" w:rsidRDefault="00237EB9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 w:rsidR="00237EB9" w:rsidRPr="00C020D2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7EB9" w:rsidRPr="00632BE6" w:rsidRDefault="000468C5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int="eastAsia"/>
                <w:sz w:val="18"/>
                <w:szCs w:val="18"/>
              </w:rPr>
              <w:t>查询提交</w:t>
            </w:r>
            <w:r w:rsidRPr="00632BE6">
              <w:rPr>
                <w:rFonts w:ascii="Menlo Regular" w:hint="eastAsia"/>
                <w:sz w:val="18"/>
                <w:szCs w:val="18"/>
              </w:rPr>
              <w:t>时间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7EB9" w:rsidRPr="00C020D2" w:rsidRDefault="00F42F32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TradeT</w:t>
            </w:r>
            <w:r w:rsidR="0046306C">
              <w:rPr>
                <w:rFonts w:ascii="Menlo Regular" w:hAnsi="Menlo Regular" w:cs="宋体"/>
                <w:sz w:val="18"/>
                <w:szCs w:val="18"/>
              </w:rPr>
              <w:t>i</w:t>
            </w:r>
            <w:r>
              <w:rPr>
                <w:rFonts w:ascii="Menlo Regular" w:hAnsi="Menlo Regular" w:cs="宋体"/>
                <w:sz w:val="18"/>
                <w:szCs w:val="18"/>
              </w:rPr>
              <w:t>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B9" w:rsidRPr="00C020D2" w:rsidRDefault="00237EB9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B9" w:rsidRPr="00C020D2" w:rsidRDefault="00237EB9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14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7EB9" w:rsidRPr="00C020D2" w:rsidRDefault="00237EB9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B9" w:rsidRPr="00C020D2" w:rsidRDefault="00237EB9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 w:rsidR="00237EB9" w:rsidRPr="00F416CA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7EB9" w:rsidRPr="00FC4679" w:rsidRDefault="00237EB9" w:rsidP="00201FC3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 w:rsidRPr="00FC4679">
              <w:rPr>
                <w:rFonts w:ascii="Menlo Regular" w:hAnsi="Menlo Regular" w:hint="eastAsia"/>
                <w:sz w:val="18"/>
                <w:szCs w:val="18"/>
              </w:rPr>
              <w:t>签名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7EB9" w:rsidRPr="00770BAC" w:rsidRDefault="00237EB9" w:rsidP="00201FC3">
            <w:pPr>
              <w:snapToGrid w:val="0"/>
              <w:jc w:val="left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/>
                <w:sz w:val="18"/>
                <w:szCs w:val="18"/>
              </w:rPr>
              <w:t>S</w:t>
            </w:r>
            <w:r>
              <w:rPr>
                <w:rFonts w:ascii="Menlo Regular" w:hAnsi="Menlo Regular" w:hint="eastAsia"/>
                <w:sz w:val="18"/>
                <w:szCs w:val="18"/>
              </w:rPr>
              <w:t>ign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B9" w:rsidRPr="00770BAC" w:rsidRDefault="00237EB9" w:rsidP="00201FC3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B9" w:rsidRPr="00770BAC" w:rsidRDefault="00237EB9" w:rsidP="00201FC3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512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7EB9" w:rsidRPr="00770BAC" w:rsidRDefault="00237EB9" w:rsidP="00201FC3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B9" w:rsidRPr="00770BAC" w:rsidRDefault="006B6630" w:rsidP="00201FC3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对</w:t>
            </w:r>
            <w:r>
              <w:rPr>
                <w:rFonts w:ascii="Menlo Regular" w:hAnsi="Menlo Regular"/>
                <w:sz w:val="18"/>
                <w:szCs w:val="18"/>
              </w:rPr>
              <w:t>上面的所有字段</w:t>
            </w:r>
            <w:r>
              <w:rPr>
                <w:rFonts w:ascii="Menlo Regular" w:hAnsi="Menlo Regular" w:hint="eastAsia"/>
                <w:sz w:val="18"/>
                <w:szCs w:val="18"/>
              </w:rPr>
              <w:t>（除“交易</w:t>
            </w:r>
            <w:r>
              <w:rPr>
                <w:rFonts w:ascii="Menlo Regular" w:hAnsi="Menlo Regular"/>
                <w:sz w:val="18"/>
                <w:szCs w:val="18"/>
              </w:rPr>
              <w:t>码</w:t>
            </w:r>
            <w:r>
              <w:rPr>
                <w:rFonts w:ascii="Menlo Regular" w:hAnsi="Menlo Regular"/>
                <w:sz w:val="18"/>
                <w:szCs w:val="18"/>
              </w:rPr>
              <w:t>”</w:t>
            </w:r>
            <w:r>
              <w:rPr>
                <w:rFonts w:ascii="Menlo Regular" w:hAnsi="Menlo Regular"/>
                <w:sz w:val="18"/>
                <w:szCs w:val="18"/>
              </w:rPr>
              <w:t>）进行</w:t>
            </w:r>
            <w:r>
              <w:rPr>
                <w:rFonts w:ascii="Menlo Regular" w:hAnsi="Menlo Regular" w:hint="eastAsia"/>
                <w:sz w:val="18"/>
                <w:szCs w:val="18"/>
              </w:rPr>
              <w:t>按</w:t>
            </w:r>
            <w:r>
              <w:rPr>
                <w:rFonts w:ascii="Menlo Regular" w:hAnsi="Menlo Regular"/>
                <w:sz w:val="18"/>
                <w:szCs w:val="18"/>
              </w:rPr>
              <w:t>顺序</w:t>
            </w:r>
            <w:r>
              <w:rPr>
                <w:rFonts w:ascii="Menlo Regular" w:hAnsi="Menlo Regular" w:hint="eastAsia"/>
                <w:sz w:val="18"/>
                <w:szCs w:val="18"/>
              </w:rPr>
              <w:t>RSA</w:t>
            </w:r>
            <w:r>
              <w:rPr>
                <w:rFonts w:ascii="Menlo Regular" w:hAnsi="Menlo Regular" w:hint="eastAsia"/>
                <w:sz w:val="18"/>
                <w:szCs w:val="18"/>
              </w:rPr>
              <w:t>签名</w:t>
            </w:r>
            <w:r w:rsidR="00AB34E4">
              <w:rPr>
                <w:rFonts w:ascii="Menlo Regular" w:hAnsi="Menlo Regular" w:hint="eastAsia"/>
                <w:sz w:val="18"/>
                <w:szCs w:val="18"/>
              </w:rPr>
              <w:t>；</w:t>
            </w:r>
            <w:r w:rsidR="00AB34E4">
              <w:rPr>
                <w:rFonts w:ascii="Menlo Regular" w:hAnsi="Menlo Regular"/>
                <w:sz w:val="18"/>
                <w:szCs w:val="18"/>
              </w:rPr>
              <w:t>签名采用</w:t>
            </w:r>
            <w:r w:rsidR="00AB34E4">
              <w:rPr>
                <w:rFonts w:ascii="Menlo Regular" w:hAnsi="Menlo Regular" w:cs="宋体" w:hint="eastAsia"/>
                <w:sz w:val="18"/>
                <w:szCs w:val="18"/>
              </w:rPr>
              <w:t>base64</w:t>
            </w:r>
            <w:r w:rsidR="00AB34E4">
              <w:rPr>
                <w:rFonts w:ascii="Menlo Regular" w:hAnsi="Menlo Regular" w:cs="宋体" w:hint="eastAsia"/>
                <w:sz w:val="18"/>
                <w:szCs w:val="18"/>
              </w:rPr>
              <w:t>格式编码传输</w:t>
            </w:r>
          </w:p>
        </w:tc>
      </w:tr>
      <w:tr w:rsidR="009C2C99" w:rsidRPr="00F416CA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C2C99" w:rsidRPr="00FC4679" w:rsidRDefault="009C2C99" w:rsidP="00201FC3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C2C99" w:rsidRDefault="009C2C99" w:rsidP="00201FC3">
            <w:pPr>
              <w:snapToGrid w:val="0"/>
              <w:jc w:val="left"/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C99" w:rsidRDefault="009C2C99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C99" w:rsidRDefault="009C2C99" w:rsidP="00201FC3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C2C99" w:rsidRDefault="009C2C99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C99" w:rsidRDefault="009C2C99" w:rsidP="00201FC3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</w:tc>
      </w:tr>
    </w:tbl>
    <w:p w:rsidR="0051121D" w:rsidRPr="00FE4045" w:rsidRDefault="0051121D" w:rsidP="0051121D">
      <w:pPr>
        <w:pStyle w:val="ac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参考</w:t>
      </w:r>
      <w:r>
        <w:rPr>
          <w:b/>
        </w:rPr>
        <w:t>报文</w:t>
      </w:r>
    </w:p>
    <w:p w:rsidR="0051121D" w:rsidRDefault="00DB2834" w:rsidP="0051121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DB2834">
        <w:rPr>
          <w:rFonts w:ascii="Courier New" w:hAnsi="Courier New" w:cs="Courier New"/>
          <w:kern w:val="0"/>
          <w:sz w:val="20"/>
        </w:rPr>
        <w:t>http</w:t>
      </w:r>
      <w:r w:rsidR="007051A6">
        <w:rPr>
          <w:rFonts w:ascii="Courier New" w:hAnsi="Courier New" w:cs="Courier New"/>
          <w:kern w:val="0"/>
          <w:sz w:val="20"/>
        </w:rPr>
        <w:t>s</w:t>
      </w:r>
      <w:r w:rsidRPr="00DB2834">
        <w:rPr>
          <w:rFonts w:ascii="Courier New" w:hAnsi="Courier New" w:cs="Courier New"/>
          <w:kern w:val="0"/>
          <w:sz w:val="20"/>
        </w:rPr>
        <w:t>://testmobile.payeco.com/ppi/merchant/itf.do?TradeCode=QueryOrder&amp;Version=2.0.0&amp;MerchantId=302020000058&amp;MerchOrderId=</w:t>
      </w:r>
      <w:r w:rsidR="00715A1B" w:rsidRPr="00A63F32">
        <w:rPr>
          <w:rFonts w:ascii="Courier New" w:hAnsi="Courier New" w:cs="Courier New"/>
          <w:kern w:val="0"/>
          <w:sz w:val="20"/>
        </w:rPr>
        <w:t>1406367099383</w:t>
      </w:r>
      <w:r>
        <w:rPr>
          <w:rFonts w:ascii="Courier New" w:hAnsi="Courier New" w:cs="Courier New"/>
          <w:kern w:val="0"/>
          <w:sz w:val="20"/>
        </w:rPr>
        <w:t>&amp;TradeTime=20140727192821&amp;Sign=</w:t>
      </w:r>
      <w:r w:rsidRPr="00DB2834">
        <w:rPr>
          <w:rFonts w:ascii="Courier New" w:hAnsi="Courier New" w:cs="Courier New"/>
          <w:kern w:val="0"/>
          <w:sz w:val="20"/>
        </w:rPr>
        <w:t>1D8EPeS558gnm9elGVmXAHlXn8kjzWjTpgk6OcpIwzFbIxUQFk0l0ppMQUejvFNnhO87mLtex92QrjGCD95v1lNXiAgyCSnt2ynrPK6srkV4o1Bfy3sR1dQQm4eJ9DqGYzjfihgtRQd0xnB1OTookJ8pjcOd6EBW+ls4eWKHMa0=</w:t>
      </w:r>
    </w:p>
    <w:p w:rsidR="0051121D" w:rsidRDefault="0051121D" w:rsidP="0051121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51121D" w:rsidRDefault="0051121D" w:rsidP="0051121D">
      <w:pPr>
        <w:rPr>
          <w:b/>
        </w:rPr>
      </w:pPr>
    </w:p>
    <w:p w:rsidR="00237EB9" w:rsidRDefault="00237EB9" w:rsidP="00237EB9">
      <w:pPr>
        <w:rPr>
          <w:b/>
        </w:rPr>
      </w:pPr>
    </w:p>
    <w:p w:rsidR="00C34E1C" w:rsidRDefault="00C34E1C" w:rsidP="00C34E1C">
      <w:pPr>
        <w:pStyle w:val="ac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返回</w:t>
      </w:r>
      <w:r w:rsidRPr="00FE4045">
        <w:rPr>
          <w:b/>
        </w:rPr>
        <w:t>参数</w:t>
      </w:r>
    </w:p>
    <w:tbl>
      <w:tblPr>
        <w:tblW w:w="94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36"/>
        <w:gridCol w:w="1701"/>
        <w:gridCol w:w="708"/>
        <w:gridCol w:w="708"/>
        <w:gridCol w:w="708"/>
        <w:gridCol w:w="3828"/>
      </w:tblGrid>
      <w:tr w:rsidR="00C34E1C" w:rsidRPr="00F82447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C34E1C" w:rsidRDefault="00C34E1C" w:rsidP="00201FC3">
            <w:pPr>
              <w:snapToGrid w:val="0"/>
              <w:jc w:val="center"/>
              <w:rPr>
                <w:b/>
                <w:sz w:val="18"/>
              </w:rPr>
            </w:pPr>
          </w:p>
          <w:p w:rsidR="00C34E1C" w:rsidRPr="00F82447" w:rsidRDefault="00C34E1C" w:rsidP="00201FC3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参数</w:t>
            </w:r>
            <w:r w:rsidRPr="00F82447">
              <w:rPr>
                <w:rFonts w:hint="eastAsia"/>
                <w:b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C34E1C" w:rsidRDefault="00C34E1C" w:rsidP="00201FC3">
            <w:pPr>
              <w:snapToGrid w:val="0"/>
              <w:jc w:val="center"/>
              <w:rPr>
                <w:b/>
                <w:sz w:val="18"/>
              </w:rPr>
            </w:pPr>
          </w:p>
          <w:p w:rsidR="00C34E1C" w:rsidRPr="00F82447" w:rsidRDefault="00C34E1C" w:rsidP="00201FC3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提交</w:t>
            </w:r>
            <w:r>
              <w:rPr>
                <w:b/>
                <w:sz w:val="18"/>
              </w:rPr>
              <w:t>参数名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34E1C" w:rsidRDefault="00C34E1C" w:rsidP="00201FC3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</w:t>
            </w:r>
            <w:r>
              <w:rPr>
                <w:b/>
                <w:sz w:val="18"/>
              </w:rPr>
              <w:t>类型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34E1C" w:rsidRDefault="00C34E1C" w:rsidP="00201FC3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最大</w:t>
            </w:r>
            <w:r>
              <w:rPr>
                <w:b/>
                <w:sz w:val="18"/>
              </w:rPr>
              <w:t>长度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C34E1C" w:rsidRPr="00F82447" w:rsidRDefault="00C34E1C" w:rsidP="00201FC3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是否必须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34E1C" w:rsidRDefault="00C34E1C" w:rsidP="00201FC3">
            <w:pPr>
              <w:snapToGrid w:val="0"/>
              <w:jc w:val="center"/>
              <w:rPr>
                <w:b/>
                <w:sz w:val="18"/>
              </w:rPr>
            </w:pPr>
          </w:p>
          <w:p w:rsidR="00C34E1C" w:rsidRPr="00F82447" w:rsidRDefault="00C34E1C" w:rsidP="00201FC3">
            <w:pPr>
              <w:snapToGrid w:val="0"/>
              <w:jc w:val="center"/>
              <w:rPr>
                <w:b/>
                <w:sz w:val="18"/>
              </w:rPr>
            </w:pPr>
            <w:r w:rsidRPr="00F82447">
              <w:rPr>
                <w:rFonts w:hint="eastAsia"/>
                <w:b/>
                <w:sz w:val="18"/>
              </w:rPr>
              <w:t>备注</w:t>
            </w:r>
          </w:p>
        </w:tc>
      </w:tr>
      <w:tr w:rsidR="00643840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840" w:rsidRPr="00FC4679" w:rsidRDefault="00643840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交易</w:t>
            </w:r>
            <w:r>
              <w:rPr>
                <w:rFonts w:ascii="Menlo Regular" w:hAnsi="Menlo Regular" w:cs="宋体"/>
                <w:sz w:val="18"/>
                <w:szCs w:val="18"/>
              </w:rPr>
              <w:t>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840" w:rsidRPr="006C243A" w:rsidRDefault="00997EF6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134AB3">
              <w:rPr>
                <w:rFonts w:ascii="Courier New" w:hAnsi="Courier New" w:cs="Courier New"/>
                <w:kern w:val="0"/>
                <w:sz w:val="20"/>
              </w:rPr>
              <w:t>TransCode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840" w:rsidRPr="006C243A" w:rsidRDefault="00643840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840" w:rsidRPr="006C243A" w:rsidRDefault="00643840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16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840" w:rsidRPr="006C243A" w:rsidRDefault="00643840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840" w:rsidRDefault="00643840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订单交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提交：</w:t>
            </w:r>
            <w:r w:rsidR="004344E5">
              <w:rPr>
                <w:rFonts w:ascii="Menlo Regular" w:hAnsi="Menlo Regular" w:cs="宋体"/>
                <w:sz w:val="18"/>
                <w:szCs w:val="18"/>
              </w:rPr>
              <w:t>QueryOrder</w:t>
            </w:r>
          </w:p>
        </w:tc>
      </w:tr>
      <w:tr w:rsidR="00C34E1C" w:rsidRPr="006C243A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4E1C" w:rsidRPr="00632BE6" w:rsidRDefault="00C34E1C" w:rsidP="00201FC3">
            <w:pPr>
              <w:snapToGrid w:val="0"/>
              <w:rPr>
                <w:rFonts w:ascii="宋体" w:hAnsi="宋体"/>
                <w:sz w:val="18"/>
                <w:szCs w:val="18"/>
              </w:rPr>
            </w:pPr>
            <w:r w:rsidRPr="00FC4679">
              <w:rPr>
                <w:rFonts w:ascii="Menlo Regular" w:hAnsi="Menlo Regular" w:cs="宋体" w:hint="eastAsia"/>
                <w:sz w:val="18"/>
                <w:szCs w:val="18"/>
              </w:rPr>
              <w:t>通讯协议版本号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4E1C" w:rsidRPr="006C243A" w:rsidRDefault="00C34E1C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Version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E1C" w:rsidRPr="006C243A" w:rsidRDefault="00C34E1C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E1C" w:rsidRPr="006C243A" w:rsidRDefault="00C34E1C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4E1C" w:rsidRPr="006C243A" w:rsidRDefault="00C34E1C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E1C" w:rsidRPr="006C243A" w:rsidRDefault="00C34E1C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固定</w:t>
            </w:r>
            <w:r>
              <w:rPr>
                <w:rFonts w:ascii="Menlo Regular" w:hAnsi="Menlo Regular" w:cs="宋体"/>
                <w:sz w:val="18"/>
                <w:szCs w:val="18"/>
              </w:rPr>
              <w:t>填写：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2.0.0</w:t>
            </w:r>
          </w:p>
        </w:tc>
      </w:tr>
      <w:tr w:rsidR="00C34E1C" w:rsidRPr="006C243A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4E1C" w:rsidRPr="00632BE6" w:rsidRDefault="00C34E1C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632BE6">
              <w:rPr>
                <w:rFonts w:ascii="Menlo Regular" w:hint="eastAsia"/>
                <w:sz w:val="18"/>
                <w:szCs w:val="18"/>
              </w:rPr>
              <w:t>商户代码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4E1C" w:rsidRPr="006C243A" w:rsidRDefault="00C34E1C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MerchantId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E1C" w:rsidRPr="006C243A" w:rsidRDefault="00C34E1C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E1C" w:rsidRPr="006C243A" w:rsidRDefault="00C34E1C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4E1C" w:rsidRPr="006C243A" w:rsidRDefault="00C34E1C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E1C" w:rsidRPr="006C243A" w:rsidRDefault="00C34E1C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 w:rsidR="00C34E1C" w:rsidRPr="00C020D2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4E1C" w:rsidRPr="00632BE6" w:rsidRDefault="00C34E1C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632BE6">
              <w:rPr>
                <w:rFonts w:ascii="Menlo Regular" w:hint="eastAsia"/>
                <w:sz w:val="18"/>
                <w:szCs w:val="18"/>
              </w:rPr>
              <w:t>商户订单号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4E1C" w:rsidRPr="00C020D2" w:rsidRDefault="00C34E1C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Merch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OrderId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E1C" w:rsidRPr="00C020D2" w:rsidRDefault="00C34E1C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E1C" w:rsidRPr="00C020D2" w:rsidRDefault="00C34E1C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4E1C" w:rsidRPr="00C020D2" w:rsidRDefault="00C34E1C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E1C" w:rsidRPr="00C020D2" w:rsidRDefault="00C34E1C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 w:rsidR="00C34E1C" w:rsidRPr="00C020D2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4E1C" w:rsidRPr="00632BE6" w:rsidRDefault="00C34E1C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632BE6">
              <w:rPr>
                <w:rFonts w:ascii="Menlo Regular" w:hint="eastAsia"/>
                <w:sz w:val="18"/>
                <w:szCs w:val="18"/>
              </w:rPr>
              <w:t>商户订单金额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4E1C" w:rsidRPr="00C020D2" w:rsidRDefault="00C34E1C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Amount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E1C" w:rsidRPr="00C020D2" w:rsidRDefault="00C34E1C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E1C" w:rsidRPr="00C020D2" w:rsidRDefault="00C34E1C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12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4E1C" w:rsidRPr="00C020D2" w:rsidRDefault="00C34E1C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E1C" w:rsidRPr="00C020D2" w:rsidRDefault="00C34E1C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 w:rsidR="00651A0B" w:rsidRPr="00C020D2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51A0B" w:rsidRPr="0005784A" w:rsidRDefault="00651A0B" w:rsidP="00651A0B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 w:rsidRPr="0005784A">
              <w:rPr>
                <w:rFonts w:ascii="Menlo Regular" w:hAnsi="Menlo Regular" w:hint="eastAsia"/>
                <w:sz w:val="18"/>
                <w:szCs w:val="18"/>
              </w:rPr>
              <w:t>商户</w:t>
            </w:r>
            <w:r w:rsidRPr="0005784A">
              <w:rPr>
                <w:rFonts w:ascii="Menlo Regular" w:hAnsi="Menlo Regular"/>
                <w:sz w:val="18"/>
                <w:szCs w:val="18"/>
              </w:rPr>
              <w:t>保留信息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51A0B" w:rsidRPr="00C63F3F" w:rsidRDefault="00651A0B" w:rsidP="00651A0B">
            <w:pPr>
              <w:snapToGrid w:val="0"/>
              <w:jc w:val="left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Ext</w:t>
            </w:r>
            <w:r>
              <w:rPr>
                <w:rFonts w:ascii="Menlo Regular" w:hAnsi="Menlo Regular"/>
                <w:sz w:val="18"/>
                <w:szCs w:val="18"/>
              </w:rPr>
              <w:t>Data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A0B" w:rsidRDefault="00651A0B" w:rsidP="00651A0B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VAR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A0B" w:rsidRDefault="00651A0B" w:rsidP="00651A0B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128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51A0B" w:rsidRPr="00C63F3F" w:rsidRDefault="00651A0B" w:rsidP="00651A0B">
            <w:pPr>
              <w:snapToGrid w:val="0"/>
              <w:jc w:val="left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——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3342" w:rsidRDefault="008D3342" w:rsidP="008D3342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参与</w:t>
            </w:r>
            <w:r>
              <w:rPr>
                <w:rFonts w:ascii="Menlo Regular" w:hAnsi="Menlo Regular" w:cs="宋体"/>
                <w:sz w:val="18"/>
                <w:szCs w:val="18"/>
              </w:rPr>
              <w:t>签名：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采用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UTF-8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编码</w:t>
            </w:r>
          </w:p>
          <w:p w:rsidR="00651A0B" w:rsidRPr="00C020D2" w:rsidRDefault="006E1D1F" w:rsidP="008D3342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返回</w:t>
            </w:r>
            <w:r>
              <w:rPr>
                <w:rFonts w:ascii="Menlo Regular" w:hAnsi="Menlo Regular" w:cs="宋体"/>
                <w:sz w:val="18"/>
                <w:szCs w:val="18"/>
              </w:rPr>
              <w:t>数据</w:t>
            </w:r>
            <w:r w:rsidR="008D3342">
              <w:rPr>
                <w:rFonts w:ascii="Menlo Regular" w:hAnsi="Menlo Regular" w:cs="宋体"/>
                <w:sz w:val="18"/>
                <w:szCs w:val="18"/>
              </w:rPr>
              <w:t>：</w:t>
            </w:r>
            <w:r w:rsidR="008D3342">
              <w:rPr>
                <w:rFonts w:ascii="Menlo Regular" w:hAnsi="Menlo Regular" w:cs="宋体" w:hint="eastAsia"/>
                <w:sz w:val="18"/>
                <w:szCs w:val="18"/>
              </w:rPr>
              <w:t>采用</w:t>
            </w:r>
            <w:r w:rsidR="008D3342">
              <w:rPr>
                <w:rFonts w:ascii="Menlo Regular" w:hAnsi="Menlo Regular" w:cs="宋体" w:hint="eastAsia"/>
                <w:sz w:val="18"/>
                <w:szCs w:val="18"/>
              </w:rPr>
              <w:t>UTF-8</w:t>
            </w:r>
            <w:r w:rsidR="008D3342">
              <w:rPr>
                <w:rFonts w:ascii="Menlo Regular" w:hAnsi="Menlo Regular" w:cs="宋体" w:hint="eastAsia"/>
                <w:sz w:val="18"/>
                <w:szCs w:val="18"/>
              </w:rPr>
              <w:t>的</w:t>
            </w:r>
            <w:r w:rsidR="008D3342">
              <w:rPr>
                <w:rFonts w:ascii="Menlo Regular" w:hAnsi="Menlo Regular" w:cs="宋体" w:hint="eastAsia"/>
                <w:sz w:val="18"/>
                <w:szCs w:val="18"/>
              </w:rPr>
              <w:t>base64</w:t>
            </w:r>
            <w:r w:rsidR="008D3342">
              <w:rPr>
                <w:rFonts w:ascii="Menlo Regular" w:hAnsi="Menlo Regular" w:cs="宋体" w:hint="eastAsia"/>
                <w:sz w:val="18"/>
                <w:szCs w:val="18"/>
              </w:rPr>
              <w:t>格式编码</w:t>
            </w:r>
          </w:p>
        </w:tc>
      </w:tr>
      <w:tr w:rsidR="002441D4" w:rsidRPr="007673D6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41D4" w:rsidRPr="00632BE6" w:rsidRDefault="002441D4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FC4679">
              <w:rPr>
                <w:rFonts w:ascii="Menlo Regular" w:hint="eastAsia"/>
                <w:sz w:val="18"/>
                <w:szCs w:val="18"/>
              </w:rPr>
              <w:t>易联</w:t>
            </w:r>
            <w:r>
              <w:rPr>
                <w:rFonts w:ascii="Menlo Regular" w:hint="eastAsia"/>
                <w:sz w:val="18"/>
                <w:szCs w:val="18"/>
              </w:rPr>
              <w:t>订单</w:t>
            </w:r>
            <w:r>
              <w:rPr>
                <w:rFonts w:ascii="Menlo Regular"/>
                <w:sz w:val="18"/>
                <w:szCs w:val="18"/>
              </w:rPr>
              <w:t>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41D4" w:rsidRPr="007673D6" w:rsidRDefault="002441D4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Order</w:t>
            </w:r>
            <w:r>
              <w:rPr>
                <w:rFonts w:ascii="Menlo Regular" w:hAnsi="Menlo Regular" w:cs="宋体"/>
                <w:sz w:val="18"/>
                <w:szCs w:val="18"/>
              </w:rPr>
              <w:t>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1D4" w:rsidRPr="00C020D2" w:rsidRDefault="002441D4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1D4" w:rsidRPr="00C020D2" w:rsidRDefault="002441D4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41D4" w:rsidRDefault="002441D4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1D4" w:rsidRPr="007673D6" w:rsidRDefault="002441D4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插件</w:t>
            </w:r>
            <w:r>
              <w:rPr>
                <w:rFonts w:ascii="Menlo Regular" w:hAnsi="Menlo Regular" w:cs="宋体"/>
                <w:sz w:val="18"/>
                <w:szCs w:val="18"/>
              </w:rPr>
              <w:t>平台返回的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订单</w:t>
            </w:r>
            <w:r>
              <w:rPr>
                <w:rFonts w:ascii="Menlo Regular" w:hAnsi="Menlo Regular" w:cs="宋体"/>
                <w:sz w:val="18"/>
                <w:szCs w:val="18"/>
              </w:rPr>
              <w:t>系统订单号</w:t>
            </w:r>
          </w:p>
        </w:tc>
      </w:tr>
      <w:tr w:rsidR="00C31CAA" w:rsidRPr="00C020D2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1CAA" w:rsidRPr="00AD277C" w:rsidRDefault="00C31CAA" w:rsidP="00C31CAA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订单</w:t>
            </w:r>
            <w:r>
              <w:rPr>
                <w:rFonts w:ascii="Menlo Regular" w:hAnsi="Menlo Regular" w:cs="宋体"/>
                <w:sz w:val="18"/>
                <w:szCs w:val="18"/>
              </w:rPr>
              <w:t>状态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1CAA" w:rsidRDefault="00F01F87" w:rsidP="00C31CAA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Status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CAA" w:rsidRDefault="004E450D" w:rsidP="00C31CAA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CAA" w:rsidRDefault="004E450D" w:rsidP="00C31CAA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1CAA" w:rsidRDefault="00265A68" w:rsidP="00C31CAA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CAA" w:rsidRPr="00C020D2" w:rsidRDefault="00C31CAA" w:rsidP="00C31CAA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 w:rsidR="00C31CAA" w:rsidRPr="00C020D2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1CAA" w:rsidRDefault="00C31CAA" w:rsidP="00C31CAA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支付</w:t>
            </w:r>
            <w:r>
              <w:rPr>
                <w:rFonts w:ascii="Menlo Regular" w:hAnsi="Menlo Regular" w:cs="宋体"/>
                <w:sz w:val="18"/>
                <w:szCs w:val="18"/>
              </w:rPr>
              <w:t>成功时间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1CAA" w:rsidRDefault="00B4045E" w:rsidP="00C31CAA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PayTime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CAA" w:rsidRDefault="00C96EED" w:rsidP="00C31CAA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CAA" w:rsidRDefault="00C96EED" w:rsidP="00C31CAA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14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1CAA" w:rsidRDefault="00C96EED" w:rsidP="00C31CAA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CAA" w:rsidRPr="00C020D2" w:rsidRDefault="00C31CAA" w:rsidP="00C31CAA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 w:rsidR="00C31CAA" w:rsidRPr="00C020D2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1CAA" w:rsidRDefault="00C31CAA" w:rsidP="00C31CAA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清算</w:t>
            </w:r>
            <w:r>
              <w:rPr>
                <w:rFonts w:ascii="Menlo Regular" w:hAnsi="Menlo Regular" w:cs="宋体"/>
                <w:sz w:val="18"/>
                <w:szCs w:val="18"/>
              </w:rPr>
              <w:t>日期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1CAA" w:rsidRDefault="00C108B9" w:rsidP="00C31CAA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SettleDate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CAA" w:rsidRDefault="009115BF" w:rsidP="00C31CAA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CAA" w:rsidRDefault="009115BF" w:rsidP="00C31CAA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1CAA" w:rsidRDefault="009115BF" w:rsidP="00C31CAA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——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CAA" w:rsidRPr="00C020D2" w:rsidRDefault="00634B52" w:rsidP="00C31CAA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格式</w:t>
            </w:r>
            <w:r>
              <w:rPr>
                <w:rFonts w:ascii="Menlo Regular" w:hAnsi="Menlo Regular" w:cs="宋体"/>
                <w:sz w:val="18"/>
                <w:szCs w:val="18"/>
              </w:rPr>
              <w:t>：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 xml:space="preserve"> </w:t>
            </w:r>
            <w:r>
              <w:rPr>
                <w:rFonts w:ascii="Menlo Regular" w:hAnsi="Menlo Regular" w:cs="宋体"/>
                <w:sz w:val="18"/>
                <w:szCs w:val="18"/>
              </w:rPr>
              <w:t>yyyymmdd</w:t>
            </w:r>
          </w:p>
        </w:tc>
      </w:tr>
      <w:tr w:rsidR="00C31CAA" w:rsidRPr="00C020D2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1CAA" w:rsidRPr="00FC4679" w:rsidRDefault="00C31CAA" w:rsidP="00C31CAA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 w:rsidRPr="00FC4679">
              <w:rPr>
                <w:rFonts w:ascii="Menlo Regular" w:hAnsi="Menlo Regular" w:hint="eastAsia"/>
                <w:sz w:val="18"/>
                <w:szCs w:val="18"/>
              </w:rPr>
              <w:t>签名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1CAA" w:rsidRPr="00770BAC" w:rsidRDefault="00C31CAA" w:rsidP="00C31CAA">
            <w:pPr>
              <w:snapToGrid w:val="0"/>
              <w:jc w:val="left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/>
                <w:sz w:val="18"/>
                <w:szCs w:val="18"/>
              </w:rPr>
              <w:t>S</w:t>
            </w:r>
            <w:r>
              <w:rPr>
                <w:rFonts w:ascii="Menlo Regular" w:hAnsi="Menlo Regular" w:hint="eastAsia"/>
                <w:sz w:val="18"/>
                <w:szCs w:val="18"/>
              </w:rPr>
              <w:t>ign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CAA" w:rsidRPr="00770BAC" w:rsidRDefault="00C31CAA" w:rsidP="00C31CAA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CAA" w:rsidRPr="00770BAC" w:rsidRDefault="00C31CAA" w:rsidP="00C31CAA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512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1CAA" w:rsidRPr="00C020D2" w:rsidRDefault="00C31CAA" w:rsidP="00C31CAA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CAA" w:rsidRPr="00770BAC" w:rsidRDefault="006B6630" w:rsidP="00C31CAA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对</w:t>
            </w:r>
            <w:r>
              <w:rPr>
                <w:rFonts w:ascii="Menlo Regular" w:hAnsi="Menlo Regular"/>
                <w:sz w:val="18"/>
                <w:szCs w:val="18"/>
              </w:rPr>
              <w:t>上面的所有字段</w:t>
            </w:r>
            <w:r>
              <w:rPr>
                <w:rFonts w:ascii="Menlo Regular" w:hAnsi="Menlo Regular" w:hint="eastAsia"/>
                <w:sz w:val="18"/>
                <w:szCs w:val="18"/>
              </w:rPr>
              <w:t>（除“交易</w:t>
            </w:r>
            <w:r>
              <w:rPr>
                <w:rFonts w:ascii="Menlo Regular" w:hAnsi="Menlo Regular"/>
                <w:sz w:val="18"/>
                <w:szCs w:val="18"/>
              </w:rPr>
              <w:t>码</w:t>
            </w:r>
            <w:r>
              <w:rPr>
                <w:rFonts w:ascii="Menlo Regular" w:hAnsi="Menlo Regular"/>
                <w:sz w:val="18"/>
                <w:szCs w:val="18"/>
              </w:rPr>
              <w:t>”</w:t>
            </w:r>
            <w:r>
              <w:rPr>
                <w:rFonts w:ascii="Menlo Regular" w:hAnsi="Menlo Regular"/>
                <w:sz w:val="18"/>
                <w:szCs w:val="18"/>
              </w:rPr>
              <w:t>）进行</w:t>
            </w:r>
            <w:r>
              <w:rPr>
                <w:rFonts w:ascii="Menlo Regular" w:hAnsi="Menlo Regular" w:hint="eastAsia"/>
                <w:sz w:val="18"/>
                <w:szCs w:val="18"/>
              </w:rPr>
              <w:t>按</w:t>
            </w:r>
            <w:r>
              <w:rPr>
                <w:rFonts w:ascii="Menlo Regular" w:hAnsi="Menlo Regular"/>
                <w:sz w:val="18"/>
                <w:szCs w:val="18"/>
              </w:rPr>
              <w:t>顺序</w:t>
            </w:r>
            <w:r>
              <w:rPr>
                <w:rFonts w:ascii="Menlo Regular" w:hAnsi="Menlo Regular" w:hint="eastAsia"/>
                <w:sz w:val="18"/>
                <w:szCs w:val="18"/>
              </w:rPr>
              <w:t>RSA</w:t>
            </w:r>
            <w:r>
              <w:rPr>
                <w:rFonts w:ascii="Menlo Regular" w:hAnsi="Menlo Regular" w:hint="eastAsia"/>
                <w:sz w:val="18"/>
                <w:szCs w:val="18"/>
              </w:rPr>
              <w:t>签名</w:t>
            </w:r>
            <w:r w:rsidR="00AB34E4">
              <w:rPr>
                <w:rFonts w:ascii="Menlo Regular" w:hAnsi="Menlo Regular" w:hint="eastAsia"/>
                <w:sz w:val="18"/>
                <w:szCs w:val="18"/>
              </w:rPr>
              <w:t>；</w:t>
            </w:r>
            <w:r w:rsidR="00AB34E4">
              <w:rPr>
                <w:rFonts w:ascii="Menlo Regular" w:hAnsi="Menlo Regular"/>
                <w:sz w:val="18"/>
                <w:szCs w:val="18"/>
              </w:rPr>
              <w:t>签名采用</w:t>
            </w:r>
            <w:r w:rsidR="00AB34E4">
              <w:rPr>
                <w:rFonts w:ascii="Menlo Regular" w:hAnsi="Menlo Regular" w:cs="宋体" w:hint="eastAsia"/>
                <w:sz w:val="18"/>
                <w:szCs w:val="18"/>
              </w:rPr>
              <w:t>base64</w:t>
            </w:r>
            <w:r w:rsidR="00AB34E4">
              <w:rPr>
                <w:rFonts w:ascii="Menlo Regular" w:hAnsi="Menlo Regular" w:cs="宋体" w:hint="eastAsia"/>
                <w:sz w:val="18"/>
                <w:szCs w:val="18"/>
              </w:rPr>
              <w:t>格式编码传输</w:t>
            </w:r>
          </w:p>
        </w:tc>
      </w:tr>
      <w:tr w:rsidR="00C31CAA" w:rsidRPr="00C020D2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1CAA" w:rsidRPr="00632BE6" w:rsidRDefault="00C31CAA" w:rsidP="00C31CAA">
            <w:pPr>
              <w:snapToGrid w:val="0"/>
              <w:rPr>
                <w:rFonts w:ascii="Menlo Regular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1CAA" w:rsidRDefault="00C31CAA" w:rsidP="00C31CAA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CAA" w:rsidRDefault="00C31CAA" w:rsidP="00C31CAA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CAA" w:rsidRDefault="00C31CAA" w:rsidP="00C31CAA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1CAA" w:rsidRDefault="00C31CAA" w:rsidP="00C31CAA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CAA" w:rsidRPr="00C020D2" w:rsidRDefault="00C31CAA" w:rsidP="00C31CAA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</w:tbl>
    <w:p w:rsidR="0051121D" w:rsidRPr="00FE4045" w:rsidRDefault="0051121D" w:rsidP="0051121D">
      <w:pPr>
        <w:pStyle w:val="ac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lastRenderedPageBreak/>
        <w:t>参考</w:t>
      </w:r>
      <w:r>
        <w:rPr>
          <w:b/>
        </w:rPr>
        <w:t>报文</w:t>
      </w:r>
    </w:p>
    <w:p w:rsidR="00B81A84" w:rsidRPr="00B81A84" w:rsidRDefault="00B81A84" w:rsidP="00B81A84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B81A84">
        <w:rPr>
          <w:rFonts w:ascii="Courier New" w:hAnsi="Courier New" w:cs="Courier New"/>
          <w:kern w:val="0"/>
          <w:sz w:val="20"/>
        </w:rPr>
        <w:t>&lt;</w:t>
      </w:r>
      <w:proofErr w:type="gramStart"/>
      <w:r w:rsidRPr="00B81A84">
        <w:rPr>
          <w:rFonts w:ascii="Courier New" w:hAnsi="Courier New" w:cs="Courier New"/>
          <w:kern w:val="0"/>
          <w:sz w:val="20"/>
        </w:rPr>
        <w:t>response</w:t>
      </w:r>
      <w:proofErr w:type="gramEnd"/>
      <w:r w:rsidRPr="00B81A84">
        <w:rPr>
          <w:rFonts w:ascii="Courier New" w:hAnsi="Courier New" w:cs="Courier New"/>
          <w:kern w:val="0"/>
          <w:sz w:val="20"/>
        </w:rPr>
        <w:t xml:space="preserve">&gt; </w:t>
      </w:r>
    </w:p>
    <w:p w:rsidR="00B81A84" w:rsidRPr="00B81A84" w:rsidRDefault="00B81A84" w:rsidP="00B81A84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B81A84">
        <w:rPr>
          <w:rFonts w:ascii="Courier New" w:hAnsi="Courier New" w:cs="Courier New"/>
          <w:kern w:val="0"/>
          <w:sz w:val="20"/>
        </w:rPr>
        <w:t>&lt;</w:t>
      </w:r>
      <w:proofErr w:type="gramStart"/>
      <w:r w:rsidRPr="00B81A84">
        <w:rPr>
          <w:rFonts w:ascii="Courier New" w:hAnsi="Courier New" w:cs="Courier New"/>
          <w:kern w:val="0"/>
          <w:sz w:val="20"/>
        </w:rPr>
        <w:t>head</w:t>
      </w:r>
      <w:proofErr w:type="gramEnd"/>
      <w:r w:rsidRPr="00B81A84">
        <w:rPr>
          <w:rFonts w:ascii="Courier New" w:hAnsi="Courier New" w:cs="Courier New"/>
          <w:kern w:val="0"/>
          <w:sz w:val="20"/>
        </w:rPr>
        <w:t xml:space="preserve">&gt; </w:t>
      </w:r>
    </w:p>
    <w:p w:rsidR="00B81A84" w:rsidRPr="00B81A84" w:rsidRDefault="00B81A84" w:rsidP="00B81A84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B81A84">
        <w:rPr>
          <w:rFonts w:ascii="Courier New" w:hAnsi="Courier New" w:cs="Courier New"/>
          <w:kern w:val="0"/>
          <w:sz w:val="20"/>
        </w:rPr>
        <w:t>&lt;</w:t>
      </w:r>
      <w:proofErr w:type="gramStart"/>
      <w:r w:rsidRPr="00B81A84">
        <w:rPr>
          <w:rFonts w:ascii="Courier New" w:hAnsi="Courier New" w:cs="Courier New"/>
          <w:kern w:val="0"/>
          <w:sz w:val="20"/>
        </w:rPr>
        <w:t>retCode&gt;</w:t>
      </w:r>
      <w:proofErr w:type="gramEnd"/>
      <w:r w:rsidRPr="00B81A84">
        <w:rPr>
          <w:rFonts w:ascii="Courier New" w:hAnsi="Courier New" w:cs="Courier New"/>
          <w:kern w:val="0"/>
          <w:sz w:val="20"/>
        </w:rPr>
        <w:t xml:space="preserve">0000&lt;/retCode&gt;  </w:t>
      </w:r>
    </w:p>
    <w:p w:rsidR="00B81A84" w:rsidRPr="00B81A84" w:rsidRDefault="00B81A84" w:rsidP="00B81A84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B81A84">
        <w:rPr>
          <w:rFonts w:ascii="Courier New" w:hAnsi="Courier New" w:cs="Courier New" w:hint="eastAsia"/>
          <w:kern w:val="0"/>
          <w:sz w:val="20"/>
        </w:rPr>
        <w:t>&lt;retMsg&gt;</w:t>
      </w:r>
      <w:r w:rsidRPr="00B81A84">
        <w:rPr>
          <w:rFonts w:ascii="Courier New" w:hAnsi="Courier New" w:cs="Courier New" w:hint="eastAsia"/>
          <w:kern w:val="0"/>
          <w:sz w:val="20"/>
        </w:rPr>
        <w:t>交易成功</w:t>
      </w:r>
      <w:r w:rsidRPr="00B81A84">
        <w:rPr>
          <w:rFonts w:ascii="Courier New" w:hAnsi="Courier New" w:cs="Courier New" w:hint="eastAsia"/>
          <w:kern w:val="0"/>
          <w:sz w:val="20"/>
        </w:rPr>
        <w:t xml:space="preserve">&lt;/retMsg&gt; </w:t>
      </w:r>
    </w:p>
    <w:p w:rsidR="00B81A84" w:rsidRPr="00B81A84" w:rsidRDefault="00B81A84" w:rsidP="00B81A84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B81A84">
        <w:rPr>
          <w:rFonts w:ascii="Courier New" w:hAnsi="Courier New" w:cs="Courier New"/>
          <w:kern w:val="0"/>
          <w:sz w:val="20"/>
        </w:rPr>
        <w:t xml:space="preserve">&lt;/head&gt;  </w:t>
      </w:r>
    </w:p>
    <w:p w:rsidR="00B81A84" w:rsidRPr="00B81A84" w:rsidRDefault="00B81A84" w:rsidP="00B81A84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B81A84">
        <w:rPr>
          <w:rFonts w:ascii="Courier New" w:hAnsi="Courier New" w:cs="Courier New"/>
          <w:kern w:val="0"/>
          <w:sz w:val="20"/>
        </w:rPr>
        <w:t>&lt;</w:t>
      </w:r>
      <w:proofErr w:type="gramStart"/>
      <w:r w:rsidRPr="00B81A84">
        <w:rPr>
          <w:rFonts w:ascii="Courier New" w:hAnsi="Courier New" w:cs="Courier New"/>
          <w:kern w:val="0"/>
          <w:sz w:val="20"/>
        </w:rPr>
        <w:t>body</w:t>
      </w:r>
      <w:proofErr w:type="gramEnd"/>
      <w:r w:rsidRPr="00B81A84">
        <w:rPr>
          <w:rFonts w:ascii="Courier New" w:hAnsi="Courier New" w:cs="Courier New"/>
          <w:kern w:val="0"/>
          <w:sz w:val="20"/>
        </w:rPr>
        <w:t xml:space="preserve">&gt; </w:t>
      </w:r>
    </w:p>
    <w:p w:rsidR="00B81A84" w:rsidRPr="00B81A84" w:rsidRDefault="00B81A84" w:rsidP="00B81A84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B81A84">
        <w:rPr>
          <w:rFonts w:ascii="Courier New" w:hAnsi="Courier New" w:cs="Courier New"/>
          <w:kern w:val="0"/>
          <w:sz w:val="20"/>
        </w:rPr>
        <w:t xml:space="preserve">&lt;TransCode&gt;QueryOrder&lt;/TransCode&gt;  </w:t>
      </w:r>
    </w:p>
    <w:p w:rsidR="00B81A84" w:rsidRPr="00B81A84" w:rsidRDefault="00B81A84" w:rsidP="00B81A84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B81A84">
        <w:rPr>
          <w:rFonts w:ascii="Courier New" w:hAnsi="Courier New" w:cs="Courier New"/>
          <w:kern w:val="0"/>
          <w:sz w:val="20"/>
        </w:rPr>
        <w:t xml:space="preserve">&lt;Version&gt;2.0.0&lt;/Version&gt;  </w:t>
      </w:r>
    </w:p>
    <w:p w:rsidR="00B81A84" w:rsidRPr="00B81A84" w:rsidRDefault="00B81A84" w:rsidP="00B81A84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B81A84">
        <w:rPr>
          <w:rFonts w:ascii="Courier New" w:hAnsi="Courier New" w:cs="Courier New"/>
          <w:kern w:val="0"/>
          <w:sz w:val="20"/>
        </w:rPr>
        <w:t xml:space="preserve">&lt;MerchantId&gt;302020000058&lt;/MerchantId&gt;  </w:t>
      </w:r>
    </w:p>
    <w:p w:rsidR="00B81A84" w:rsidRPr="00B81A84" w:rsidRDefault="00B81A84" w:rsidP="00B81A84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B81A84">
        <w:rPr>
          <w:rFonts w:ascii="Courier New" w:hAnsi="Courier New" w:cs="Courier New"/>
          <w:kern w:val="0"/>
          <w:sz w:val="20"/>
        </w:rPr>
        <w:t>&lt;MerchOrderId&gt;</w:t>
      </w:r>
      <w:r w:rsidR="00CD391C" w:rsidRPr="00A63F32">
        <w:rPr>
          <w:rFonts w:ascii="Courier New" w:hAnsi="Courier New" w:cs="Courier New"/>
          <w:kern w:val="0"/>
          <w:sz w:val="20"/>
        </w:rPr>
        <w:t>1406367099383</w:t>
      </w:r>
      <w:r w:rsidRPr="00B81A84">
        <w:rPr>
          <w:rFonts w:ascii="Courier New" w:hAnsi="Courier New" w:cs="Courier New"/>
          <w:kern w:val="0"/>
          <w:sz w:val="20"/>
        </w:rPr>
        <w:t xml:space="preserve">&lt;/MerchOrderId&gt;  </w:t>
      </w:r>
    </w:p>
    <w:p w:rsidR="00B81A84" w:rsidRPr="00B81A84" w:rsidRDefault="00B81A84" w:rsidP="00B81A84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B81A84">
        <w:rPr>
          <w:rFonts w:ascii="Courier New" w:hAnsi="Courier New" w:cs="Courier New"/>
          <w:kern w:val="0"/>
          <w:sz w:val="20"/>
        </w:rPr>
        <w:t xml:space="preserve">&lt;Amount&gt;8900&lt;/Amount&gt;  </w:t>
      </w:r>
    </w:p>
    <w:p w:rsidR="00B81A84" w:rsidRPr="00B81A84" w:rsidRDefault="00B81A84" w:rsidP="00B81A84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B81A84">
        <w:rPr>
          <w:rFonts w:ascii="Courier New" w:hAnsi="Courier New" w:cs="Courier New"/>
          <w:kern w:val="0"/>
          <w:sz w:val="20"/>
        </w:rPr>
        <w:t xml:space="preserve">&lt;ExtData&gt;a&lt;/ExtData&gt;  </w:t>
      </w:r>
    </w:p>
    <w:p w:rsidR="00B81A84" w:rsidRPr="00B81A84" w:rsidRDefault="00B81A84" w:rsidP="00B81A84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B81A84">
        <w:rPr>
          <w:rFonts w:ascii="Courier New" w:hAnsi="Courier New" w:cs="Courier New"/>
          <w:kern w:val="0"/>
          <w:sz w:val="20"/>
        </w:rPr>
        <w:t xml:space="preserve">&lt;OrderId&gt;302014072600035526&lt;/OrderId&gt;  </w:t>
      </w:r>
    </w:p>
    <w:p w:rsidR="00B81A84" w:rsidRPr="00B81A84" w:rsidRDefault="00B81A84" w:rsidP="00B81A84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B81A84">
        <w:rPr>
          <w:rFonts w:ascii="Courier New" w:hAnsi="Courier New" w:cs="Courier New"/>
          <w:kern w:val="0"/>
          <w:sz w:val="20"/>
        </w:rPr>
        <w:t xml:space="preserve">&lt;Status&gt;02&lt;/Status&gt;  </w:t>
      </w:r>
    </w:p>
    <w:p w:rsidR="00B81A84" w:rsidRPr="00B81A84" w:rsidRDefault="00DE5185" w:rsidP="00B81A84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kern w:val="0"/>
          <w:sz w:val="20"/>
        </w:rPr>
        <w:t>&lt;PayTime&gt;201407</w:t>
      </w:r>
      <w:r w:rsidR="00B81A84" w:rsidRPr="00B81A84">
        <w:rPr>
          <w:rFonts w:ascii="Courier New" w:hAnsi="Courier New" w:cs="Courier New"/>
          <w:kern w:val="0"/>
          <w:sz w:val="20"/>
        </w:rPr>
        <w:t xml:space="preserve">26163913&lt;/PayTime&gt;  </w:t>
      </w:r>
    </w:p>
    <w:p w:rsidR="00B81A84" w:rsidRPr="00B81A84" w:rsidRDefault="00B81A84" w:rsidP="00B81A84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B81A84">
        <w:rPr>
          <w:rFonts w:ascii="Courier New" w:hAnsi="Courier New" w:cs="Courier New"/>
          <w:kern w:val="0"/>
          <w:sz w:val="20"/>
        </w:rPr>
        <w:t xml:space="preserve">&lt;SettleDate&gt;20140726&lt;/SettleDate&gt;  </w:t>
      </w:r>
    </w:p>
    <w:p w:rsidR="00B81A84" w:rsidRPr="00B81A84" w:rsidRDefault="00B81A84" w:rsidP="00B81A84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B81A84">
        <w:rPr>
          <w:rFonts w:ascii="Courier New" w:hAnsi="Courier New" w:cs="Courier New"/>
          <w:kern w:val="0"/>
          <w:sz w:val="20"/>
        </w:rPr>
        <w:t xml:space="preserve">&lt;Sign&gt;BmvKB2PDzy3sy2K9aTuMbZSRmQdtD0lDp2UZJByJ4xmhzraomTEUuuNZqRrNzrqgdrivDbwfCJRBslIvs99//CCmaLC7yzXSVNnJhyrc0PnazUz24uHahlauUoekY/it/gsEiDs0qInwDdy7h8MJa1LvdQitGAgrsn8vCDquIIY=&lt;/Sign&gt; </w:t>
      </w:r>
    </w:p>
    <w:p w:rsidR="00B81A84" w:rsidRPr="00B81A84" w:rsidRDefault="00B81A84" w:rsidP="00B81A84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B81A84">
        <w:rPr>
          <w:rFonts w:ascii="Courier New" w:hAnsi="Courier New" w:cs="Courier New"/>
          <w:kern w:val="0"/>
          <w:sz w:val="20"/>
        </w:rPr>
        <w:t xml:space="preserve">&lt;/body&gt; </w:t>
      </w:r>
    </w:p>
    <w:p w:rsidR="0051121D" w:rsidRDefault="00B81A84" w:rsidP="00B81A84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B81A84">
        <w:rPr>
          <w:rFonts w:ascii="Courier New" w:hAnsi="Courier New" w:cs="Courier New"/>
          <w:kern w:val="0"/>
          <w:sz w:val="20"/>
        </w:rPr>
        <w:t>&lt;/response&gt;</w:t>
      </w:r>
    </w:p>
    <w:p w:rsidR="0051121D" w:rsidRDefault="0051121D" w:rsidP="0051121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441FC2" w:rsidRDefault="00441FC2" w:rsidP="00441FC2">
      <w:pPr>
        <w:rPr>
          <w:b/>
        </w:rPr>
      </w:pPr>
    </w:p>
    <w:p w:rsidR="00744469" w:rsidRDefault="00744469" w:rsidP="00744469">
      <w:pPr>
        <w:pStyle w:val="3"/>
        <w:tabs>
          <w:tab w:val="clear" w:pos="1418"/>
        </w:tabs>
      </w:pPr>
      <w:bookmarkStart w:id="44" w:name="_Toc407619193"/>
      <w:r>
        <w:rPr>
          <w:rFonts w:hint="eastAsia"/>
        </w:rPr>
        <w:t>订单冲正接口</w:t>
      </w:r>
      <w:r w:rsidR="009C1431">
        <w:rPr>
          <w:rFonts w:hint="eastAsia"/>
        </w:rPr>
        <w:t>（可</w:t>
      </w:r>
      <w:r w:rsidR="009C1431">
        <w:t>选）</w:t>
      </w:r>
      <w:bookmarkEnd w:id="44"/>
    </w:p>
    <w:p w:rsidR="002F1AC9" w:rsidRDefault="00F24A60" w:rsidP="00AC7F46">
      <w:r>
        <w:rPr>
          <w:rFonts w:hint="eastAsia"/>
        </w:rPr>
        <w:t>商户</w:t>
      </w:r>
      <w:r w:rsidR="002F1AC9">
        <w:rPr>
          <w:rFonts w:hint="eastAsia"/>
        </w:rPr>
        <w:t>可以</w:t>
      </w:r>
      <w:r w:rsidR="002F1AC9">
        <w:t>通过该接口对订单</w:t>
      </w:r>
      <w:r w:rsidR="002F1AC9">
        <w:rPr>
          <w:rFonts w:hint="eastAsia"/>
        </w:rPr>
        <w:t>进行冲正</w:t>
      </w:r>
      <w:r w:rsidR="002F1AC9">
        <w:t>，</w:t>
      </w:r>
      <w:r w:rsidR="002F1AC9">
        <w:rPr>
          <w:rFonts w:hint="eastAsia"/>
        </w:rPr>
        <w:t>冲正</w:t>
      </w:r>
      <w:r w:rsidR="00584A5F">
        <w:rPr>
          <w:rFonts w:hint="eastAsia"/>
        </w:rPr>
        <w:t>交易</w:t>
      </w:r>
      <w:r w:rsidR="00584A5F">
        <w:t>会</w:t>
      </w:r>
      <w:r w:rsidR="002F1AC9">
        <w:rPr>
          <w:rFonts w:hint="eastAsia"/>
        </w:rPr>
        <w:t>根据</w:t>
      </w:r>
      <w:r w:rsidR="002F1AC9">
        <w:t>订单</w:t>
      </w:r>
      <w:r w:rsidR="002F1AC9">
        <w:rPr>
          <w:rFonts w:hint="eastAsia"/>
        </w:rPr>
        <w:t>状态</w:t>
      </w:r>
      <w:r w:rsidR="002F1AC9">
        <w:t>做不同的处理</w:t>
      </w:r>
      <w:r w:rsidR="002F1AC9">
        <w:rPr>
          <w:rFonts w:hint="eastAsia"/>
        </w:rPr>
        <w:t>：</w:t>
      </w:r>
    </w:p>
    <w:p w:rsidR="00F24A60" w:rsidRDefault="00AF4B98" w:rsidP="00F6598A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未</w:t>
      </w:r>
      <w:r>
        <w:t>支付或</w:t>
      </w:r>
      <w:r>
        <w:rPr>
          <w:rFonts w:hint="eastAsia"/>
        </w:rPr>
        <w:t>支付</w:t>
      </w:r>
      <w:r>
        <w:t>失败：</w:t>
      </w:r>
      <w:r w:rsidR="00F6598A">
        <w:rPr>
          <w:rFonts w:hint="eastAsia"/>
        </w:rPr>
        <w:t>返回当前</w:t>
      </w:r>
      <w:r w:rsidR="00F6598A">
        <w:t>订单状态；</w:t>
      </w:r>
    </w:p>
    <w:p w:rsidR="00F6598A" w:rsidRPr="0074777C" w:rsidRDefault="004B0800" w:rsidP="00F6598A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已</w:t>
      </w:r>
      <w:r>
        <w:t>支付：</w:t>
      </w:r>
      <w:r w:rsidR="00B3146D">
        <w:rPr>
          <w:rFonts w:hint="eastAsia"/>
        </w:rPr>
        <w:t>对</w:t>
      </w:r>
      <w:r w:rsidR="00B3146D">
        <w:t>订单进行</w:t>
      </w:r>
      <w:r w:rsidR="00BC1658">
        <w:rPr>
          <w:rFonts w:hint="eastAsia"/>
        </w:rPr>
        <w:t>“</w:t>
      </w:r>
      <w:r w:rsidR="00BC1658" w:rsidRPr="00BC1658">
        <w:t>全额撤销</w:t>
      </w:r>
      <w:r w:rsidR="00BC1658">
        <w:t>”</w:t>
      </w:r>
      <w:r w:rsidR="00BC1658">
        <w:rPr>
          <w:rFonts w:hint="eastAsia"/>
        </w:rPr>
        <w:t>处理</w:t>
      </w:r>
      <w:r w:rsidR="00BC1658">
        <w:t>，成功</w:t>
      </w:r>
      <w:r w:rsidR="00BC1658">
        <w:rPr>
          <w:rFonts w:hint="eastAsia"/>
        </w:rPr>
        <w:t>后</w:t>
      </w:r>
      <w:r w:rsidR="00BC1658">
        <w:t>，返回状态为</w:t>
      </w:r>
      <w:r w:rsidR="00BC1658">
        <w:rPr>
          <w:rFonts w:hint="eastAsia"/>
        </w:rPr>
        <w:t>【</w:t>
      </w:r>
      <w:r w:rsidR="00BC1658" w:rsidRPr="00142648">
        <w:t>03</w:t>
      </w:r>
      <w:r w:rsidR="00BC1658" w:rsidRPr="00142648">
        <w:t>已退款</w:t>
      </w:r>
      <w:r w:rsidR="00BC1658" w:rsidRPr="00142648">
        <w:t>(</w:t>
      </w:r>
      <w:r w:rsidR="00BC1658" w:rsidRPr="00142648">
        <w:t>全额撤销</w:t>
      </w:r>
      <w:r w:rsidR="00BC1658" w:rsidRPr="00142648">
        <w:t>/</w:t>
      </w:r>
      <w:r w:rsidR="00BC1658" w:rsidRPr="00142648">
        <w:t>冲正</w:t>
      </w:r>
      <w:r w:rsidR="00BC1658" w:rsidRPr="00142648">
        <w:t>)</w:t>
      </w:r>
      <w:r w:rsidR="00BC1658">
        <w:t>】</w:t>
      </w:r>
      <w:r w:rsidR="00142648">
        <w:rPr>
          <w:rFonts w:hint="eastAsia"/>
        </w:rPr>
        <w:t>；</w:t>
      </w:r>
    </w:p>
    <w:p w:rsidR="00D56482" w:rsidRPr="00FE4045" w:rsidRDefault="00D56482" w:rsidP="00D56482">
      <w:pPr>
        <w:pStyle w:val="ac"/>
        <w:numPr>
          <w:ilvl w:val="0"/>
          <w:numId w:val="6"/>
        </w:numPr>
        <w:ind w:firstLineChars="0"/>
        <w:rPr>
          <w:b/>
        </w:rPr>
      </w:pPr>
      <w:r w:rsidRPr="00FE4045">
        <w:rPr>
          <w:rFonts w:hint="eastAsia"/>
          <w:b/>
        </w:rPr>
        <w:t>请求</w:t>
      </w:r>
      <w:r w:rsidRPr="00FE4045">
        <w:rPr>
          <w:b/>
        </w:rPr>
        <w:t>参数</w:t>
      </w:r>
    </w:p>
    <w:tbl>
      <w:tblPr>
        <w:tblW w:w="94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36"/>
        <w:gridCol w:w="1701"/>
        <w:gridCol w:w="708"/>
        <w:gridCol w:w="708"/>
        <w:gridCol w:w="708"/>
        <w:gridCol w:w="3828"/>
      </w:tblGrid>
      <w:tr w:rsidR="00D56482" w:rsidRPr="00F82447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D56482" w:rsidRDefault="00D56482" w:rsidP="00201FC3">
            <w:pPr>
              <w:snapToGrid w:val="0"/>
              <w:jc w:val="center"/>
              <w:rPr>
                <w:b/>
                <w:sz w:val="18"/>
              </w:rPr>
            </w:pPr>
          </w:p>
          <w:p w:rsidR="00D56482" w:rsidRPr="00F82447" w:rsidRDefault="00D56482" w:rsidP="00201FC3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参数</w:t>
            </w:r>
            <w:r w:rsidRPr="00F82447">
              <w:rPr>
                <w:rFonts w:hint="eastAsia"/>
                <w:b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D56482" w:rsidRDefault="00D56482" w:rsidP="00201FC3">
            <w:pPr>
              <w:snapToGrid w:val="0"/>
              <w:jc w:val="center"/>
              <w:rPr>
                <w:b/>
                <w:sz w:val="18"/>
              </w:rPr>
            </w:pPr>
          </w:p>
          <w:p w:rsidR="00D56482" w:rsidRPr="00F82447" w:rsidRDefault="00D56482" w:rsidP="00201FC3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提交</w:t>
            </w:r>
            <w:r>
              <w:rPr>
                <w:b/>
                <w:sz w:val="18"/>
              </w:rPr>
              <w:t>参数名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56482" w:rsidRDefault="00D56482" w:rsidP="00201FC3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</w:t>
            </w:r>
            <w:r>
              <w:rPr>
                <w:b/>
                <w:sz w:val="18"/>
              </w:rPr>
              <w:t>类型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56482" w:rsidRDefault="00D56482" w:rsidP="00201FC3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最大</w:t>
            </w:r>
            <w:r>
              <w:rPr>
                <w:b/>
                <w:sz w:val="18"/>
              </w:rPr>
              <w:t>长度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D56482" w:rsidRPr="00F82447" w:rsidRDefault="00D56482" w:rsidP="00201FC3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是否必须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56482" w:rsidRDefault="00D56482" w:rsidP="00201FC3">
            <w:pPr>
              <w:snapToGrid w:val="0"/>
              <w:jc w:val="center"/>
              <w:rPr>
                <w:b/>
                <w:sz w:val="18"/>
              </w:rPr>
            </w:pPr>
          </w:p>
          <w:p w:rsidR="00D56482" w:rsidRPr="00F82447" w:rsidRDefault="00D56482" w:rsidP="00201FC3">
            <w:pPr>
              <w:snapToGrid w:val="0"/>
              <w:jc w:val="center"/>
              <w:rPr>
                <w:b/>
                <w:sz w:val="18"/>
              </w:rPr>
            </w:pPr>
            <w:r w:rsidRPr="00F82447">
              <w:rPr>
                <w:rFonts w:hint="eastAsia"/>
                <w:b/>
                <w:sz w:val="18"/>
              </w:rPr>
              <w:t>备注</w:t>
            </w:r>
          </w:p>
        </w:tc>
      </w:tr>
      <w:tr w:rsidR="000049A9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49A9" w:rsidRPr="00FC4679" w:rsidRDefault="000049A9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交易</w:t>
            </w:r>
            <w:r>
              <w:rPr>
                <w:rFonts w:ascii="Menlo Regular" w:hAnsi="Menlo Regular" w:cs="宋体"/>
                <w:sz w:val="18"/>
                <w:szCs w:val="18"/>
              </w:rPr>
              <w:t>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49A9" w:rsidRPr="006C243A" w:rsidRDefault="00E54A0B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AA060A">
              <w:rPr>
                <w:rFonts w:ascii="Menlo Regular" w:hAnsi="Menlo Regular" w:cs="宋体"/>
                <w:sz w:val="18"/>
                <w:szCs w:val="18"/>
              </w:rPr>
              <w:t>TradeCode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9A9" w:rsidRPr="006C243A" w:rsidRDefault="000049A9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9A9" w:rsidRPr="006C243A" w:rsidRDefault="000049A9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16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49A9" w:rsidRPr="006C243A" w:rsidRDefault="000049A9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9A9" w:rsidRDefault="000049A9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订单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冲正：</w:t>
            </w:r>
            <w:r w:rsidR="00F61B50">
              <w:rPr>
                <w:rFonts w:ascii="Menlo Regular" w:hAnsi="Menlo Regular" w:cs="宋体"/>
                <w:sz w:val="18"/>
                <w:szCs w:val="18"/>
              </w:rPr>
              <w:t>Q</w:t>
            </w:r>
            <w:r w:rsidR="00F61B50" w:rsidRPr="00661827">
              <w:rPr>
                <w:rFonts w:ascii="Menlo Regular" w:hAnsi="Menlo Regular" w:cs="宋体"/>
                <w:sz w:val="18"/>
                <w:szCs w:val="18"/>
              </w:rPr>
              <w:t>uashOrder</w:t>
            </w:r>
          </w:p>
        </w:tc>
      </w:tr>
      <w:tr w:rsidR="00D56482" w:rsidRPr="002A27CA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482" w:rsidRPr="00632BE6" w:rsidRDefault="00D56482" w:rsidP="00201FC3">
            <w:pPr>
              <w:snapToGrid w:val="0"/>
              <w:rPr>
                <w:rFonts w:ascii="宋体" w:hAnsi="宋体"/>
                <w:sz w:val="18"/>
                <w:szCs w:val="18"/>
              </w:rPr>
            </w:pPr>
            <w:r w:rsidRPr="00FC4679">
              <w:rPr>
                <w:rFonts w:ascii="Menlo Regular" w:hAnsi="Menlo Regular" w:cs="宋体" w:hint="eastAsia"/>
                <w:sz w:val="18"/>
                <w:szCs w:val="18"/>
              </w:rPr>
              <w:t>通讯协议版本号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482" w:rsidRPr="006C243A" w:rsidRDefault="00D56482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Version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482" w:rsidRPr="006C243A" w:rsidRDefault="00D56482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482" w:rsidRPr="006C243A" w:rsidRDefault="00D56482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482" w:rsidRPr="006C243A" w:rsidRDefault="00D56482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482" w:rsidRPr="006C243A" w:rsidRDefault="00D56482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固定</w:t>
            </w:r>
            <w:r>
              <w:rPr>
                <w:rFonts w:ascii="Menlo Regular" w:hAnsi="Menlo Regular" w:cs="宋体"/>
                <w:sz w:val="18"/>
                <w:szCs w:val="18"/>
              </w:rPr>
              <w:t>填写：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2.0.0</w:t>
            </w:r>
          </w:p>
        </w:tc>
      </w:tr>
      <w:tr w:rsidR="00D56482" w:rsidRPr="002A27CA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482" w:rsidRPr="00632BE6" w:rsidRDefault="00D56482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632BE6">
              <w:rPr>
                <w:rFonts w:ascii="Menlo Regular" w:hint="eastAsia"/>
                <w:sz w:val="18"/>
                <w:szCs w:val="18"/>
              </w:rPr>
              <w:t>商户代码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482" w:rsidRPr="006C243A" w:rsidRDefault="00D56482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MerchantId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482" w:rsidRPr="006C243A" w:rsidRDefault="00D56482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482" w:rsidRPr="006C243A" w:rsidRDefault="00D56482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482" w:rsidRPr="006C243A" w:rsidRDefault="00D56482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482" w:rsidRPr="006C243A" w:rsidRDefault="00D56482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 w:rsidR="00D56482" w:rsidRPr="002A27CA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482" w:rsidRPr="00632BE6" w:rsidRDefault="00D56482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632BE6">
              <w:rPr>
                <w:rFonts w:ascii="Menlo Regular" w:hint="eastAsia"/>
                <w:sz w:val="18"/>
                <w:szCs w:val="18"/>
              </w:rPr>
              <w:t>商户订单号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482" w:rsidRPr="00C020D2" w:rsidRDefault="00D56482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Merch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OrderId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482" w:rsidRPr="00C020D2" w:rsidRDefault="00D56482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482" w:rsidRPr="00C020D2" w:rsidRDefault="00D56482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482" w:rsidRPr="00C020D2" w:rsidRDefault="00D56482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482" w:rsidRPr="00C020D2" w:rsidRDefault="00D56482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 w:rsidR="0034521C" w:rsidRPr="00C020D2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4521C" w:rsidRPr="00632BE6" w:rsidRDefault="0034521C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632BE6">
              <w:rPr>
                <w:rFonts w:ascii="Menlo Regular" w:hint="eastAsia"/>
                <w:sz w:val="18"/>
                <w:szCs w:val="18"/>
              </w:rPr>
              <w:t>商户订单金额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4521C" w:rsidRPr="00C020D2" w:rsidRDefault="0034521C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Amount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21C" w:rsidRPr="00C020D2" w:rsidRDefault="0034521C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21C" w:rsidRPr="00C020D2" w:rsidRDefault="0034521C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12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4521C" w:rsidRPr="00C020D2" w:rsidRDefault="0034521C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21C" w:rsidRPr="00C020D2" w:rsidRDefault="00A40FFC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单位</w:t>
            </w:r>
            <w:r>
              <w:rPr>
                <w:rFonts w:ascii="Menlo Regular" w:hAnsi="Menlo Regular" w:cs="宋体"/>
                <w:sz w:val="18"/>
                <w:szCs w:val="18"/>
              </w:rPr>
              <w:t>为元，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格式</w:t>
            </w:r>
            <w:r>
              <w:rPr>
                <w:rFonts w:ascii="Menlo Regular" w:hAnsi="Menlo Regular" w:cs="宋体"/>
                <w:sz w:val="18"/>
                <w:szCs w:val="18"/>
              </w:rPr>
              <w:t>：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 xml:space="preserve"> </w:t>
            </w:r>
            <w:r>
              <w:rPr>
                <w:rFonts w:ascii="Menlo Regular" w:hAnsi="Menlo Regular" w:cs="宋体"/>
                <w:sz w:val="18"/>
                <w:szCs w:val="18"/>
              </w:rPr>
              <w:t>nnnnnn.nn</w:t>
            </w:r>
          </w:p>
        </w:tc>
      </w:tr>
      <w:tr w:rsidR="00D56482" w:rsidRPr="00C020D2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482" w:rsidRPr="00632BE6" w:rsidRDefault="001A78F7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int="eastAsia"/>
                <w:sz w:val="18"/>
                <w:szCs w:val="18"/>
              </w:rPr>
              <w:t>冲正</w:t>
            </w:r>
            <w:r w:rsidR="00D56482">
              <w:rPr>
                <w:rFonts w:ascii="Menlo Regular" w:hint="eastAsia"/>
                <w:sz w:val="18"/>
                <w:szCs w:val="18"/>
              </w:rPr>
              <w:t>提交</w:t>
            </w:r>
            <w:r w:rsidR="00D56482" w:rsidRPr="00632BE6">
              <w:rPr>
                <w:rFonts w:ascii="Menlo Regular" w:hint="eastAsia"/>
                <w:sz w:val="18"/>
                <w:szCs w:val="18"/>
              </w:rPr>
              <w:t>时间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482" w:rsidRPr="00C020D2" w:rsidRDefault="00D56482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TradeT</w:t>
            </w:r>
            <w:r w:rsidR="00B81C3B">
              <w:rPr>
                <w:rFonts w:ascii="Menlo Regular" w:hAnsi="Menlo Regular" w:cs="宋体"/>
                <w:sz w:val="18"/>
                <w:szCs w:val="18"/>
              </w:rPr>
              <w:t>i</w:t>
            </w:r>
            <w:r>
              <w:rPr>
                <w:rFonts w:ascii="Menlo Regular" w:hAnsi="Menlo Regular" w:cs="宋体"/>
                <w:sz w:val="18"/>
                <w:szCs w:val="18"/>
              </w:rPr>
              <w:t>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482" w:rsidRPr="00C020D2" w:rsidRDefault="00D56482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482" w:rsidRPr="00C020D2" w:rsidRDefault="00D56482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14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482" w:rsidRPr="00C020D2" w:rsidRDefault="00D56482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482" w:rsidRPr="00C020D2" w:rsidRDefault="00D56482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 w:rsidR="00D56482" w:rsidRPr="00F416CA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482" w:rsidRPr="00FC4679" w:rsidRDefault="00D56482" w:rsidP="00201FC3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 w:rsidRPr="00FC4679">
              <w:rPr>
                <w:rFonts w:ascii="Menlo Regular" w:hAnsi="Menlo Regular" w:hint="eastAsia"/>
                <w:sz w:val="18"/>
                <w:szCs w:val="18"/>
              </w:rPr>
              <w:t>签名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482" w:rsidRPr="00770BAC" w:rsidRDefault="00D56482" w:rsidP="00201FC3">
            <w:pPr>
              <w:snapToGrid w:val="0"/>
              <w:jc w:val="left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/>
                <w:sz w:val="18"/>
                <w:szCs w:val="18"/>
              </w:rPr>
              <w:t>S</w:t>
            </w:r>
            <w:r>
              <w:rPr>
                <w:rFonts w:ascii="Menlo Regular" w:hAnsi="Menlo Regular" w:hint="eastAsia"/>
                <w:sz w:val="18"/>
                <w:szCs w:val="18"/>
              </w:rPr>
              <w:t>ign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482" w:rsidRPr="00770BAC" w:rsidRDefault="00D56482" w:rsidP="00201FC3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482" w:rsidRPr="00770BAC" w:rsidRDefault="00D56482" w:rsidP="00201FC3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512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482" w:rsidRPr="00770BAC" w:rsidRDefault="00D56482" w:rsidP="00201FC3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482" w:rsidRPr="00770BAC" w:rsidRDefault="006B6630" w:rsidP="00201FC3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对</w:t>
            </w:r>
            <w:r>
              <w:rPr>
                <w:rFonts w:ascii="Menlo Regular" w:hAnsi="Menlo Regular"/>
                <w:sz w:val="18"/>
                <w:szCs w:val="18"/>
              </w:rPr>
              <w:t>上面的所有字段</w:t>
            </w:r>
            <w:r>
              <w:rPr>
                <w:rFonts w:ascii="Menlo Regular" w:hAnsi="Menlo Regular" w:hint="eastAsia"/>
                <w:sz w:val="18"/>
                <w:szCs w:val="18"/>
              </w:rPr>
              <w:t>（除“交易</w:t>
            </w:r>
            <w:r>
              <w:rPr>
                <w:rFonts w:ascii="Menlo Regular" w:hAnsi="Menlo Regular"/>
                <w:sz w:val="18"/>
                <w:szCs w:val="18"/>
              </w:rPr>
              <w:t>码</w:t>
            </w:r>
            <w:r>
              <w:rPr>
                <w:rFonts w:ascii="Menlo Regular" w:hAnsi="Menlo Regular"/>
                <w:sz w:val="18"/>
                <w:szCs w:val="18"/>
              </w:rPr>
              <w:t>”</w:t>
            </w:r>
            <w:r>
              <w:rPr>
                <w:rFonts w:ascii="Menlo Regular" w:hAnsi="Menlo Regular"/>
                <w:sz w:val="18"/>
                <w:szCs w:val="18"/>
              </w:rPr>
              <w:t>）进行</w:t>
            </w:r>
            <w:r>
              <w:rPr>
                <w:rFonts w:ascii="Menlo Regular" w:hAnsi="Menlo Regular" w:hint="eastAsia"/>
                <w:sz w:val="18"/>
                <w:szCs w:val="18"/>
              </w:rPr>
              <w:t>按</w:t>
            </w:r>
            <w:r>
              <w:rPr>
                <w:rFonts w:ascii="Menlo Regular" w:hAnsi="Menlo Regular"/>
                <w:sz w:val="18"/>
                <w:szCs w:val="18"/>
              </w:rPr>
              <w:t>顺序</w:t>
            </w:r>
            <w:r>
              <w:rPr>
                <w:rFonts w:ascii="Menlo Regular" w:hAnsi="Menlo Regular" w:hint="eastAsia"/>
                <w:sz w:val="18"/>
                <w:szCs w:val="18"/>
              </w:rPr>
              <w:t>RSA</w:t>
            </w:r>
            <w:r>
              <w:rPr>
                <w:rFonts w:ascii="Menlo Regular" w:hAnsi="Menlo Regular" w:hint="eastAsia"/>
                <w:sz w:val="18"/>
                <w:szCs w:val="18"/>
              </w:rPr>
              <w:t>签名</w:t>
            </w:r>
            <w:r w:rsidR="00AB34E4">
              <w:rPr>
                <w:rFonts w:ascii="Menlo Regular" w:hAnsi="Menlo Regular" w:hint="eastAsia"/>
                <w:sz w:val="18"/>
                <w:szCs w:val="18"/>
              </w:rPr>
              <w:t>；</w:t>
            </w:r>
            <w:r w:rsidR="00AB34E4">
              <w:rPr>
                <w:rFonts w:ascii="Menlo Regular" w:hAnsi="Menlo Regular"/>
                <w:sz w:val="18"/>
                <w:szCs w:val="18"/>
              </w:rPr>
              <w:t>签名采用</w:t>
            </w:r>
            <w:r w:rsidR="00AB34E4">
              <w:rPr>
                <w:rFonts w:ascii="Menlo Regular" w:hAnsi="Menlo Regular" w:cs="宋体" w:hint="eastAsia"/>
                <w:sz w:val="18"/>
                <w:szCs w:val="18"/>
              </w:rPr>
              <w:t>base64</w:t>
            </w:r>
            <w:r w:rsidR="00AB34E4">
              <w:rPr>
                <w:rFonts w:ascii="Menlo Regular" w:hAnsi="Menlo Regular" w:cs="宋体" w:hint="eastAsia"/>
                <w:sz w:val="18"/>
                <w:szCs w:val="18"/>
              </w:rPr>
              <w:t>格式编码传输</w:t>
            </w:r>
          </w:p>
        </w:tc>
      </w:tr>
      <w:tr w:rsidR="00D56482" w:rsidRPr="00F416CA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482" w:rsidRPr="00FC4679" w:rsidRDefault="00D56482" w:rsidP="00201FC3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482" w:rsidRDefault="00D56482" w:rsidP="00201FC3">
            <w:pPr>
              <w:snapToGrid w:val="0"/>
              <w:jc w:val="left"/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482" w:rsidRDefault="00D56482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482" w:rsidRDefault="00D56482" w:rsidP="00201FC3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482" w:rsidRDefault="00D56482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482" w:rsidRDefault="00D56482" w:rsidP="00201FC3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</w:tc>
      </w:tr>
    </w:tbl>
    <w:p w:rsidR="0051121D" w:rsidRPr="00FE4045" w:rsidRDefault="0051121D" w:rsidP="0051121D">
      <w:pPr>
        <w:pStyle w:val="ac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参考</w:t>
      </w:r>
      <w:r>
        <w:rPr>
          <w:b/>
        </w:rPr>
        <w:t>报文</w:t>
      </w:r>
    </w:p>
    <w:p w:rsidR="0051121D" w:rsidRDefault="001A75A1" w:rsidP="0051121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1A75A1">
        <w:rPr>
          <w:rFonts w:ascii="Courier New" w:hAnsi="Courier New" w:cs="Courier New"/>
          <w:kern w:val="0"/>
          <w:sz w:val="20"/>
        </w:rPr>
        <w:t>http</w:t>
      </w:r>
      <w:r w:rsidR="008647DA">
        <w:rPr>
          <w:rFonts w:ascii="Courier New" w:hAnsi="Courier New" w:cs="Courier New"/>
          <w:kern w:val="0"/>
          <w:sz w:val="20"/>
        </w:rPr>
        <w:t>s</w:t>
      </w:r>
      <w:r w:rsidRPr="001A75A1">
        <w:rPr>
          <w:rFonts w:ascii="Courier New" w:hAnsi="Courier New" w:cs="Courier New"/>
          <w:kern w:val="0"/>
          <w:sz w:val="20"/>
        </w:rPr>
        <w:t>://testmobile.payeco.com/ppi/merchant/itf.do?TradeCode=QuashOrder&amp;Version=2.0.0&amp;MerchantId=302020000058&amp;MerchOrderId=</w:t>
      </w:r>
      <w:r w:rsidR="00CD391C" w:rsidRPr="00A63F32">
        <w:rPr>
          <w:rFonts w:ascii="Courier New" w:hAnsi="Courier New" w:cs="Courier New"/>
          <w:kern w:val="0"/>
          <w:sz w:val="20"/>
        </w:rPr>
        <w:t>1406367099383</w:t>
      </w:r>
      <w:r w:rsidRPr="001A75A1">
        <w:rPr>
          <w:rFonts w:ascii="Courier New" w:hAnsi="Courier New" w:cs="Courier New"/>
          <w:kern w:val="0"/>
          <w:sz w:val="20"/>
        </w:rPr>
        <w:t>&amp;Amount=89.00&amp;TradeTime=20140727165521&amp;Sign=pSTKmTTZCh+xUZGCrSvHQtlTYSIN22Tf4g3mr4GexNxothZ2h3vFkc3yWtbDrzsf82a5gLZ7f/bMsc0GF+vtKHn+TC/+ZKQPn</w:t>
      </w:r>
      <w:r w:rsidRPr="001A75A1">
        <w:rPr>
          <w:rFonts w:ascii="Courier New" w:hAnsi="Courier New" w:cs="Courier New"/>
          <w:kern w:val="0"/>
          <w:sz w:val="20"/>
        </w:rPr>
        <w:lastRenderedPageBreak/>
        <w:t>Th/LKmJWYwXvz3j4j11uF63yZSUwUyXHTb7y7F5/Bk0N+CkbLil0VcgCO535iCP4tWCK9hWYwY=</w:t>
      </w:r>
    </w:p>
    <w:p w:rsidR="0051121D" w:rsidRDefault="0051121D" w:rsidP="0051121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51121D" w:rsidRDefault="0051121D" w:rsidP="0051121D">
      <w:pPr>
        <w:rPr>
          <w:b/>
        </w:rPr>
      </w:pPr>
    </w:p>
    <w:p w:rsidR="00866C9B" w:rsidRDefault="00866C9B" w:rsidP="00D56482">
      <w:pPr>
        <w:rPr>
          <w:b/>
        </w:rPr>
      </w:pPr>
    </w:p>
    <w:p w:rsidR="00D56482" w:rsidRDefault="00D56482" w:rsidP="00D56482">
      <w:pPr>
        <w:pStyle w:val="ac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返回</w:t>
      </w:r>
      <w:r w:rsidRPr="00FE4045">
        <w:rPr>
          <w:b/>
        </w:rPr>
        <w:t>参数</w:t>
      </w:r>
    </w:p>
    <w:tbl>
      <w:tblPr>
        <w:tblW w:w="94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36"/>
        <w:gridCol w:w="1701"/>
        <w:gridCol w:w="708"/>
        <w:gridCol w:w="708"/>
        <w:gridCol w:w="708"/>
        <w:gridCol w:w="3828"/>
      </w:tblGrid>
      <w:tr w:rsidR="00D56482" w:rsidRPr="00F82447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D56482" w:rsidRDefault="00D56482" w:rsidP="00201FC3">
            <w:pPr>
              <w:snapToGrid w:val="0"/>
              <w:jc w:val="center"/>
              <w:rPr>
                <w:b/>
                <w:sz w:val="18"/>
              </w:rPr>
            </w:pPr>
          </w:p>
          <w:p w:rsidR="00D56482" w:rsidRPr="00F82447" w:rsidRDefault="00D56482" w:rsidP="00201FC3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参数</w:t>
            </w:r>
            <w:r w:rsidRPr="00F82447">
              <w:rPr>
                <w:rFonts w:hint="eastAsia"/>
                <w:b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D56482" w:rsidRDefault="00D56482" w:rsidP="00201FC3">
            <w:pPr>
              <w:snapToGrid w:val="0"/>
              <w:jc w:val="center"/>
              <w:rPr>
                <w:b/>
                <w:sz w:val="18"/>
              </w:rPr>
            </w:pPr>
          </w:p>
          <w:p w:rsidR="00D56482" w:rsidRPr="00F82447" w:rsidRDefault="00D56482" w:rsidP="00201FC3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提交</w:t>
            </w:r>
            <w:r>
              <w:rPr>
                <w:b/>
                <w:sz w:val="18"/>
              </w:rPr>
              <w:t>参数名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56482" w:rsidRDefault="00D56482" w:rsidP="00201FC3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</w:t>
            </w:r>
            <w:r>
              <w:rPr>
                <w:b/>
                <w:sz w:val="18"/>
              </w:rPr>
              <w:t>类型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56482" w:rsidRDefault="00D56482" w:rsidP="00201FC3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最大</w:t>
            </w:r>
            <w:r>
              <w:rPr>
                <w:b/>
                <w:sz w:val="18"/>
              </w:rPr>
              <w:t>长度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D56482" w:rsidRPr="00F82447" w:rsidRDefault="00D56482" w:rsidP="00201FC3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是否必须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56482" w:rsidRDefault="00D56482" w:rsidP="00201FC3">
            <w:pPr>
              <w:snapToGrid w:val="0"/>
              <w:jc w:val="center"/>
              <w:rPr>
                <w:b/>
                <w:sz w:val="18"/>
              </w:rPr>
            </w:pPr>
          </w:p>
          <w:p w:rsidR="00D56482" w:rsidRPr="00F82447" w:rsidRDefault="00D56482" w:rsidP="00201FC3">
            <w:pPr>
              <w:snapToGrid w:val="0"/>
              <w:jc w:val="center"/>
              <w:rPr>
                <w:b/>
                <w:sz w:val="18"/>
              </w:rPr>
            </w:pPr>
            <w:r w:rsidRPr="00F82447">
              <w:rPr>
                <w:rFonts w:hint="eastAsia"/>
                <w:b/>
                <w:sz w:val="18"/>
              </w:rPr>
              <w:t>备注</w:t>
            </w:r>
          </w:p>
        </w:tc>
      </w:tr>
      <w:tr w:rsidR="00F62E2B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2E2B" w:rsidRPr="00FC4679" w:rsidRDefault="00F62E2B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交易</w:t>
            </w:r>
            <w:r>
              <w:rPr>
                <w:rFonts w:ascii="Menlo Regular" w:hAnsi="Menlo Regular" w:cs="宋体"/>
                <w:sz w:val="18"/>
                <w:szCs w:val="18"/>
              </w:rPr>
              <w:t>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2E2B" w:rsidRPr="006C243A" w:rsidRDefault="008D4420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134AB3">
              <w:rPr>
                <w:rFonts w:ascii="Courier New" w:hAnsi="Courier New" w:cs="Courier New"/>
                <w:kern w:val="0"/>
                <w:sz w:val="20"/>
              </w:rPr>
              <w:t>TransCode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E2B" w:rsidRPr="006C243A" w:rsidRDefault="00F62E2B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E2B" w:rsidRPr="006C243A" w:rsidRDefault="00F62E2B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16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2E2B" w:rsidRPr="006C243A" w:rsidRDefault="00F62E2B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E2B" w:rsidRDefault="00F62E2B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订单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冲正：</w:t>
            </w:r>
            <w:r w:rsidR="00F61B50">
              <w:rPr>
                <w:rFonts w:ascii="Menlo Regular" w:hAnsi="Menlo Regular" w:cs="宋体"/>
                <w:sz w:val="18"/>
                <w:szCs w:val="18"/>
              </w:rPr>
              <w:t>Q</w:t>
            </w:r>
            <w:r w:rsidR="00F61B50" w:rsidRPr="00661827">
              <w:rPr>
                <w:rFonts w:ascii="Menlo Regular" w:hAnsi="Menlo Regular" w:cs="宋体"/>
                <w:sz w:val="18"/>
                <w:szCs w:val="18"/>
              </w:rPr>
              <w:t>uashOrder</w:t>
            </w:r>
          </w:p>
        </w:tc>
      </w:tr>
      <w:tr w:rsidR="00D56482" w:rsidRPr="006C243A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482" w:rsidRPr="00632BE6" w:rsidRDefault="00D56482" w:rsidP="00201FC3">
            <w:pPr>
              <w:snapToGrid w:val="0"/>
              <w:rPr>
                <w:rFonts w:ascii="宋体" w:hAnsi="宋体"/>
                <w:sz w:val="18"/>
                <w:szCs w:val="18"/>
              </w:rPr>
            </w:pPr>
            <w:r w:rsidRPr="00FC4679">
              <w:rPr>
                <w:rFonts w:ascii="Menlo Regular" w:hAnsi="Menlo Regular" w:cs="宋体" w:hint="eastAsia"/>
                <w:sz w:val="18"/>
                <w:szCs w:val="18"/>
              </w:rPr>
              <w:t>通讯协议版本号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482" w:rsidRPr="006C243A" w:rsidRDefault="00D56482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Version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482" w:rsidRPr="006C243A" w:rsidRDefault="00D56482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482" w:rsidRPr="006C243A" w:rsidRDefault="00D56482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482" w:rsidRPr="006C243A" w:rsidRDefault="00D56482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482" w:rsidRPr="006C243A" w:rsidRDefault="00D56482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固定</w:t>
            </w:r>
            <w:r>
              <w:rPr>
                <w:rFonts w:ascii="Menlo Regular" w:hAnsi="Menlo Regular" w:cs="宋体"/>
                <w:sz w:val="18"/>
                <w:szCs w:val="18"/>
              </w:rPr>
              <w:t>填写：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2.0.0</w:t>
            </w:r>
          </w:p>
        </w:tc>
      </w:tr>
      <w:tr w:rsidR="00D56482" w:rsidRPr="006C243A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482" w:rsidRPr="00632BE6" w:rsidRDefault="00D56482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632BE6">
              <w:rPr>
                <w:rFonts w:ascii="Menlo Regular" w:hint="eastAsia"/>
                <w:sz w:val="18"/>
                <w:szCs w:val="18"/>
              </w:rPr>
              <w:t>商户代码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482" w:rsidRPr="006C243A" w:rsidRDefault="00D56482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MerchantId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482" w:rsidRPr="006C243A" w:rsidRDefault="00D56482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482" w:rsidRPr="006C243A" w:rsidRDefault="00D56482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482" w:rsidRPr="006C243A" w:rsidRDefault="00D56482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482" w:rsidRPr="006C243A" w:rsidRDefault="00D56482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 w:rsidR="00D56482" w:rsidRPr="00C020D2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482" w:rsidRPr="00632BE6" w:rsidRDefault="00D56482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632BE6">
              <w:rPr>
                <w:rFonts w:ascii="Menlo Regular" w:hint="eastAsia"/>
                <w:sz w:val="18"/>
                <w:szCs w:val="18"/>
              </w:rPr>
              <w:t>商户订单号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482" w:rsidRPr="00C020D2" w:rsidRDefault="00D56482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Merch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OrderId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482" w:rsidRPr="00C020D2" w:rsidRDefault="00D56482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482" w:rsidRPr="00C020D2" w:rsidRDefault="00D56482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482" w:rsidRPr="00C020D2" w:rsidRDefault="00D56482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482" w:rsidRPr="00C020D2" w:rsidRDefault="00D56482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 w:rsidR="00D56482" w:rsidRPr="00C020D2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482" w:rsidRPr="00632BE6" w:rsidRDefault="00D56482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632BE6">
              <w:rPr>
                <w:rFonts w:ascii="Menlo Regular" w:hint="eastAsia"/>
                <w:sz w:val="18"/>
                <w:szCs w:val="18"/>
              </w:rPr>
              <w:t>商户订单金额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482" w:rsidRPr="00C020D2" w:rsidRDefault="00D56482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Amount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482" w:rsidRPr="00C020D2" w:rsidRDefault="00D56482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482" w:rsidRPr="00C020D2" w:rsidRDefault="00D56482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12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482" w:rsidRPr="00C020D2" w:rsidRDefault="00D56482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482" w:rsidRPr="00C020D2" w:rsidRDefault="00D56482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 w:rsidR="001C6F6B" w:rsidRPr="00C020D2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F6B" w:rsidRPr="00AD277C" w:rsidRDefault="001C6F6B" w:rsidP="001C6F6B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订单</w:t>
            </w:r>
            <w:r>
              <w:rPr>
                <w:rFonts w:ascii="Menlo Regular" w:hAnsi="Menlo Regular" w:cs="宋体"/>
                <w:sz w:val="18"/>
                <w:szCs w:val="18"/>
              </w:rPr>
              <w:t>状态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F6B" w:rsidRDefault="001C6F6B" w:rsidP="001C6F6B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Status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F6B" w:rsidRDefault="001C6F6B" w:rsidP="001C6F6B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F6B" w:rsidRDefault="001C6F6B" w:rsidP="001C6F6B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F6B" w:rsidRDefault="001C6F6B" w:rsidP="001C6F6B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F6B" w:rsidRPr="00C020D2" w:rsidRDefault="001C6F6B" w:rsidP="001C6F6B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 w:rsidR="00406E9F" w:rsidRPr="00C020D2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E9F" w:rsidRPr="00632BE6" w:rsidRDefault="00406E9F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int="eastAsia"/>
                <w:sz w:val="18"/>
                <w:szCs w:val="18"/>
              </w:rPr>
              <w:t>冲</w:t>
            </w:r>
            <w:proofErr w:type="gramStart"/>
            <w:r>
              <w:rPr>
                <w:rFonts w:ascii="Menlo Regular" w:hint="eastAsia"/>
                <w:sz w:val="18"/>
                <w:szCs w:val="18"/>
              </w:rPr>
              <w:t>正</w:t>
            </w:r>
            <w:r w:rsidRPr="00632BE6">
              <w:rPr>
                <w:rFonts w:ascii="Menlo Regular" w:hint="eastAsia"/>
                <w:sz w:val="18"/>
                <w:szCs w:val="18"/>
              </w:rPr>
              <w:t>时间</w:t>
            </w:r>
            <w:proofErr w:type="gram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E9F" w:rsidRPr="00C020D2" w:rsidRDefault="00406E9F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TradeT</w:t>
            </w:r>
            <w:r w:rsidR="003710C6">
              <w:rPr>
                <w:rFonts w:ascii="Menlo Regular" w:hAnsi="Menlo Regular" w:cs="宋体"/>
                <w:sz w:val="18"/>
                <w:szCs w:val="18"/>
              </w:rPr>
              <w:t>i</w:t>
            </w:r>
            <w:r>
              <w:rPr>
                <w:rFonts w:ascii="Menlo Regular" w:hAnsi="Menlo Regular" w:cs="宋体"/>
                <w:sz w:val="18"/>
                <w:szCs w:val="18"/>
              </w:rPr>
              <w:t>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6E9F" w:rsidRPr="00C020D2" w:rsidRDefault="00406E9F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6E9F" w:rsidRPr="00C020D2" w:rsidRDefault="00406E9F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14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E9F" w:rsidRPr="00C020D2" w:rsidRDefault="00406E9F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——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6E9F" w:rsidRPr="00C020D2" w:rsidRDefault="00406E9F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 w:rsidR="00D56482" w:rsidRPr="00C020D2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482" w:rsidRPr="00FC4679" w:rsidRDefault="00D56482" w:rsidP="00201FC3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 w:rsidRPr="00FC4679">
              <w:rPr>
                <w:rFonts w:ascii="Menlo Regular" w:hAnsi="Menlo Regular" w:hint="eastAsia"/>
                <w:sz w:val="18"/>
                <w:szCs w:val="18"/>
              </w:rPr>
              <w:t>签名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482" w:rsidRPr="00770BAC" w:rsidRDefault="00D56482" w:rsidP="00201FC3">
            <w:pPr>
              <w:snapToGrid w:val="0"/>
              <w:jc w:val="left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/>
                <w:sz w:val="18"/>
                <w:szCs w:val="18"/>
              </w:rPr>
              <w:t>S</w:t>
            </w:r>
            <w:r>
              <w:rPr>
                <w:rFonts w:ascii="Menlo Regular" w:hAnsi="Menlo Regular" w:hint="eastAsia"/>
                <w:sz w:val="18"/>
                <w:szCs w:val="18"/>
              </w:rPr>
              <w:t>ign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482" w:rsidRPr="00770BAC" w:rsidRDefault="00D56482" w:rsidP="00201FC3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482" w:rsidRPr="00770BAC" w:rsidRDefault="00D56482" w:rsidP="00201FC3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512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482" w:rsidRPr="00C020D2" w:rsidRDefault="00D56482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482" w:rsidRPr="00770BAC" w:rsidRDefault="006B6630" w:rsidP="00201FC3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对</w:t>
            </w:r>
            <w:r>
              <w:rPr>
                <w:rFonts w:ascii="Menlo Regular" w:hAnsi="Menlo Regular"/>
                <w:sz w:val="18"/>
                <w:szCs w:val="18"/>
              </w:rPr>
              <w:t>上面的所有字段</w:t>
            </w:r>
            <w:r>
              <w:rPr>
                <w:rFonts w:ascii="Menlo Regular" w:hAnsi="Menlo Regular" w:hint="eastAsia"/>
                <w:sz w:val="18"/>
                <w:szCs w:val="18"/>
              </w:rPr>
              <w:t>（除“交易</w:t>
            </w:r>
            <w:r>
              <w:rPr>
                <w:rFonts w:ascii="Menlo Regular" w:hAnsi="Menlo Regular"/>
                <w:sz w:val="18"/>
                <w:szCs w:val="18"/>
              </w:rPr>
              <w:t>码</w:t>
            </w:r>
            <w:r>
              <w:rPr>
                <w:rFonts w:ascii="Menlo Regular" w:hAnsi="Menlo Regular"/>
                <w:sz w:val="18"/>
                <w:szCs w:val="18"/>
              </w:rPr>
              <w:t>”</w:t>
            </w:r>
            <w:r>
              <w:rPr>
                <w:rFonts w:ascii="Menlo Regular" w:hAnsi="Menlo Regular"/>
                <w:sz w:val="18"/>
                <w:szCs w:val="18"/>
              </w:rPr>
              <w:t>）进行</w:t>
            </w:r>
            <w:r>
              <w:rPr>
                <w:rFonts w:ascii="Menlo Regular" w:hAnsi="Menlo Regular" w:hint="eastAsia"/>
                <w:sz w:val="18"/>
                <w:szCs w:val="18"/>
              </w:rPr>
              <w:t>按</w:t>
            </w:r>
            <w:r>
              <w:rPr>
                <w:rFonts w:ascii="Menlo Regular" w:hAnsi="Menlo Regular"/>
                <w:sz w:val="18"/>
                <w:szCs w:val="18"/>
              </w:rPr>
              <w:t>顺序</w:t>
            </w:r>
            <w:r>
              <w:rPr>
                <w:rFonts w:ascii="Menlo Regular" w:hAnsi="Menlo Regular" w:hint="eastAsia"/>
                <w:sz w:val="18"/>
                <w:szCs w:val="18"/>
              </w:rPr>
              <w:t>RSA</w:t>
            </w:r>
            <w:r>
              <w:rPr>
                <w:rFonts w:ascii="Menlo Regular" w:hAnsi="Menlo Regular" w:hint="eastAsia"/>
                <w:sz w:val="18"/>
                <w:szCs w:val="18"/>
              </w:rPr>
              <w:t>签名</w:t>
            </w:r>
            <w:r w:rsidR="00AB34E4">
              <w:rPr>
                <w:rFonts w:ascii="Menlo Regular" w:hAnsi="Menlo Regular" w:hint="eastAsia"/>
                <w:sz w:val="18"/>
                <w:szCs w:val="18"/>
              </w:rPr>
              <w:t>；</w:t>
            </w:r>
            <w:r w:rsidR="00AB34E4">
              <w:rPr>
                <w:rFonts w:ascii="Menlo Regular" w:hAnsi="Menlo Regular"/>
                <w:sz w:val="18"/>
                <w:szCs w:val="18"/>
              </w:rPr>
              <w:t>签名采用</w:t>
            </w:r>
            <w:r w:rsidR="00AB34E4">
              <w:rPr>
                <w:rFonts w:ascii="Menlo Regular" w:hAnsi="Menlo Regular" w:cs="宋体" w:hint="eastAsia"/>
                <w:sz w:val="18"/>
                <w:szCs w:val="18"/>
              </w:rPr>
              <w:t>base64</w:t>
            </w:r>
            <w:r w:rsidR="00AB34E4">
              <w:rPr>
                <w:rFonts w:ascii="Menlo Regular" w:hAnsi="Menlo Regular" w:cs="宋体" w:hint="eastAsia"/>
                <w:sz w:val="18"/>
                <w:szCs w:val="18"/>
              </w:rPr>
              <w:t>格式编码传输</w:t>
            </w:r>
          </w:p>
        </w:tc>
      </w:tr>
      <w:tr w:rsidR="00D56482" w:rsidRPr="00C020D2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482" w:rsidRPr="00632BE6" w:rsidRDefault="00D56482" w:rsidP="00201FC3">
            <w:pPr>
              <w:snapToGrid w:val="0"/>
              <w:rPr>
                <w:rFonts w:ascii="Menlo Regular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482" w:rsidRDefault="00D56482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482" w:rsidRDefault="00D56482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482" w:rsidRDefault="00D56482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482" w:rsidRDefault="00D56482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482" w:rsidRPr="00C020D2" w:rsidRDefault="00D56482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</w:tbl>
    <w:p w:rsidR="0051121D" w:rsidRPr="00FE4045" w:rsidRDefault="0051121D" w:rsidP="0051121D">
      <w:pPr>
        <w:pStyle w:val="ac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参考</w:t>
      </w:r>
      <w:r>
        <w:rPr>
          <w:b/>
        </w:rPr>
        <w:t>报文</w:t>
      </w:r>
    </w:p>
    <w:p w:rsidR="00630CF0" w:rsidRPr="00630CF0" w:rsidRDefault="00630CF0" w:rsidP="00630CF0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630CF0">
        <w:rPr>
          <w:rFonts w:ascii="Courier New" w:hAnsi="Courier New" w:cs="Courier New"/>
          <w:kern w:val="0"/>
          <w:sz w:val="20"/>
        </w:rPr>
        <w:t>&lt;</w:t>
      </w:r>
      <w:proofErr w:type="gramStart"/>
      <w:r w:rsidRPr="00630CF0">
        <w:rPr>
          <w:rFonts w:ascii="Courier New" w:hAnsi="Courier New" w:cs="Courier New"/>
          <w:kern w:val="0"/>
          <w:sz w:val="20"/>
        </w:rPr>
        <w:t>response</w:t>
      </w:r>
      <w:proofErr w:type="gramEnd"/>
      <w:r w:rsidRPr="00630CF0">
        <w:rPr>
          <w:rFonts w:ascii="Courier New" w:hAnsi="Courier New" w:cs="Courier New"/>
          <w:kern w:val="0"/>
          <w:sz w:val="20"/>
        </w:rPr>
        <w:t xml:space="preserve">&gt; </w:t>
      </w:r>
    </w:p>
    <w:p w:rsidR="00630CF0" w:rsidRPr="00630CF0" w:rsidRDefault="00630CF0" w:rsidP="00630CF0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630CF0">
        <w:rPr>
          <w:rFonts w:ascii="Courier New" w:hAnsi="Courier New" w:cs="Courier New"/>
          <w:kern w:val="0"/>
          <w:sz w:val="20"/>
        </w:rPr>
        <w:t>&lt;</w:t>
      </w:r>
      <w:proofErr w:type="gramStart"/>
      <w:r w:rsidRPr="00630CF0">
        <w:rPr>
          <w:rFonts w:ascii="Courier New" w:hAnsi="Courier New" w:cs="Courier New"/>
          <w:kern w:val="0"/>
          <w:sz w:val="20"/>
        </w:rPr>
        <w:t>head</w:t>
      </w:r>
      <w:proofErr w:type="gramEnd"/>
      <w:r w:rsidRPr="00630CF0">
        <w:rPr>
          <w:rFonts w:ascii="Courier New" w:hAnsi="Courier New" w:cs="Courier New"/>
          <w:kern w:val="0"/>
          <w:sz w:val="20"/>
        </w:rPr>
        <w:t xml:space="preserve">&gt; </w:t>
      </w:r>
    </w:p>
    <w:p w:rsidR="00630CF0" w:rsidRPr="00630CF0" w:rsidRDefault="00630CF0" w:rsidP="00630CF0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630CF0">
        <w:rPr>
          <w:rFonts w:ascii="Courier New" w:hAnsi="Courier New" w:cs="Courier New"/>
          <w:kern w:val="0"/>
          <w:sz w:val="20"/>
        </w:rPr>
        <w:t>&lt;</w:t>
      </w:r>
      <w:proofErr w:type="gramStart"/>
      <w:r w:rsidRPr="00630CF0">
        <w:rPr>
          <w:rFonts w:ascii="Courier New" w:hAnsi="Courier New" w:cs="Courier New"/>
          <w:kern w:val="0"/>
          <w:sz w:val="20"/>
        </w:rPr>
        <w:t>retCode&gt;</w:t>
      </w:r>
      <w:proofErr w:type="gramEnd"/>
      <w:r w:rsidRPr="00630CF0">
        <w:rPr>
          <w:rFonts w:ascii="Courier New" w:hAnsi="Courier New" w:cs="Courier New"/>
          <w:kern w:val="0"/>
          <w:sz w:val="20"/>
        </w:rPr>
        <w:t xml:space="preserve">0000&lt;/retCode&gt;  </w:t>
      </w:r>
    </w:p>
    <w:p w:rsidR="00630CF0" w:rsidRPr="00630CF0" w:rsidRDefault="00630CF0" w:rsidP="00630CF0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630CF0">
        <w:rPr>
          <w:rFonts w:ascii="Courier New" w:hAnsi="Courier New" w:cs="Courier New" w:hint="eastAsia"/>
          <w:kern w:val="0"/>
          <w:sz w:val="20"/>
        </w:rPr>
        <w:t>&lt;retMsg&gt;</w:t>
      </w:r>
      <w:r w:rsidRPr="00630CF0">
        <w:rPr>
          <w:rFonts w:ascii="Courier New" w:hAnsi="Courier New" w:cs="Courier New" w:hint="eastAsia"/>
          <w:kern w:val="0"/>
          <w:sz w:val="20"/>
        </w:rPr>
        <w:t>交易成功</w:t>
      </w:r>
      <w:r w:rsidRPr="00630CF0">
        <w:rPr>
          <w:rFonts w:ascii="Courier New" w:hAnsi="Courier New" w:cs="Courier New" w:hint="eastAsia"/>
          <w:kern w:val="0"/>
          <w:sz w:val="20"/>
        </w:rPr>
        <w:t xml:space="preserve">&lt;/retMsg&gt; </w:t>
      </w:r>
    </w:p>
    <w:p w:rsidR="00630CF0" w:rsidRPr="00630CF0" w:rsidRDefault="00630CF0" w:rsidP="00630CF0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630CF0">
        <w:rPr>
          <w:rFonts w:ascii="Courier New" w:hAnsi="Courier New" w:cs="Courier New"/>
          <w:kern w:val="0"/>
          <w:sz w:val="20"/>
        </w:rPr>
        <w:t xml:space="preserve">&lt;/head&gt;  </w:t>
      </w:r>
    </w:p>
    <w:p w:rsidR="00630CF0" w:rsidRPr="00630CF0" w:rsidRDefault="00630CF0" w:rsidP="00630CF0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630CF0">
        <w:rPr>
          <w:rFonts w:ascii="Courier New" w:hAnsi="Courier New" w:cs="Courier New"/>
          <w:kern w:val="0"/>
          <w:sz w:val="20"/>
        </w:rPr>
        <w:t>&lt;</w:t>
      </w:r>
      <w:proofErr w:type="gramStart"/>
      <w:r w:rsidRPr="00630CF0">
        <w:rPr>
          <w:rFonts w:ascii="Courier New" w:hAnsi="Courier New" w:cs="Courier New"/>
          <w:kern w:val="0"/>
          <w:sz w:val="20"/>
        </w:rPr>
        <w:t>body</w:t>
      </w:r>
      <w:proofErr w:type="gramEnd"/>
      <w:r w:rsidRPr="00630CF0">
        <w:rPr>
          <w:rFonts w:ascii="Courier New" w:hAnsi="Courier New" w:cs="Courier New"/>
          <w:kern w:val="0"/>
          <w:sz w:val="20"/>
        </w:rPr>
        <w:t xml:space="preserve">&gt; </w:t>
      </w:r>
    </w:p>
    <w:p w:rsidR="00630CF0" w:rsidRPr="00630CF0" w:rsidRDefault="00630CF0" w:rsidP="00630CF0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630CF0">
        <w:rPr>
          <w:rFonts w:ascii="Courier New" w:hAnsi="Courier New" w:cs="Courier New"/>
          <w:kern w:val="0"/>
          <w:sz w:val="20"/>
        </w:rPr>
        <w:t xml:space="preserve">&lt;TransCode&gt;QuashOrder&lt;/TransCode&gt;  </w:t>
      </w:r>
    </w:p>
    <w:p w:rsidR="00630CF0" w:rsidRPr="00630CF0" w:rsidRDefault="00630CF0" w:rsidP="00630CF0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630CF0">
        <w:rPr>
          <w:rFonts w:ascii="Courier New" w:hAnsi="Courier New" w:cs="Courier New"/>
          <w:kern w:val="0"/>
          <w:sz w:val="20"/>
        </w:rPr>
        <w:t xml:space="preserve">&lt;Version&gt;2.0.0&lt;/Version&gt;  </w:t>
      </w:r>
    </w:p>
    <w:p w:rsidR="00630CF0" w:rsidRPr="00630CF0" w:rsidRDefault="00630CF0" w:rsidP="00630CF0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630CF0">
        <w:rPr>
          <w:rFonts w:ascii="Courier New" w:hAnsi="Courier New" w:cs="Courier New"/>
          <w:kern w:val="0"/>
          <w:sz w:val="20"/>
        </w:rPr>
        <w:t xml:space="preserve">&lt;MerchantId&gt;302020000058&lt;/MerchantId&gt;  </w:t>
      </w:r>
    </w:p>
    <w:p w:rsidR="00630CF0" w:rsidRPr="00630CF0" w:rsidRDefault="00630CF0" w:rsidP="00630CF0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630CF0">
        <w:rPr>
          <w:rFonts w:ascii="Courier New" w:hAnsi="Courier New" w:cs="Courier New"/>
          <w:kern w:val="0"/>
          <w:sz w:val="20"/>
        </w:rPr>
        <w:t>&lt;MerchOrderId&gt;</w:t>
      </w:r>
      <w:r w:rsidR="00CD391C" w:rsidRPr="00A63F32">
        <w:rPr>
          <w:rFonts w:ascii="Courier New" w:hAnsi="Courier New" w:cs="Courier New"/>
          <w:kern w:val="0"/>
          <w:sz w:val="20"/>
        </w:rPr>
        <w:t>1406367099383</w:t>
      </w:r>
      <w:r w:rsidRPr="00630CF0">
        <w:rPr>
          <w:rFonts w:ascii="Courier New" w:hAnsi="Courier New" w:cs="Courier New"/>
          <w:kern w:val="0"/>
          <w:sz w:val="20"/>
        </w:rPr>
        <w:t xml:space="preserve">&lt;/MerchOrderId&gt;  </w:t>
      </w:r>
    </w:p>
    <w:p w:rsidR="00630CF0" w:rsidRPr="00630CF0" w:rsidRDefault="00630CF0" w:rsidP="00630CF0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630CF0">
        <w:rPr>
          <w:rFonts w:ascii="Courier New" w:hAnsi="Courier New" w:cs="Courier New"/>
          <w:kern w:val="0"/>
          <w:sz w:val="20"/>
        </w:rPr>
        <w:t xml:space="preserve">&lt;Amount&gt;89.00&lt;/Amount&gt;  </w:t>
      </w:r>
    </w:p>
    <w:p w:rsidR="00630CF0" w:rsidRPr="00630CF0" w:rsidRDefault="00630CF0" w:rsidP="00630CF0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630CF0">
        <w:rPr>
          <w:rFonts w:ascii="Courier New" w:hAnsi="Courier New" w:cs="Courier New"/>
          <w:kern w:val="0"/>
          <w:sz w:val="20"/>
        </w:rPr>
        <w:t xml:space="preserve">&lt;Status&gt;03&lt;/Status&gt;  </w:t>
      </w:r>
    </w:p>
    <w:p w:rsidR="00630CF0" w:rsidRPr="00630CF0" w:rsidRDefault="004E1DA8" w:rsidP="00630CF0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kern w:val="0"/>
          <w:sz w:val="20"/>
        </w:rPr>
        <w:t>&lt;PayTime&gt;20140726</w:t>
      </w:r>
      <w:r w:rsidR="00630CF0" w:rsidRPr="00630CF0">
        <w:rPr>
          <w:rFonts w:ascii="Courier New" w:hAnsi="Courier New" w:cs="Courier New"/>
          <w:kern w:val="0"/>
          <w:sz w:val="20"/>
        </w:rPr>
        <w:t xml:space="preserve">201128&lt;/PayTime&gt;  </w:t>
      </w:r>
    </w:p>
    <w:p w:rsidR="00630CF0" w:rsidRPr="00630CF0" w:rsidRDefault="00630CF0" w:rsidP="00630CF0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630CF0">
        <w:rPr>
          <w:rFonts w:ascii="Courier New" w:hAnsi="Courier New" w:cs="Courier New"/>
          <w:kern w:val="0"/>
          <w:sz w:val="20"/>
        </w:rPr>
        <w:t xml:space="preserve">&lt;Sign&gt;Z6BBjMN3kvshsn4oCVXT+Diynw3UsidkbRke7oall/4wV0U+xXOoQkVFvNVGtE+2FfoN7d3+bG9nwW1c45dEPqWDCuCIVD43THkSZCGs/rUXgRaeoaN1hKu7nPthnNg1KrDEWKPI/6vppD/xERs7PNZuYelzFl3/IjZ272HAbkc=&lt;/Sign&gt; </w:t>
      </w:r>
    </w:p>
    <w:p w:rsidR="00630CF0" w:rsidRPr="00630CF0" w:rsidRDefault="00630CF0" w:rsidP="00630CF0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630CF0">
        <w:rPr>
          <w:rFonts w:ascii="Courier New" w:hAnsi="Courier New" w:cs="Courier New"/>
          <w:kern w:val="0"/>
          <w:sz w:val="20"/>
        </w:rPr>
        <w:t xml:space="preserve">&lt;/body&gt; </w:t>
      </w:r>
    </w:p>
    <w:p w:rsidR="00630CF0" w:rsidRPr="00630CF0" w:rsidRDefault="00630CF0" w:rsidP="00630CF0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630CF0">
        <w:rPr>
          <w:rFonts w:ascii="Courier New" w:hAnsi="Courier New" w:cs="Courier New"/>
          <w:kern w:val="0"/>
          <w:sz w:val="20"/>
        </w:rPr>
        <w:t>&lt;/response&gt;</w:t>
      </w:r>
    </w:p>
    <w:p w:rsidR="0051121D" w:rsidRDefault="0051121D" w:rsidP="0051121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FD219C" w:rsidRDefault="00FD219C" w:rsidP="00D92C1C">
      <w:pPr>
        <w:rPr>
          <w:b/>
        </w:rPr>
      </w:pPr>
    </w:p>
    <w:p w:rsidR="00A47A8D" w:rsidRDefault="00A47A8D" w:rsidP="00A47A8D">
      <w:pPr>
        <w:pStyle w:val="3"/>
        <w:tabs>
          <w:tab w:val="clear" w:pos="1418"/>
        </w:tabs>
      </w:pPr>
      <w:bookmarkStart w:id="45" w:name="_Toc394314882"/>
      <w:bookmarkStart w:id="46" w:name="_Toc396839847"/>
      <w:bookmarkStart w:id="47" w:name="_Toc407619194"/>
      <w:r>
        <w:rPr>
          <w:rFonts w:hint="eastAsia"/>
        </w:rPr>
        <w:t>订单退款</w:t>
      </w:r>
      <w:r>
        <w:t>申请</w:t>
      </w:r>
      <w:r>
        <w:rPr>
          <w:rFonts w:hint="eastAsia"/>
        </w:rPr>
        <w:t>接口</w:t>
      </w:r>
      <w:bookmarkEnd w:id="45"/>
      <w:bookmarkEnd w:id="46"/>
      <w:r w:rsidR="009C1431">
        <w:rPr>
          <w:rFonts w:hint="eastAsia"/>
        </w:rPr>
        <w:t>（可</w:t>
      </w:r>
      <w:r w:rsidR="009C1431">
        <w:t>选）</w:t>
      </w:r>
      <w:bookmarkEnd w:id="47"/>
    </w:p>
    <w:p w:rsidR="00A47A8D" w:rsidRPr="0074777C" w:rsidRDefault="00A47A8D" w:rsidP="00A47A8D">
      <w:r>
        <w:rPr>
          <w:rFonts w:hint="eastAsia"/>
        </w:rPr>
        <w:t>商户可以</w:t>
      </w:r>
      <w:r>
        <w:t>通过该</w:t>
      </w:r>
      <w:r>
        <w:rPr>
          <w:rFonts w:hint="eastAsia"/>
        </w:rPr>
        <w:t>接口对</w:t>
      </w:r>
      <w:r w:rsidRPr="004D50AC">
        <w:rPr>
          <w:rFonts w:ascii="宋体" w:hAnsi="宋体" w:cs="Arial" w:hint="eastAsia"/>
          <w:kern w:val="0"/>
          <w:szCs w:val="21"/>
        </w:rPr>
        <w:t>清算日期360天之内的</w:t>
      </w:r>
      <w:r>
        <w:rPr>
          <w:rFonts w:ascii="宋体" w:hAnsi="宋体" w:cs="Arial" w:hint="eastAsia"/>
          <w:kern w:val="0"/>
          <w:szCs w:val="21"/>
        </w:rPr>
        <w:t>支付</w:t>
      </w:r>
      <w:r>
        <w:rPr>
          <w:rFonts w:ascii="宋体" w:hAnsi="宋体" w:cs="Arial"/>
          <w:kern w:val="0"/>
          <w:szCs w:val="21"/>
        </w:rPr>
        <w:t>成功</w:t>
      </w:r>
      <w:r>
        <w:rPr>
          <w:rFonts w:ascii="宋体" w:hAnsi="宋体" w:cs="Arial" w:hint="eastAsia"/>
          <w:kern w:val="0"/>
          <w:szCs w:val="21"/>
        </w:rPr>
        <w:t>订单</w:t>
      </w:r>
      <w:r w:rsidRPr="004D50AC">
        <w:rPr>
          <w:rFonts w:ascii="宋体" w:hAnsi="宋体" w:cs="Arial" w:hint="eastAsia"/>
          <w:kern w:val="0"/>
          <w:szCs w:val="21"/>
        </w:rPr>
        <w:t>全额或部分退货申请</w:t>
      </w:r>
      <w:r>
        <w:t>发送退款申请</w:t>
      </w:r>
      <w:r>
        <w:rPr>
          <w:rFonts w:hint="eastAsia"/>
        </w:rPr>
        <w:t>，</w:t>
      </w:r>
      <w:r w:rsidRPr="004D50AC">
        <w:rPr>
          <w:rFonts w:ascii="宋体" w:hAnsi="宋体" w:cs="Arial" w:hint="eastAsia"/>
          <w:kern w:val="0"/>
          <w:szCs w:val="21"/>
        </w:rPr>
        <w:t>申请当日可以登录</w:t>
      </w:r>
      <w:r>
        <w:rPr>
          <w:rFonts w:ascii="宋体" w:hAnsi="宋体" w:cs="Arial" w:hint="eastAsia"/>
          <w:kern w:val="0"/>
          <w:szCs w:val="21"/>
        </w:rPr>
        <w:t>商户管理</w:t>
      </w:r>
      <w:r>
        <w:rPr>
          <w:rFonts w:ascii="宋体" w:hAnsi="宋体" w:cs="Arial"/>
          <w:kern w:val="0"/>
          <w:szCs w:val="21"/>
        </w:rPr>
        <w:t>后台</w:t>
      </w:r>
      <w:proofErr w:type="gramStart"/>
      <w:r w:rsidRPr="004D50AC">
        <w:rPr>
          <w:rFonts w:ascii="宋体" w:hAnsi="宋体" w:cs="Arial" w:hint="eastAsia"/>
          <w:kern w:val="0"/>
          <w:szCs w:val="21"/>
        </w:rPr>
        <w:t>退取消</w:t>
      </w:r>
      <w:proofErr w:type="gramEnd"/>
      <w:r w:rsidRPr="004D50AC">
        <w:rPr>
          <w:rFonts w:ascii="宋体" w:hAnsi="宋体" w:cs="Arial" w:hint="eastAsia"/>
          <w:kern w:val="0"/>
          <w:szCs w:val="21"/>
        </w:rPr>
        <w:t>申请，隔日系统将自动处理。</w:t>
      </w:r>
    </w:p>
    <w:p w:rsidR="00A47A8D" w:rsidRPr="00FE4045" w:rsidRDefault="00A47A8D" w:rsidP="00A47A8D">
      <w:pPr>
        <w:pStyle w:val="ac"/>
        <w:numPr>
          <w:ilvl w:val="0"/>
          <w:numId w:val="6"/>
        </w:numPr>
        <w:ind w:firstLineChars="0"/>
        <w:rPr>
          <w:b/>
        </w:rPr>
      </w:pPr>
      <w:r w:rsidRPr="00FE4045">
        <w:rPr>
          <w:rFonts w:hint="eastAsia"/>
          <w:b/>
        </w:rPr>
        <w:t>请求</w:t>
      </w:r>
      <w:r w:rsidRPr="00FE4045">
        <w:rPr>
          <w:b/>
        </w:rPr>
        <w:t>参数</w:t>
      </w:r>
    </w:p>
    <w:tbl>
      <w:tblPr>
        <w:tblW w:w="94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36"/>
        <w:gridCol w:w="1701"/>
        <w:gridCol w:w="708"/>
        <w:gridCol w:w="708"/>
        <w:gridCol w:w="708"/>
        <w:gridCol w:w="3828"/>
      </w:tblGrid>
      <w:tr w:rsidR="00A47A8D" w:rsidRPr="00F82447" w:rsidTr="00B340C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A47A8D" w:rsidRDefault="00A47A8D" w:rsidP="00B340C0">
            <w:pPr>
              <w:snapToGrid w:val="0"/>
              <w:jc w:val="center"/>
              <w:rPr>
                <w:b/>
                <w:sz w:val="18"/>
              </w:rPr>
            </w:pPr>
          </w:p>
          <w:p w:rsidR="00A47A8D" w:rsidRPr="00F82447" w:rsidRDefault="00A47A8D" w:rsidP="00B340C0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参数</w:t>
            </w:r>
            <w:r w:rsidRPr="00F82447">
              <w:rPr>
                <w:rFonts w:hint="eastAsia"/>
                <w:b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A47A8D" w:rsidRDefault="00A47A8D" w:rsidP="00B340C0">
            <w:pPr>
              <w:snapToGrid w:val="0"/>
              <w:jc w:val="center"/>
              <w:rPr>
                <w:b/>
                <w:sz w:val="18"/>
              </w:rPr>
            </w:pPr>
          </w:p>
          <w:p w:rsidR="00A47A8D" w:rsidRPr="00F82447" w:rsidRDefault="00A47A8D" w:rsidP="00B340C0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提交</w:t>
            </w:r>
            <w:r>
              <w:rPr>
                <w:b/>
                <w:sz w:val="18"/>
              </w:rPr>
              <w:t>参数名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47A8D" w:rsidRDefault="00A47A8D" w:rsidP="00B340C0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</w:t>
            </w:r>
            <w:r>
              <w:rPr>
                <w:b/>
                <w:sz w:val="18"/>
              </w:rPr>
              <w:t>类型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47A8D" w:rsidRDefault="00A47A8D" w:rsidP="00B340C0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最大</w:t>
            </w:r>
            <w:r>
              <w:rPr>
                <w:b/>
                <w:sz w:val="18"/>
              </w:rPr>
              <w:t>长度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A47A8D" w:rsidRPr="00F82447" w:rsidRDefault="00A47A8D" w:rsidP="00B340C0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是否必须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47A8D" w:rsidRDefault="00A47A8D" w:rsidP="00B340C0">
            <w:pPr>
              <w:snapToGrid w:val="0"/>
              <w:jc w:val="center"/>
              <w:rPr>
                <w:b/>
                <w:sz w:val="18"/>
              </w:rPr>
            </w:pPr>
          </w:p>
          <w:p w:rsidR="00A47A8D" w:rsidRPr="00F82447" w:rsidRDefault="00A47A8D" w:rsidP="00B340C0">
            <w:pPr>
              <w:snapToGrid w:val="0"/>
              <w:jc w:val="center"/>
              <w:rPr>
                <w:b/>
                <w:sz w:val="18"/>
              </w:rPr>
            </w:pPr>
            <w:r w:rsidRPr="00F82447">
              <w:rPr>
                <w:rFonts w:hint="eastAsia"/>
                <w:b/>
                <w:sz w:val="18"/>
              </w:rPr>
              <w:t>备注</w:t>
            </w:r>
          </w:p>
        </w:tc>
      </w:tr>
      <w:tr w:rsidR="00A47A8D" w:rsidTr="00B340C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FC4679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交易</w:t>
            </w:r>
            <w:r>
              <w:rPr>
                <w:rFonts w:ascii="Menlo Regular" w:hAnsi="Menlo Regular" w:cs="宋体"/>
                <w:sz w:val="18"/>
                <w:szCs w:val="18"/>
              </w:rPr>
              <w:t>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AA060A">
              <w:rPr>
                <w:rFonts w:ascii="Menlo Regular" w:hAnsi="Menlo Regular" w:cs="宋体"/>
                <w:sz w:val="18"/>
                <w:szCs w:val="18"/>
              </w:rPr>
              <w:t>TradeCode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16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订单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退款</w:t>
            </w:r>
            <w:r>
              <w:rPr>
                <w:rFonts w:ascii="Menlo Regular" w:hAnsi="Menlo Regular" w:cs="宋体"/>
                <w:sz w:val="18"/>
                <w:szCs w:val="18"/>
              </w:rPr>
              <w:t>申请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：</w:t>
            </w:r>
            <w:r>
              <w:rPr>
                <w:rFonts w:ascii="Menlo Regular" w:hAnsi="Menlo Regular" w:cs="宋体"/>
                <w:sz w:val="18"/>
                <w:szCs w:val="18"/>
              </w:rPr>
              <w:t>RefundOrder</w:t>
            </w:r>
          </w:p>
        </w:tc>
      </w:tr>
      <w:tr w:rsidR="00A47A8D" w:rsidRPr="002A27CA" w:rsidTr="00B340C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32BE6" w:rsidRDefault="00A47A8D" w:rsidP="00B340C0">
            <w:pPr>
              <w:snapToGrid w:val="0"/>
              <w:rPr>
                <w:rFonts w:ascii="宋体" w:hAnsi="宋体"/>
                <w:sz w:val="18"/>
                <w:szCs w:val="18"/>
              </w:rPr>
            </w:pPr>
            <w:r w:rsidRPr="00FC4679">
              <w:rPr>
                <w:rFonts w:ascii="Menlo Regular" w:hAnsi="Menlo Regular" w:cs="宋体" w:hint="eastAsia"/>
                <w:sz w:val="18"/>
                <w:szCs w:val="18"/>
              </w:rPr>
              <w:lastRenderedPageBreak/>
              <w:t>通讯协议版本号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Version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固定</w:t>
            </w:r>
            <w:r>
              <w:rPr>
                <w:rFonts w:ascii="Menlo Regular" w:hAnsi="Menlo Regular" w:cs="宋体"/>
                <w:sz w:val="18"/>
                <w:szCs w:val="18"/>
              </w:rPr>
              <w:t>填写：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2.0.0</w:t>
            </w:r>
          </w:p>
        </w:tc>
      </w:tr>
      <w:tr w:rsidR="00A47A8D" w:rsidRPr="002A27CA" w:rsidTr="00B340C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32BE6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632BE6">
              <w:rPr>
                <w:rFonts w:ascii="Menlo Regular" w:hint="eastAsia"/>
                <w:sz w:val="18"/>
                <w:szCs w:val="18"/>
              </w:rPr>
              <w:t>商户代码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MerchantId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 w:rsidR="00A47A8D" w:rsidRPr="002A27CA" w:rsidTr="00B340C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32BE6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632BE6">
              <w:rPr>
                <w:rFonts w:ascii="Menlo Regular" w:hint="eastAsia"/>
                <w:sz w:val="18"/>
                <w:szCs w:val="18"/>
              </w:rPr>
              <w:t>商户订单号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Merch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OrderId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 w:rsidR="00A47A8D" w:rsidRPr="002A27CA" w:rsidTr="00B340C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32BE6" w:rsidRDefault="00A47A8D" w:rsidP="00B340C0">
            <w:pPr>
              <w:snapToGrid w:val="0"/>
              <w:rPr>
                <w:rFonts w:ascii="Menlo Regular"/>
                <w:sz w:val="18"/>
                <w:szCs w:val="18"/>
              </w:rPr>
            </w:pPr>
            <w:r>
              <w:rPr>
                <w:rFonts w:ascii="Menlo Regular" w:hint="eastAsia"/>
                <w:sz w:val="18"/>
                <w:szCs w:val="18"/>
              </w:rPr>
              <w:t>商户</w:t>
            </w:r>
            <w:r>
              <w:rPr>
                <w:rFonts w:ascii="Menlo Regular"/>
                <w:sz w:val="18"/>
                <w:szCs w:val="18"/>
              </w:rPr>
              <w:t>退款申请号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Merch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Ref</w:t>
            </w:r>
            <w:r>
              <w:rPr>
                <w:rFonts w:ascii="Menlo Regular" w:hAnsi="Menlo Regular" w:cs="宋体"/>
                <w:sz w:val="18"/>
                <w:szCs w:val="18"/>
              </w:rPr>
              <w:t>undId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 w:rsidR="00A47A8D" w:rsidRPr="00C020D2" w:rsidTr="00B340C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32BE6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05784A">
              <w:rPr>
                <w:rFonts w:ascii="Menlo Regular"/>
                <w:sz w:val="18"/>
                <w:szCs w:val="18"/>
              </w:rPr>
              <w:t>商户</w:t>
            </w:r>
            <w:r>
              <w:rPr>
                <w:rFonts w:ascii="Menlo Regular" w:hint="eastAsia"/>
                <w:sz w:val="18"/>
                <w:szCs w:val="18"/>
              </w:rPr>
              <w:t>退款</w:t>
            </w:r>
            <w:r w:rsidRPr="0005784A">
              <w:rPr>
                <w:rFonts w:ascii="Menlo Regular"/>
                <w:sz w:val="18"/>
                <w:szCs w:val="18"/>
              </w:rPr>
              <w:t>金额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Amount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12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 w:rsidR="00A47A8D" w:rsidRPr="00C020D2" w:rsidTr="00B340C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32BE6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int="eastAsia"/>
                <w:sz w:val="18"/>
                <w:szCs w:val="18"/>
              </w:rPr>
              <w:t>退款申请提交</w:t>
            </w:r>
            <w:r w:rsidRPr="00632BE6">
              <w:rPr>
                <w:rFonts w:ascii="Menlo Regular" w:hint="eastAsia"/>
                <w:sz w:val="18"/>
                <w:szCs w:val="18"/>
              </w:rPr>
              <w:t>时间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TradeTime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14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 w:rsidR="00A47A8D" w:rsidRPr="00F416CA" w:rsidTr="00B340C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FC4679" w:rsidRDefault="00A47A8D" w:rsidP="00B340C0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 w:rsidRPr="00FC4679">
              <w:rPr>
                <w:rFonts w:ascii="Menlo Regular" w:hAnsi="Menlo Regular" w:hint="eastAsia"/>
                <w:sz w:val="18"/>
                <w:szCs w:val="18"/>
              </w:rPr>
              <w:t>签名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770BAC" w:rsidRDefault="00A47A8D" w:rsidP="00B340C0">
            <w:pPr>
              <w:snapToGrid w:val="0"/>
              <w:jc w:val="left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/>
                <w:sz w:val="18"/>
                <w:szCs w:val="18"/>
              </w:rPr>
              <w:t>S</w:t>
            </w:r>
            <w:r>
              <w:rPr>
                <w:rFonts w:ascii="Menlo Regular" w:hAnsi="Menlo Regular" w:hint="eastAsia"/>
                <w:sz w:val="18"/>
                <w:szCs w:val="18"/>
              </w:rPr>
              <w:t>ign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770BAC" w:rsidRDefault="00A47A8D" w:rsidP="00B340C0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770BAC" w:rsidRDefault="00A47A8D" w:rsidP="00B340C0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512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770BAC" w:rsidRDefault="00A47A8D" w:rsidP="00B340C0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770BAC" w:rsidRDefault="00A47A8D" w:rsidP="00B340C0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对</w:t>
            </w:r>
            <w:r>
              <w:rPr>
                <w:rFonts w:ascii="Menlo Regular" w:hAnsi="Menlo Regular"/>
                <w:sz w:val="18"/>
                <w:szCs w:val="18"/>
              </w:rPr>
              <w:t>上面的所有字段</w:t>
            </w:r>
            <w:r>
              <w:rPr>
                <w:rFonts w:ascii="Menlo Regular" w:hAnsi="Menlo Regular" w:hint="eastAsia"/>
                <w:sz w:val="18"/>
                <w:szCs w:val="18"/>
              </w:rPr>
              <w:t>（除“交易</w:t>
            </w:r>
            <w:r>
              <w:rPr>
                <w:rFonts w:ascii="Menlo Regular" w:hAnsi="Menlo Regular"/>
                <w:sz w:val="18"/>
                <w:szCs w:val="18"/>
              </w:rPr>
              <w:t>码</w:t>
            </w:r>
            <w:r>
              <w:rPr>
                <w:rFonts w:ascii="Menlo Regular" w:hAnsi="Menlo Regular"/>
                <w:sz w:val="18"/>
                <w:szCs w:val="18"/>
              </w:rPr>
              <w:t>”</w:t>
            </w:r>
            <w:r>
              <w:rPr>
                <w:rFonts w:ascii="Menlo Regular" w:hAnsi="Menlo Regular"/>
                <w:sz w:val="18"/>
                <w:szCs w:val="18"/>
              </w:rPr>
              <w:t>）进行</w:t>
            </w:r>
            <w:r>
              <w:rPr>
                <w:rFonts w:ascii="Menlo Regular" w:hAnsi="Menlo Regular" w:hint="eastAsia"/>
                <w:sz w:val="18"/>
                <w:szCs w:val="18"/>
              </w:rPr>
              <w:t>按</w:t>
            </w:r>
            <w:r>
              <w:rPr>
                <w:rFonts w:ascii="Menlo Regular" w:hAnsi="Menlo Regular"/>
                <w:sz w:val="18"/>
                <w:szCs w:val="18"/>
              </w:rPr>
              <w:t>顺序</w:t>
            </w:r>
            <w:r>
              <w:rPr>
                <w:rFonts w:ascii="Menlo Regular" w:hAnsi="Menlo Regular" w:hint="eastAsia"/>
                <w:sz w:val="18"/>
                <w:szCs w:val="18"/>
              </w:rPr>
              <w:t>RSA</w:t>
            </w:r>
            <w:r>
              <w:rPr>
                <w:rFonts w:ascii="Menlo Regular" w:hAnsi="Menlo Regular" w:hint="eastAsia"/>
                <w:sz w:val="18"/>
                <w:szCs w:val="18"/>
              </w:rPr>
              <w:t>签名</w:t>
            </w:r>
          </w:p>
        </w:tc>
      </w:tr>
      <w:tr w:rsidR="00A47A8D" w:rsidRPr="00F416CA" w:rsidTr="00B340C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FC4679" w:rsidRDefault="00A47A8D" w:rsidP="00B340C0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Default="00A47A8D" w:rsidP="00B340C0">
            <w:pPr>
              <w:snapToGrid w:val="0"/>
              <w:jc w:val="left"/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Default="00A47A8D" w:rsidP="00B340C0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Default="00A47A8D" w:rsidP="00B340C0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</w:tc>
      </w:tr>
    </w:tbl>
    <w:p w:rsidR="00A47A8D" w:rsidRPr="00FE4045" w:rsidRDefault="00A47A8D" w:rsidP="00A47A8D">
      <w:pPr>
        <w:pStyle w:val="ac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参考</w:t>
      </w:r>
      <w:r>
        <w:rPr>
          <w:b/>
        </w:rPr>
        <w:t>报文</w:t>
      </w:r>
    </w:p>
    <w:p w:rsidR="00A47A8D" w:rsidRDefault="00A47A8D" w:rsidP="00A47A8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1A75A1">
        <w:rPr>
          <w:rFonts w:ascii="Courier New" w:hAnsi="Courier New" w:cs="Courier New"/>
          <w:kern w:val="0"/>
          <w:sz w:val="20"/>
        </w:rPr>
        <w:t>http</w:t>
      </w:r>
      <w:r w:rsidR="00D05072">
        <w:rPr>
          <w:rFonts w:ascii="Courier New" w:hAnsi="Courier New" w:cs="Courier New"/>
          <w:kern w:val="0"/>
          <w:sz w:val="20"/>
        </w:rPr>
        <w:t>s</w:t>
      </w:r>
      <w:r w:rsidRPr="001A75A1">
        <w:rPr>
          <w:rFonts w:ascii="Courier New" w:hAnsi="Courier New" w:cs="Courier New"/>
          <w:kern w:val="0"/>
          <w:sz w:val="20"/>
        </w:rPr>
        <w:t>://testmobile.payeco.com/ppi/merchant/itf.do?</w:t>
      </w:r>
      <w:r w:rsidRPr="0008724C">
        <w:rPr>
          <w:rFonts w:ascii="Courier New" w:hAnsi="Courier New" w:cs="Courier New"/>
          <w:kern w:val="0"/>
          <w:sz w:val="20"/>
        </w:rPr>
        <w:t xml:space="preserve"> TradeCode=RefundOrder</w:t>
      </w:r>
      <w:r>
        <w:rPr>
          <w:rFonts w:ascii="Courier New" w:hAnsi="Courier New" w:cs="Courier New" w:hint="eastAsia"/>
          <w:kern w:val="0"/>
          <w:sz w:val="20"/>
        </w:rPr>
        <w:t>&amp;</w:t>
      </w:r>
      <w:r w:rsidRPr="0008724C">
        <w:rPr>
          <w:rFonts w:ascii="Courier New" w:hAnsi="Courier New" w:cs="Courier New"/>
          <w:kern w:val="0"/>
          <w:sz w:val="20"/>
        </w:rPr>
        <w:t>Version=2.0.0&amp;MerchantId=302020000058&amp;MerchOrderId=1408701679613&amp;MerchRefundId=20140826172925&amp;Amount=1&amp;TradeTime=20140826172925&amp;Sign=my3SZfSAjziYRM5SgWoMvPaKdoxnHWgAYQDIBn4QpfFT54TMPAiwwGXl5NTyMbt9A1o8TRAEgOjrd0D0YxYf/fIeobxBDYMWHmpo/qfKneAgN5fS8srJrl6w2cpuJbhfjrmksmYID6ruK3rzThoc59UJirz9kuf/SZ5gPCzHKjQ=</w:t>
      </w:r>
    </w:p>
    <w:p w:rsidR="00A47A8D" w:rsidRDefault="00A47A8D" w:rsidP="00A47A8D">
      <w:pPr>
        <w:rPr>
          <w:b/>
        </w:rPr>
      </w:pPr>
    </w:p>
    <w:p w:rsidR="00A47A8D" w:rsidRDefault="00A47A8D" w:rsidP="00A47A8D">
      <w:pPr>
        <w:rPr>
          <w:b/>
        </w:rPr>
      </w:pPr>
    </w:p>
    <w:p w:rsidR="00A47A8D" w:rsidRDefault="00A47A8D" w:rsidP="00A47A8D">
      <w:pPr>
        <w:pStyle w:val="ac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返回</w:t>
      </w:r>
      <w:r w:rsidRPr="00FE4045">
        <w:rPr>
          <w:b/>
        </w:rPr>
        <w:t>参数</w:t>
      </w:r>
    </w:p>
    <w:tbl>
      <w:tblPr>
        <w:tblW w:w="94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36"/>
        <w:gridCol w:w="1701"/>
        <w:gridCol w:w="708"/>
        <w:gridCol w:w="708"/>
        <w:gridCol w:w="708"/>
        <w:gridCol w:w="3828"/>
      </w:tblGrid>
      <w:tr w:rsidR="00A47A8D" w:rsidRPr="00F82447" w:rsidTr="00B340C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A47A8D" w:rsidRDefault="00A47A8D" w:rsidP="00B340C0">
            <w:pPr>
              <w:snapToGrid w:val="0"/>
              <w:jc w:val="center"/>
              <w:rPr>
                <w:b/>
                <w:sz w:val="18"/>
              </w:rPr>
            </w:pPr>
          </w:p>
          <w:p w:rsidR="00A47A8D" w:rsidRPr="00F82447" w:rsidRDefault="00A47A8D" w:rsidP="00B340C0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参数</w:t>
            </w:r>
            <w:r w:rsidRPr="00F82447">
              <w:rPr>
                <w:rFonts w:hint="eastAsia"/>
                <w:b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A47A8D" w:rsidRDefault="00A47A8D" w:rsidP="00B340C0">
            <w:pPr>
              <w:snapToGrid w:val="0"/>
              <w:jc w:val="center"/>
              <w:rPr>
                <w:b/>
                <w:sz w:val="18"/>
              </w:rPr>
            </w:pPr>
          </w:p>
          <w:p w:rsidR="00A47A8D" w:rsidRPr="00F82447" w:rsidRDefault="00A47A8D" w:rsidP="00B340C0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提交</w:t>
            </w:r>
            <w:r>
              <w:rPr>
                <w:b/>
                <w:sz w:val="18"/>
              </w:rPr>
              <w:t>参数名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47A8D" w:rsidRDefault="00A47A8D" w:rsidP="00B340C0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</w:t>
            </w:r>
            <w:r>
              <w:rPr>
                <w:b/>
                <w:sz w:val="18"/>
              </w:rPr>
              <w:t>类型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47A8D" w:rsidRDefault="00A47A8D" w:rsidP="00B340C0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最大</w:t>
            </w:r>
            <w:r>
              <w:rPr>
                <w:b/>
                <w:sz w:val="18"/>
              </w:rPr>
              <w:t>长度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A47A8D" w:rsidRPr="00F82447" w:rsidRDefault="00A47A8D" w:rsidP="00B340C0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是否必须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47A8D" w:rsidRDefault="00A47A8D" w:rsidP="00B340C0">
            <w:pPr>
              <w:snapToGrid w:val="0"/>
              <w:jc w:val="center"/>
              <w:rPr>
                <w:b/>
                <w:sz w:val="18"/>
              </w:rPr>
            </w:pPr>
          </w:p>
          <w:p w:rsidR="00A47A8D" w:rsidRPr="00F82447" w:rsidRDefault="00A47A8D" w:rsidP="00B340C0">
            <w:pPr>
              <w:snapToGrid w:val="0"/>
              <w:jc w:val="center"/>
              <w:rPr>
                <w:b/>
                <w:sz w:val="18"/>
              </w:rPr>
            </w:pPr>
            <w:r w:rsidRPr="00F82447">
              <w:rPr>
                <w:rFonts w:hint="eastAsia"/>
                <w:b/>
                <w:sz w:val="18"/>
              </w:rPr>
              <w:t>备注</w:t>
            </w:r>
          </w:p>
        </w:tc>
      </w:tr>
      <w:tr w:rsidR="00A47A8D" w:rsidTr="00B340C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FC4679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交易</w:t>
            </w:r>
            <w:r>
              <w:rPr>
                <w:rFonts w:ascii="Menlo Regular" w:hAnsi="Menlo Regular" w:cs="宋体"/>
                <w:sz w:val="18"/>
                <w:szCs w:val="18"/>
              </w:rPr>
              <w:t>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AA060A">
              <w:rPr>
                <w:rFonts w:ascii="Menlo Regular" w:hAnsi="Menlo Regular" w:cs="宋体"/>
                <w:sz w:val="18"/>
                <w:szCs w:val="18"/>
              </w:rPr>
              <w:t>TradeCode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16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订单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退款</w:t>
            </w:r>
            <w:r>
              <w:rPr>
                <w:rFonts w:ascii="Menlo Regular" w:hAnsi="Menlo Regular" w:cs="宋体"/>
                <w:sz w:val="18"/>
                <w:szCs w:val="18"/>
              </w:rPr>
              <w:t>申请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：</w:t>
            </w:r>
            <w:r>
              <w:rPr>
                <w:rFonts w:ascii="Menlo Regular" w:hAnsi="Menlo Regular" w:cs="宋体"/>
                <w:sz w:val="18"/>
                <w:szCs w:val="18"/>
              </w:rPr>
              <w:t>RefundOrder</w:t>
            </w:r>
          </w:p>
        </w:tc>
      </w:tr>
      <w:tr w:rsidR="00A47A8D" w:rsidRPr="006C243A" w:rsidTr="00B340C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32BE6" w:rsidRDefault="00A47A8D" w:rsidP="00B340C0">
            <w:pPr>
              <w:snapToGrid w:val="0"/>
              <w:rPr>
                <w:rFonts w:ascii="宋体" w:hAnsi="宋体"/>
                <w:sz w:val="18"/>
                <w:szCs w:val="18"/>
              </w:rPr>
            </w:pPr>
            <w:r w:rsidRPr="00FC4679">
              <w:rPr>
                <w:rFonts w:ascii="Menlo Regular" w:hAnsi="Menlo Regular" w:cs="宋体" w:hint="eastAsia"/>
                <w:sz w:val="18"/>
                <w:szCs w:val="18"/>
              </w:rPr>
              <w:t>通讯协议版本号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Version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固定</w:t>
            </w:r>
            <w:r>
              <w:rPr>
                <w:rFonts w:ascii="Menlo Regular" w:hAnsi="Menlo Regular" w:cs="宋体"/>
                <w:sz w:val="18"/>
                <w:szCs w:val="18"/>
              </w:rPr>
              <w:t>填写：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2.0.0</w:t>
            </w:r>
          </w:p>
        </w:tc>
      </w:tr>
      <w:tr w:rsidR="00A47A8D" w:rsidRPr="006C243A" w:rsidTr="00B340C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32BE6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632BE6">
              <w:rPr>
                <w:rFonts w:ascii="Menlo Regular" w:hint="eastAsia"/>
                <w:sz w:val="18"/>
                <w:szCs w:val="18"/>
              </w:rPr>
              <w:t>商户代码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MerchantId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 w:rsidR="00A47A8D" w:rsidRPr="00C020D2" w:rsidTr="00B340C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32BE6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632BE6">
              <w:rPr>
                <w:rFonts w:ascii="Menlo Regular" w:hint="eastAsia"/>
                <w:sz w:val="18"/>
                <w:szCs w:val="18"/>
              </w:rPr>
              <w:t>商户订单号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Merch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OrderId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 w:rsidR="00A47A8D" w:rsidRPr="00C020D2" w:rsidTr="00B340C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32BE6" w:rsidRDefault="00A47A8D" w:rsidP="00B340C0">
            <w:pPr>
              <w:snapToGrid w:val="0"/>
              <w:rPr>
                <w:rFonts w:ascii="Menlo Regular"/>
                <w:sz w:val="18"/>
                <w:szCs w:val="18"/>
              </w:rPr>
            </w:pPr>
            <w:r>
              <w:rPr>
                <w:rFonts w:ascii="Menlo Regular" w:hint="eastAsia"/>
                <w:sz w:val="18"/>
                <w:szCs w:val="18"/>
              </w:rPr>
              <w:t>商户</w:t>
            </w:r>
            <w:r>
              <w:rPr>
                <w:rFonts w:ascii="Menlo Regular"/>
                <w:sz w:val="18"/>
                <w:szCs w:val="18"/>
              </w:rPr>
              <w:t>退款申请号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Merch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Ref</w:t>
            </w:r>
            <w:r>
              <w:rPr>
                <w:rFonts w:ascii="Menlo Regular" w:hAnsi="Menlo Regular" w:cs="宋体"/>
                <w:sz w:val="18"/>
                <w:szCs w:val="18"/>
              </w:rPr>
              <w:t>undId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 w:rsidR="00A47A8D" w:rsidRPr="00C020D2" w:rsidTr="00B340C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32BE6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05784A">
              <w:rPr>
                <w:rFonts w:ascii="Menlo Regular"/>
                <w:sz w:val="18"/>
                <w:szCs w:val="18"/>
              </w:rPr>
              <w:t>商户</w:t>
            </w:r>
            <w:r>
              <w:rPr>
                <w:rFonts w:ascii="Menlo Regular" w:hint="eastAsia"/>
                <w:sz w:val="18"/>
                <w:szCs w:val="18"/>
              </w:rPr>
              <w:t>退款</w:t>
            </w:r>
            <w:r w:rsidRPr="0005784A">
              <w:rPr>
                <w:rFonts w:ascii="Menlo Regular"/>
                <w:sz w:val="18"/>
                <w:szCs w:val="18"/>
              </w:rPr>
              <w:t>金额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Amount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12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单位</w:t>
            </w:r>
            <w:r>
              <w:rPr>
                <w:rFonts w:ascii="Menlo Regular" w:hAnsi="Menlo Regular" w:cs="宋体"/>
                <w:sz w:val="18"/>
                <w:szCs w:val="18"/>
              </w:rPr>
              <w:t>为元，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格式</w:t>
            </w:r>
            <w:r>
              <w:rPr>
                <w:rFonts w:ascii="Menlo Regular" w:hAnsi="Menlo Regular" w:cs="宋体"/>
                <w:sz w:val="18"/>
                <w:szCs w:val="18"/>
              </w:rPr>
              <w:t>：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 xml:space="preserve"> </w:t>
            </w:r>
            <w:r>
              <w:rPr>
                <w:rFonts w:ascii="Menlo Regular" w:hAnsi="Menlo Regular" w:cs="宋体"/>
                <w:sz w:val="18"/>
                <w:szCs w:val="18"/>
              </w:rPr>
              <w:t>nnnnnn.nn</w:t>
            </w:r>
          </w:p>
        </w:tc>
      </w:tr>
      <w:tr w:rsidR="00A47A8D" w:rsidTr="00B340C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05784A" w:rsidRDefault="00A47A8D" w:rsidP="00B340C0">
            <w:pPr>
              <w:snapToGrid w:val="0"/>
              <w:rPr>
                <w:rFonts w:ascii="Menlo Regular"/>
                <w:sz w:val="18"/>
                <w:szCs w:val="18"/>
              </w:rPr>
            </w:pPr>
            <w:r>
              <w:rPr>
                <w:rFonts w:ascii="Menlo Regular" w:hint="eastAsia"/>
                <w:sz w:val="18"/>
                <w:szCs w:val="18"/>
              </w:rPr>
              <w:t>退款</w:t>
            </w:r>
            <w:r>
              <w:rPr>
                <w:rFonts w:ascii="Menlo Regular"/>
                <w:sz w:val="18"/>
                <w:szCs w:val="18"/>
              </w:rPr>
              <w:t>申请流水号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Ts</w:t>
            </w:r>
            <w:r>
              <w:rPr>
                <w:rFonts w:ascii="Menlo Regular" w:hAnsi="Menlo Regular" w:cs="宋体"/>
                <w:sz w:val="18"/>
                <w:szCs w:val="18"/>
              </w:rPr>
              <w:t>No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30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对应对账</w:t>
            </w:r>
            <w:r>
              <w:rPr>
                <w:rFonts w:ascii="Menlo Regular" w:hAnsi="Menlo Regular" w:cs="宋体"/>
                <w:sz w:val="18"/>
                <w:szCs w:val="18"/>
              </w:rPr>
              <w:t>文件的【</w:t>
            </w:r>
            <w:r w:rsidRPr="004D50AC">
              <w:rPr>
                <w:rFonts w:ascii="宋体" w:hAnsi="宋体" w:hint="eastAsia"/>
                <w:sz w:val="18"/>
                <w:szCs w:val="18"/>
              </w:rPr>
              <w:t>商户流水号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Ts</w:t>
            </w:r>
            <w:r>
              <w:rPr>
                <w:rFonts w:ascii="Menlo Regular" w:hAnsi="Menlo Regular" w:cs="宋体"/>
                <w:sz w:val="18"/>
                <w:szCs w:val="18"/>
              </w:rPr>
              <w:t>No</w:t>
            </w:r>
            <w:r>
              <w:rPr>
                <w:rFonts w:ascii="Menlo Regular" w:hAnsi="Menlo Regular" w:cs="宋体"/>
                <w:sz w:val="18"/>
                <w:szCs w:val="18"/>
              </w:rPr>
              <w:t>】</w:t>
            </w:r>
          </w:p>
        </w:tc>
      </w:tr>
      <w:tr w:rsidR="00A47A8D" w:rsidRPr="00C020D2" w:rsidTr="00B340C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32BE6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int="eastAsia"/>
                <w:sz w:val="18"/>
                <w:szCs w:val="18"/>
              </w:rPr>
              <w:t>退款申请提交</w:t>
            </w:r>
            <w:r w:rsidRPr="00632BE6">
              <w:rPr>
                <w:rFonts w:ascii="Menlo Regular" w:hint="eastAsia"/>
                <w:sz w:val="18"/>
                <w:szCs w:val="18"/>
              </w:rPr>
              <w:t>时间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TradeTime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14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 w:rsidR="00A47A8D" w:rsidRPr="00C020D2" w:rsidTr="00B340C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FC4679" w:rsidRDefault="00A47A8D" w:rsidP="00B340C0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 w:rsidRPr="00FC4679">
              <w:rPr>
                <w:rFonts w:ascii="Menlo Regular" w:hAnsi="Menlo Regular" w:hint="eastAsia"/>
                <w:sz w:val="18"/>
                <w:szCs w:val="18"/>
              </w:rPr>
              <w:t>签名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770BAC" w:rsidRDefault="00A47A8D" w:rsidP="00B340C0">
            <w:pPr>
              <w:snapToGrid w:val="0"/>
              <w:jc w:val="left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/>
                <w:sz w:val="18"/>
                <w:szCs w:val="18"/>
              </w:rPr>
              <w:t>S</w:t>
            </w:r>
            <w:r>
              <w:rPr>
                <w:rFonts w:ascii="Menlo Regular" w:hAnsi="Menlo Regular" w:hint="eastAsia"/>
                <w:sz w:val="18"/>
                <w:szCs w:val="18"/>
              </w:rPr>
              <w:t>ign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770BAC" w:rsidRDefault="00A47A8D" w:rsidP="00B340C0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770BAC" w:rsidRDefault="00A47A8D" w:rsidP="00B340C0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512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770BAC" w:rsidRDefault="00A47A8D" w:rsidP="00B340C0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对</w:t>
            </w:r>
            <w:r>
              <w:rPr>
                <w:rFonts w:ascii="Menlo Regular" w:hAnsi="Menlo Regular"/>
                <w:sz w:val="18"/>
                <w:szCs w:val="18"/>
              </w:rPr>
              <w:t>上面的所有字段</w:t>
            </w:r>
            <w:r>
              <w:rPr>
                <w:rFonts w:ascii="Menlo Regular" w:hAnsi="Menlo Regular" w:hint="eastAsia"/>
                <w:sz w:val="18"/>
                <w:szCs w:val="18"/>
              </w:rPr>
              <w:t>（除“交易</w:t>
            </w:r>
            <w:r>
              <w:rPr>
                <w:rFonts w:ascii="Menlo Regular" w:hAnsi="Menlo Regular"/>
                <w:sz w:val="18"/>
                <w:szCs w:val="18"/>
              </w:rPr>
              <w:t>码</w:t>
            </w:r>
            <w:r>
              <w:rPr>
                <w:rFonts w:ascii="Menlo Regular" w:hAnsi="Menlo Regular"/>
                <w:sz w:val="18"/>
                <w:szCs w:val="18"/>
              </w:rPr>
              <w:t>”</w:t>
            </w:r>
            <w:r>
              <w:rPr>
                <w:rFonts w:ascii="Menlo Regular" w:hAnsi="Menlo Regular"/>
                <w:sz w:val="18"/>
                <w:szCs w:val="18"/>
              </w:rPr>
              <w:t>）进行</w:t>
            </w:r>
            <w:r>
              <w:rPr>
                <w:rFonts w:ascii="Menlo Regular" w:hAnsi="Menlo Regular" w:hint="eastAsia"/>
                <w:sz w:val="18"/>
                <w:szCs w:val="18"/>
              </w:rPr>
              <w:t>按</w:t>
            </w:r>
            <w:r>
              <w:rPr>
                <w:rFonts w:ascii="Menlo Regular" w:hAnsi="Menlo Regular"/>
                <w:sz w:val="18"/>
                <w:szCs w:val="18"/>
              </w:rPr>
              <w:t>顺序</w:t>
            </w:r>
            <w:r>
              <w:rPr>
                <w:rFonts w:ascii="Menlo Regular" w:hAnsi="Menlo Regular" w:hint="eastAsia"/>
                <w:sz w:val="18"/>
                <w:szCs w:val="18"/>
              </w:rPr>
              <w:t>RSA</w:t>
            </w:r>
            <w:r>
              <w:rPr>
                <w:rFonts w:ascii="Menlo Regular" w:hAnsi="Menlo Regular" w:hint="eastAsia"/>
                <w:sz w:val="18"/>
                <w:szCs w:val="18"/>
              </w:rPr>
              <w:t>签名</w:t>
            </w:r>
          </w:p>
        </w:tc>
      </w:tr>
      <w:tr w:rsidR="00A47A8D" w:rsidRPr="00C020D2" w:rsidTr="00B340C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32BE6" w:rsidRDefault="00A47A8D" w:rsidP="00B340C0">
            <w:pPr>
              <w:snapToGrid w:val="0"/>
              <w:rPr>
                <w:rFonts w:ascii="Menlo Regular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</w:tbl>
    <w:p w:rsidR="00A47A8D" w:rsidRPr="00FE4045" w:rsidRDefault="00A47A8D" w:rsidP="00A47A8D">
      <w:pPr>
        <w:pStyle w:val="ac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参考</w:t>
      </w:r>
      <w:r>
        <w:rPr>
          <w:b/>
        </w:rPr>
        <w:t>报文</w:t>
      </w:r>
    </w:p>
    <w:p w:rsidR="00A47A8D" w:rsidRPr="003A4517" w:rsidRDefault="00A47A8D" w:rsidP="00A47A8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3A4517">
        <w:rPr>
          <w:rFonts w:ascii="Courier New" w:hAnsi="Courier New" w:cs="Courier New"/>
          <w:kern w:val="0"/>
          <w:sz w:val="20"/>
        </w:rPr>
        <w:t>&lt;</w:t>
      </w:r>
      <w:proofErr w:type="gramStart"/>
      <w:r w:rsidRPr="003A4517">
        <w:rPr>
          <w:rFonts w:ascii="Courier New" w:hAnsi="Courier New" w:cs="Courier New"/>
          <w:kern w:val="0"/>
          <w:sz w:val="20"/>
        </w:rPr>
        <w:t>response</w:t>
      </w:r>
      <w:proofErr w:type="gramEnd"/>
      <w:r w:rsidRPr="003A4517">
        <w:rPr>
          <w:rFonts w:ascii="Courier New" w:hAnsi="Courier New" w:cs="Courier New"/>
          <w:kern w:val="0"/>
          <w:sz w:val="20"/>
        </w:rPr>
        <w:t>&gt;</w:t>
      </w:r>
    </w:p>
    <w:p w:rsidR="00A47A8D" w:rsidRPr="003A4517" w:rsidRDefault="00A47A8D" w:rsidP="00A47A8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3A4517">
        <w:rPr>
          <w:rFonts w:ascii="Courier New" w:hAnsi="Courier New" w:cs="Courier New"/>
          <w:kern w:val="0"/>
          <w:sz w:val="20"/>
        </w:rPr>
        <w:t>&lt;</w:t>
      </w:r>
      <w:proofErr w:type="gramStart"/>
      <w:r w:rsidRPr="003A4517">
        <w:rPr>
          <w:rFonts w:ascii="Courier New" w:hAnsi="Courier New" w:cs="Courier New"/>
          <w:kern w:val="0"/>
          <w:sz w:val="20"/>
        </w:rPr>
        <w:t>head</w:t>
      </w:r>
      <w:proofErr w:type="gramEnd"/>
      <w:r w:rsidRPr="003A4517">
        <w:rPr>
          <w:rFonts w:ascii="Courier New" w:hAnsi="Courier New" w:cs="Courier New"/>
          <w:kern w:val="0"/>
          <w:sz w:val="20"/>
        </w:rPr>
        <w:t>&gt;</w:t>
      </w:r>
    </w:p>
    <w:p w:rsidR="00A47A8D" w:rsidRPr="003A4517" w:rsidRDefault="00A47A8D" w:rsidP="00A47A8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3A4517">
        <w:rPr>
          <w:rFonts w:ascii="Courier New" w:hAnsi="Courier New" w:cs="Courier New"/>
          <w:kern w:val="0"/>
          <w:sz w:val="20"/>
        </w:rPr>
        <w:t>&lt;</w:t>
      </w:r>
      <w:proofErr w:type="gramStart"/>
      <w:r w:rsidRPr="003A4517">
        <w:rPr>
          <w:rFonts w:ascii="Courier New" w:hAnsi="Courier New" w:cs="Courier New"/>
          <w:kern w:val="0"/>
          <w:sz w:val="20"/>
        </w:rPr>
        <w:t>retCode&gt;</w:t>
      </w:r>
      <w:proofErr w:type="gramEnd"/>
      <w:r w:rsidRPr="003A4517">
        <w:rPr>
          <w:rFonts w:ascii="Courier New" w:hAnsi="Courier New" w:cs="Courier New"/>
          <w:kern w:val="0"/>
          <w:sz w:val="20"/>
        </w:rPr>
        <w:t>0000&lt;/retCode&gt;</w:t>
      </w:r>
    </w:p>
    <w:p w:rsidR="00A47A8D" w:rsidRPr="003A4517" w:rsidRDefault="00A47A8D" w:rsidP="00A47A8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3A4517">
        <w:rPr>
          <w:rFonts w:ascii="Courier New" w:hAnsi="Courier New" w:cs="Courier New" w:hint="eastAsia"/>
          <w:kern w:val="0"/>
          <w:sz w:val="20"/>
        </w:rPr>
        <w:t>&lt;retMsg&gt;</w:t>
      </w:r>
      <w:r w:rsidRPr="003A4517">
        <w:rPr>
          <w:rFonts w:ascii="Courier New" w:hAnsi="Courier New" w:cs="Courier New" w:hint="eastAsia"/>
          <w:kern w:val="0"/>
          <w:sz w:val="20"/>
        </w:rPr>
        <w:t>交易成功</w:t>
      </w:r>
      <w:r w:rsidRPr="003A4517">
        <w:rPr>
          <w:rFonts w:ascii="Courier New" w:hAnsi="Courier New" w:cs="Courier New" w:hint="eastAsia"/>
          <w:kern w:val="0"/>
          <w:sz w:val="20"/>
        </w:rPr>
        <w:t>&lt;/retMsg&gt;</w:t>
      </w:r>
    </w:p>
    <w:p w:rsidR="00A47A8D" w:rsidRPr="003A4517" w:rsidRDefault="00A47A8D" w:rsidP="00A47A8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3A4517">
        <w:rPr>
          <w:rFonts w:ascii="Courier New" w:hAnsi="Courier New" w:cs="Courier New"/>
          <w:kern w:val="0"/>
          <w:sz w:val="20"/>
        </w:rPr>
        <w:t>&lt;/head&gt;</w:t>
      </w:r>
    </w:p>
    <w:p w:rsidR="00A47A8D" w:rsidRPr="003A4517" w:rsidRDefault="00A47A8D" w:rsidP="00A47A8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3A4517">
        <w:rPr>
          <w:rFonts w:ascii="Courier New" w:hAnsi="Courier New" w:cs="Courier New"/>
          <w:kern w:val="0"/>
          <w:sz w:val="20"/>
        </w:rPr>
        <w:t>&lt;</w:t>
      </w:r>
      <w:proofErr w:type="gramStart"/>
      <w:r w:rsidRPr="003A4517">
        <w:rPr>
          <w:rFonts w:ascii="Courier New" w:hAnsi="Courier New" w:cs="Courier New"/>
          <w:kern w:val="0"/>
          <w:sz w:val="20"/>
        </w:rPr>
        <w:t>body</w:t>
      </w:r>
      <w:proofErr w:type="gramEnd"/>
      <w:r w:rsidRPr="003A4517">
        <w:rPr>
          <w:rFonts w:ascii="Courier New" w:hAnsi="Courier New" w:cs="Courier New"/>
          <w:kern w:val="0"/>
          <w:sz w:val="20"/>
        </w:rPr>
        <w:t>&gt;</w:t>
      </w:r>
    </w:p>
    <w:p w:rsidR="00A47A8D" w:rsidRPr="003A4517" w:rsidRDefault="00A47A8D" w:rsidP="00A47A8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3A4517">
        <w:rPr>
          <w:rFonts w:ascii="Courier New" w:hAnsi="Courier New" w:cs="Courier New"/>
          <w:kern w:val="0"/>
          <w:sz w:val="20"/>
        </w:rPr>
        <w:t>&lt;TransCode&gt;RefundOrder&lt;/TransCode&gt;</w:t>
      </w:r>
    </w:p>
    <w:p w:rsidR="00A47A8D" w:rsidRPr="003A4517" w:rsidRDefault="00A47A8D" w:rsidP="00A47A8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3A4517">
        <w:rPr>
          <w:rFonts w:ascii="Courier New" w:hAnsi="Courier New" w:cs="Courier New"/>
          <w:kern w:val="0"/>
          <w:sz w:val="20"/>
        </w:rPr>
        <w:t>&lt;Version&gt;2.0.0&lt;/Version&gt;</w:t>
      </w:r>
    </w:p>
    <w:p w:rsidR="00A47A8D" w:rsidRPr="003A4517" w:rsidRDefault="00A47A8D" w:rsidP="00A47A8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3A4517">
        <w:rPr>
          <w:rFonts w:ascii="Courier New" w:hAnsi="Courier New" w:cs="Courier New"/>
          <w:kern w:val="0"/>
          <w:sz w:val="20"/>
        </w:rPr>
        <w:t>&lt;MerchantId&gt;302020000058&lt;/MerchantId&gt;</w:t>
      </w:r>
    </w:p>
    <w:p w:rsidR="00A47A8D" w:rsidRPr="003A4517" w:rsidRDefault="00A47A8D" w:rsidP="00A47A8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3A4517">
        <w:rPr>
          <w:rFonts w:ascii="Courier New" w:hAnsi="Courier New" w:cs="Courier New"/>
          <w:kern w:val="0"/>
          <w:sz w:val="20"/>
        </w:rPr>
        <w:t>&lt;MerchOrderId&gt;1408701679613&lt;/MerchOrderId&gt;</w:t>
      </w:r>
    </w:p>
    <w:p w:rsidR="00A47A8D" w:rsidRPr="003A4517" w:rsidRDefault="00A47A8D" w:rsidP="00A47A8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3A4517">
        <w:rPr>
          <w:rFonts w:ascii="Courier New" w:hAnsi="Courier New" w:cs="Courier New"/>
          <w:kern w:val="0"/>
          <w:sz w:val="20"/>
        </w:rPr>
        <w:t>&lt;MerchRefundId&gt;20140826172925&lt;/MerchRefundId&gt;</w:t>
      </w:r>
    </w:p>
    <w:p w:rsidR="00A47A8D" w:rsidRPr="003A4517" w:rsidRDefault="00A47A8D" w:rsidP="00A47A8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3A4517">
        <w:rPr>
          <w:rFonts w:ascii="Courier New" w:hAnsi="Courier New" w:cs="Courier New"/>
          <w:kern w:val="0"/>
          <w:sz w:val="20"/>
        </w:rPr>
        <w:t>&lt;Amount&gt;1&lt;/Amount&gt;</w:t>
      </w:r>
    </w:p>
    <w:p w:rsidR="00A47A8D" w:rsidRPr="003A4517" w:rsidRDefault="00A47A8D" w:rsidP="00A47A8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3A4517">
        <w:rPr>
          <w:rFonts w:ascii="Courier New" w:hAnsi="Courier New" w:cs="Courier New"/>
          <w:kern w:val="0"/>
          <w:sz w:val="20"/>
        </w:rPr>
        <w:t>&lt;TradeTime&gt;20140826172940&lt;/TradeTime&gt;</w:t>
      </w:r>
    </w:p>
    <w:p w:rsidR="00A47A8D" w:rsidRPr="003A4517" w:rsidRDefault="00A47A8D" w:rsidP="00A47A8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3A4517">
        <w:rPr>
          <w:rFonts w:ascii="Courier New" w:hAnsi="Courier New" w:cs="Courier New"/>
          <w:kern w:val="0"/>
          <w:sz w:val="20"/>
        </w:rPr>
        <w:t>&lt;Sign&gt;C/GxxqHJU4BK0F4lgVTZfeXB0F6V6DHsWdBeW3nVD9SPRlvrY/lNIxRmnTDWUG4bO94Tl8gpFvwSfBeJOjo3PMLOCH+igoFiBDWF/MA3SdE435xpByJN7KfOtDi0xGRX3iM+1EtLV3n31HTvOiZEE4ZHVm4yCD2aOgXSjMoRNxc=</w:t>
      </w:r>
    </w:p>
    <w:p w:rsidR="00A47A8D" w:rsidRPr="003A4517" w:rsidRDefault="00A47A8D" w:rsidP="00A47A8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3A4517">
        <w:rPr>
          <w:rFonts w:ascii="Courier New" w:hAnsi="Courier New" w:cs="Courier New"/>
          <w:kern w:val="0"/>
          <w:sz w:val="20"/>
        </w:rPr>
        <w:lastRenderedPageBreak/>
        <w:t>&lt;/Sign&gt;</w:t>
      </w:r>
    </w:p>
    <w:p w:rsidR="00A47A8D" w:rsidRPr="003A4517" w:rsidRDefault="00A47A8D" w:rsidP="00A47A8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3A4517">
        <w:rPr>
          <w:rFonts w:ascii="Courier New" w:hAnsi="Courier New" w:cs="Courier New"/>
          <w:kern w:val="0"/>
          <w:sz w:val="20"/>
        </w:rPr>
        <w:t>&lt;/body&gt;</w:t>
      </w:r>
    </w:p>
    <w:p w:rsidR="00A47A8D" w:rsidRDefault="00A47A8D" w:rsidP="00A47A8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3A4517">
        <w:rPr>
          <w:rFonts w:ascii="Courier New" w:hAnsi="Courier New" w:cs="Courier New"/>
          <w:kern w:val="0"/>
          <w:sz w:val="20"/>
        </w:rPr>
        <w:t>&lt;/response&gt;</w:t>
      </w:r>
    </w:p>
    <w:p w:rsidR="00A47A8D" w:rsidRDefault="00A47A8D" w:rsidP="00A47A8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A47A8D" w:rsidRDefault="00A47A8D" w:rsidP="00A47A8D">
      <w:pPr>
        <w:rPr>
          <w:b/>
        </w:rPr>
      </w:pPr>
    </w:p>
    <w:p w:rsidR="00A47A8D" w:rsidRDefault="00A47A8D" w:rsidP="00A47A8D">
      <w:pPr>
        <w:pStyle w:val="3"/>
        <w:tabs>
          <w:tab w:val="clear" w:pos="1418"/>
        </w:tabs>
      </w:pPr>
      <w:bookmarkStart w:id="48" w:name="_Toc394314883"/>
      <w:bookmarkStart w:id="49" w:name="_Toc396839848"/>
      <w:bookmarkStart w:id="50" w:name="_Toc407619195"/>
      <w:r>
        <w:rPr>
          <w:rFonts w:hint="eastAsia"/>
        </w:rPr>
        <w:t>订单退款查询接口</w:t>
      </w:r>
      <w:bookmarkEnd w:id="48"/>
      <w:bookmarkEnd w:id="49"/>
      <w:r w:rsidR="009C1431">
        <w:rPr>
          <w:rFonts w:hint="eastAsia"/>
        </w:rPr>
        <w:t>（可</w:t>
      </w:r>
      <w:r w:rsidR="009C1431">
        <w:t>选）</w:t>
      </w:r>
      <w:bookmarkEnd w:id="50"/>
    </w:p>
    <w:p w:rsidR="00A47A8D" w:rsidRDefault="00A47A8D" w:rsidP="00A47A8D">
      <w:pPr>
        <w:rPr>
          <w:rFonts w:ascii="宋体" w:hAnsi="宋体" w:cs="Arial"/>
          <w:kern w:val="0"/>
          <w:szCs w:val="21"/>
        </w:rPr>
      </w:pPr>
      <w:r>
        <w:rPr>
          <w:rFonts w:hint="eastAsia"/>
        </w:rPr>
        <w:t>商户可以</w:t>
      </w:r>
      <w:r>
        <w:t>通过该</w:t>
      </w:r>
      <w:r>
        <w:rPr>
          <w:rFonts w:hint="eastAsia"/>
        </w:rPr>
        <w:t>接口查询</w:t>
      </w:r>
      <w:r>
        <w:t>退款申请的处理结果，</w:t>
      </w:r>
      <w:r>
        <w:rPr>
          <w:rFonts w:ascii="宋体" w:hAnsi="宋体" w:cs="Arial" w:hint="eastAsia"/>
          <w:color w:val="FF0000"/>
          <w:kern w:val="0"/>
          <w:szCs w:val="21"/>
        </w:rPr>
        <w:t>建议申请</w:t>
      </w:r>
      <w:r>
        <w:rPr>
          <w:rFonts w:ascii="宋体" w:hAnsi="宋体" w:cs="Arial"/>
          <w:color w:val="FF0000"/>
          <w:kern w:val="0"/>
          <w:szCs w:val="21"/>
        </w:rPr>
        <w:t>成功后，第二天再发起查询交易</w:t>
      </w:r>
      <w:r w:rsidRPr="004D50AC">
        <w:rPr>
          <w:rFonts w:ascii="宋体" w:hAnsi="宋体" w:cs="Arial" w:hint="eastAsia"/>
          <w:kern w:val="0"/>
          <w:szCs w:val="21"/>
        </w:rPr>
        <w:t>。</w:t>
      </w:r>
    </w:p>
    <w:p w:rsidR="00A47A8D" w:rsidRPr="00382197" w:rsidRDefault="00A47A8D" w:rsidP="00A47A8D">
      <w:r w:rsidRPr="00F94E58">
        <w:t>当退款成功后，</w:t>
      </w:r>
      <w:r w:rsidRPr="00F94E58">
        <w:rPr>
          <w:rFonts w:hint="eastAsia"/>
        </w:rPr>
        <w:t>返回</w:t>
      </w:r>
      <w:r w:rsidRPr="00F94E58">
        <w:t>的订单状态为</w:t>
      </w:r>
      <w:r w:rsidRPr="00F94E58">
        <w:rPr>
          <w:rFonts w:hint="eastAsia"/>
        </w:rPr>
        <w:t>“</w:t>
      </w:r>
      <w:r w:rsidRPr="00F94E58">
        <w:rPr>
          <w:rFonts w:hint="eastAsia"/>
        </w:rPr>
        <w:t>12</w:t>
      </w:r>
      <w:r w:rsidRPr="00F94E58">
        <w:rPr>
          <w:rFonts w:hint="eastAsia"/>
        </w:rPr>
        <w:t>：已退货”。</w:t>
      </w:r>
    </w:p>
    <w:p w:rsidR="00A47A8D" w:rsidRPr="00FE4045" w:rsidRDefault="00A47A8D" w:rsidP="00A47A8D">
      <w:pPr>
        <w:pStyle w:val="ac"/>
        <w:numPr>
          <w:ilvl w:val="0"/>
          <w:numId w:val="6"/>
        </w:numPr>
        <w:ind w:firstLineChars="0"/>
        <w:rPr>
          <w:b/>
        </w:rPr>
      </w:pPr>
      <w:r w:rsidRPr="00FE4045">
        <w:rPr>
          <w:rFonts w:hint="eastAsia"/>
          <w:b/>
        </w:rPr>
        <w:t>请求</w:t>
      </w:r>
      <w:r w:rsidRPr="00FE4045">
        <w:rPr>
          <w:b/>
        </w:rPr>
        <w:t>参数</w:t>
      </w:r>
    </w:p>
    <w:tbl>
      <w:tblPr>
        <w:tblW w:w="94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36"/>
        <w:gridCol w:w="1701"/>
        <w:gridCol w:w="708"/>
        <w:gridCol w:w="708"/>
        <w:gridCol w:w="708"/>
        <w:gridCol w:w="3828"/>
      </w:tblGrid>
      <w:tr w:rsidR="00A47A8D" w:rsidRPr="00F82447" w:rsidTr="00B340C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A47A8D" w:rsidRDefault="00A47A8D" w:rsidP="00B340C0">
            <w:pPr>
              <w:snapToGrid w:val="0"/>
              <w:jc w:val="center"/>
              <w:rPr>
                <w:b/>
                <w:sz w:val="18"/>
              </w:rPr>
            </w:pPr>
          </w:p>
          <w:p w:rsidR="00A47A8D" w:rsidRPr="00F82447" w:rsidRDefault="00A47A8D" w:rsidP="00B340C0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参数</w:t>
            </w:r>
            <w:r w:rsidRPr="00F82447">
              <w:rPr>
                <w:rFonts w:hint="eastAsia"/>
                <w:b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A47A8D" w:rsidRDefault="00A47A8D" w:rsidP="00B340C0">
            <w:pPr>
              <w:snapToGrid w:val="0"/>
              <w:jc w:val="center"/>
              <w:rPr>
                <w:b/>
                <w:sz w:val="18"/>
              </w:rPr>
            </w:pPr>
          </w:p>
          <w:p w:rsidR="00A47A8D" w:rsidRPr="00F82447" w:rsidRDefault="00A47A8D" w:rsidP="00B340C0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提交</w:t>
            </w:r>
            <w:r>
              <w:rPr>
                <w:b/>
                <w:sz w:val="18"/>
              </w:rPr>
              <w:t>参数名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47A8D" w:rsidRDefault="00A47A8D" w:rsidP="00B340C0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</w:t>
            </w:r>
            <w:r>
              <w:rPr>
                <w:b/>
                <w:sz w:val="18"/>
              </w:rPr>
              <w:t>类型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47A8D" w:rsidRDefault="00A47A8D" w:rsidP="00B340C0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最大</w:t>
            </w:r>
            <w:r>
              <w:rPr>
                <w:b/>
                <w:sz w:val="18"/>
              </w:rPr>
              <w:t>长度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A47A8D" w:rsidRPr="00F82447" w:rsidRDefault="00A47A8D" w:rsidP="00B340C0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是否必须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47A8D" w:rsidRDefault="00A47A8D" w:rsidP="00B340C0">
            <w:pPr>
              <w:snapToGrid w:val="0"/>
              <w:jc w:val="center"/>
              <w:rPr>
                <w:b/>
                <w:sz w:val="18"/>
              </w:rPr>
            </w:pPr>
          </w:p>
          <w:p w:rsidR="00A47A8D" w:rsidRPr="00F82447" w:rsidRDefault="00A47A8D" w:rsidP="00B340C0">
            <w:pPr>
              <w:snapToGrid w:val="0"/>
              <w:jc w:val="center"/>
              <w:rPr>
                <w:b/>
                <w:sz w:val="18"/>
              </w:rPr>
            </w:pPr>
            <w:r w:rsidRPr="00F82447">
              <w:rPr>
                <w:rFonts w:hint="eastAsia"/>
                <w:b/>
                <w:sz w:val="18"/>
              </w:rPr>
              <w:t>备注</w:t>
            </w:r>
          </w:p>
        </w:tc>
      </w:tr>
      <w:tr w:rsidR="00A47A8D" w:rsidTr="00B340C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FC4679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交易</w:t>
            </w:r>
            <w:r>
              <w:rPr>
                <w:rFonts w:ascii="Menlo Regular" w:hAnsi="Menlo Regular" w:cs="宋体"/>
                <w:sz w:val="18"/>
                <w:szCs w:val="18"/>
              </w:rPr>
              <w:t>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AA060A">
              <w:rPr>
                <w:rFonts w:ascii="Menlo Regular" w:hAnsi="Menlo Regular" w:cs="宋体"/>
                <w:sz w:val="18"/>
                <w:szCs w:val="18"/>
              </w:rPr>
              <w:t>TradeCode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16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订单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冲正：</w:t>
            </w:r>
            <w:r>
              <w:rPr>
                <w:rFonts w:ascii="Menlo Regular" w:hAnsi="Menlo Regular" w:cs="宋体"/>
                <w:sz w:val="18"/>
                <w:szCs w:val="18"/>
              </w:rPr>
              <w:t>QueryRefund</w:t>
            </w:r>
          </w:p>
        </w:tc>
      </w:tr>
      <w:tr w:rsidR="00A47A8D" w:rsidRPr="002A27CA" w:rsidTr="00B340C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32BE6" w:rsidRDefault="00A47A8D" w:rsidP="00B340C0">
            <w:pPr>
              <w:snapToGrid w:val="0"/>
              <w:rPr>
                <w:rFonts w:ascii="宋体" w:hAnsi="宋体"/>
                <w:sz w:val="18"/>
                <w:szCs w:val="18"/>
              </w:rPr>
            </w:pPr>
            <w:r w:rsidRPr="00FC4679">
              <w:rPr>
                <w:rFonts w:ascii="Menlo Regular" w:hAnsi="Menlo Regular" w:cs="宋体" w:hint="eastAsia"/>
                <w:sz w:val="18"/>
                <w:szCs w:val="18"/>
              </w:rPr>
              <w:t>通讯协议版本号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Version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固定</w:t>
            </w:r>
            <w:r>
              <w:rPr>
                <w:rFonts w:ascii="Menlo Regular" w:hAnsi="Menlo Regular" w:cs="宋体"/>
                <w:sz w:val="18"/>
                <w:szCs w:val="18"/>
              </w:rPr>
              <w:t>填写：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2.0.0</w:t>
            </w:r>
          </w:p>
        </w:tc>
      </w:tr>
      <w:tr w:rsidR="00A47A8D" w:rsidRPr="002A27CA" w:rsidTr="00B340C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32BE6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632BE6">
              <w:rPr>
                <w:rFonts w:ascii="Menlo Regular" w:hint="eastAsia"/>
                <w:sz w:val="18"/>
                <w:szCs w:val="18"/>
              </w:rPr>
              <w:t>商户代码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MerchantId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 w:rsidR="00A47A8D" w:rsidRPr="002A27CA" w:rsidTr="00B340C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32BE6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632BE6">
              <w:rPr>
                <w:rFonts w:ascii="Menlo Regular" w:hint="eastAsia"/>
                <w:sz w:val="18"/>
                <w:szCs w:val="18"/>
              </w:rPr>
              <w:t>商户订单号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Merch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OrderId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 w:rsidR="00A47A8D" w:rsidRPr="00C020D2" w:rsidTr="00B340C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32BE6" w:rsidRDefault="00A47A8D" w:rsidP="00B340C0">
            <w:pPr>
              <w:snapToGrid w:val="0"/>
              <w:rPr>
                <w:rFonts w:ascii="Menlo Regular"/>
                <w:sz w:val="18"/>
                <w:szCs w:val="18"/>
              </w:rPr>
            </w:pPr>
            <w:r>
              <w:rPr>
                <w:rFonts w:ascii="Menlo Regular" w:hint="eastAsia"/>
                <w:sz w:val="18"/>
                <w:szCs w:val="18"/>
              </w:rPr>
              <w:t>商户</w:t>
            </w:r>
            <w:r>
              <w:rPr>
                <w:rFonts w:ascii="Menlo Regular"/>
                <w:sz w:val="18"/>
                <w:szCs w:val="18"/>
              </w:rPr>
              <w:t>退款申请号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Merch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Ref</w:t>
            </w:r>
            <w:r>
              <w:rPr>
                <w:rFonts w:ascii="Menlo Regular" w:hAnsi="Menlo Regular" w:cs="宋体"/>
                <w:sz w:val="18"/>
                <w:szCs w:val="18"/>
              </w:rPr>
              <w:t>undId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 w:rsidR="00A47A8D" w:rsidRPr="00C020D2" w:rsidTr="00B340C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32BE6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int="eastAsia"/>
                <w:sz w:val="18"/>
                <w:szCs w:val="18"/>
              </w:rPr>
              <w:t>退款</w:t>
            </w:r>
            <w:r>
              <w:rPr>
                <w:rFonts w:ascii="Menlo Regular"/>
                <w:sz w:val="18"/>
                <w:szCs w:val="18"/>
              </w:rPr>
              <w:t>查询</w:t>
            </w:r>
            <w:r>
              <w:rPr>
                <w:rFonts w:ascii="Menlo Regular" w:hint="eastAsia"/>
                <w:sz w:val="18"/>
                <w:szCs w:val="18"/>
              </w:rPr>
              <w:t>提交</w:t>
            </w:r>
            <w:r w:rsidRPr="00632BE6">
              <w:rPr>
                <w:rFonts w:ascii="Menlo Regular" w:hint="eastAsia"/>
                <w:sz w:val="18"/>
                <w:szCs w:val="18"/>
              </w:rPr>
              <w:t>时间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TradeTime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14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 w:rsidR="00A47A8D" w:rsidRPr="00F416CA" w:rsidTr="00B340C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FC4679" w:rsidRDefault="00A47A8D" w:rsidP="00B340C0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 w:rsidRPr="00FC4679">
              <w:rPr>
                <w:rFonts w:ascii="Menlo Regular" w:hAnsi="Menlo Regular" w:hint="eastAsia"/>
                <w:sz w:val="18"/>
                <w:szCs w:val="18"/>
              </w:rPr>
              <w:t>签名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770BAC" w:rsidRDefault="00A47A8D" w:rsidP="00B340C0">
            <w:pPr>
              <w:snapToGrid w:val="0"/>
              <w:jc w:val="left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/>
                <w:sz w:val="18"/>
                <w:szCs w:val="18"/>
              </w:rPr>
              <w:t>S</w:t>
            </w:r>
            <w:r>
              <w:rPr>
                <w:rFonts w:ascii="Menlo Regular" w:hAnsi="Menlo Regular" w:hint="eastAsia"/>
                <w:sz w:val="18"/>
                <w:szCs w:val="18"/>
              </w:rPr>
              <w:t>ign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770BAC" w:rsidRDefault="00A47A8D" w:rsidP="00B340C0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770BAC" w:rsidRDefault="00A47A8D" w:rsidP="00B340C0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512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770BAC" w:rsidRDefault="00A47A8D" w:rsidP="00B340C0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770BAC" w:rsidRDefault="00A47A8D" w:rsidP="00B340C0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对</w:t>
            </w:r>
            <w:r>
              <w:rPr>
                <w:rFonts w:ascii="Menlo Regular" w:hAnsi="Menlo Regular"/>
                <w:sz w:val="18"/>
                <w:szCs w:val="18"/>
              </w:rPr>
              <w:t>上面的所有字段</w:t>
            </w:r>
            <w:r>
              <w:rPr>
                <w:rFonts w:ascii="Menlo Regular" w:hAnsi="Menlo Regular" w:hint="eastAsia"/>
                <w:sz w:val="18"/>
                <w:szCs w:val="18"/>
              </w:rPr>
              <w:t>（除“交易</w:t>
            </w:r>
            <w:r>
              <w:rPr>
                <w:rFonts w:ascii="Menlo Regular" w:hAnsi="Menlo Regular"/>
                <w:sz w:val="18"/>
                <w:szCs w:val="18"/>
              </w:rPr>
              <w:t>码</w:t>
            </w:r>
            <w:r>
              <w:rPr>
                <w:rFonts w:ascii="Menlo Regular" w:hAnsi="Menlo Regular"/>
                <w:sz w:val="18"/>
                <w:szCs w:val="18"/>
              </w:rPr>
              <w:t>”</w:t>
            </w:r>
            <w:r>
              <w:rPr>
                <w:rFonts w:ascii="Menlo Regular" w:hAnsi="Menlo Regular"/>
                <w:sz w:val="18"/>
                <w:szCs w:val="18"/>
              </w:rPr>
              <w:t>）进行</w:t>
            </w:r>
            <w:r>
              <w:rPr>
                <w:rFonts w:ascii="Menlo Regular" w:hAnsi="Menlo Regular" w:hint="eastAsia"/>
                <w:sz w:val="18"/>
                <w:szCs w:val="18"/>
              </w:rPr>
              <w:t>按</w:t>
            </w:r>
            <w:r>
              <w:rPr>
                <w:rFonts w:ascii="Menlo Regular" w:hAnsi="Menlo Regular"/>
                <w:sz w:val="18"/>
                <w:szCs w:val="18"/>
              </w:rPr>
              <w:t>顺序</w:t>
            </w:r>
            <w:r>
              <w:rPr>
                <w:rFonts w:ascii="Menlo Regular" w:hAnsi="Menlo Regular" w:hint="eastAsia"/>
                <w:sz w:val="18"/>
                <w:szCs w:val="18"/>
              </w:rPr>
              <w:t>RSA</w:t>
            </w:r>
            <w:r>
              <w:rPr>
                <w:rFonts w:ascii="Menlo Regular" w:hAnsi="Menlo Regular" w:hint="eastAsia"/>
                <w:sz w:val="18"/>
                <w:szCs w:val="18"/>
              </w:rPr>
              <w:t>签名</w:t>
            </w:r>
          </w:p>
        </w:tc>
      </w:tr>
      <w:tr w:rsidR="00A47A8D" w:rsidRPr="00F416CA" w:rsidTr="00B340C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FC4679" w:rsidRDefault="00A47A8D" w:rsidP="00B340C0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Default="00A47A8D" w:rsidP="00B340C0">
            <w:pPr>
              <w:snapToGrid w:val="0"/>
              <w:jc w:val="left"/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Default="00A47A8D" w:rsidP="00B340C0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Default="00A47A8D" w:rsidP="00B340C0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</w:tc>
      </w:tr>
    </w:tbl>
    <w:p w:rsidR="00A47A8D" w:rsidRPr="00FE4045" w:rsidRDefault="00A47A8D" w:rsidP="00A47A8D">
      <w:pPr>
        <w:pStyle w:val="ac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参考</w:t>
      </w:r>
      <w:r>
        <w:rPr>
          <w:b/>
        </w:rPr>
        <w:t>报文</w:t>
      </w:r>
    </w:p>
    <w:p w:rsidR="00A47A8D" w:rsidRDefault="00A47A8D" w:rsidP="00A47A8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1A75A1">
        <w:rPr>
          <w:rFonts w:ascii="Courier New" w:hAnsi="Courier New" w:cs="Courier New"/>
          <w:kern w:val="0"/>
          <w:sz w:val="20"/>
        </w:rPr>
        <w:t>http</w:t>
      </w:r>
      <w:r w:rsidR="000B1C5B">
        <w:rPr>
          <w:rFonts w:ascii="Courier New" w:hAnsi="Courier New" w:cs="Courier New"/>
          <w:kern w:val="0"/>
          <w:sz w:val="20"/>
        </w:rPr>
        <w:t>s</w:t>
      </w:r>
      <w:r w:rsidRPr="001A75A1">
        <w:rPr>
          <w:rFonts w:ascii="Courier New" w:hAnsi="Courier New" w:cs="Courier New"/>
          <w:kern w:val="0"/>
          <w:sz w:val="20"/>
        </w:rPr>
        <w:t>://testmobile.payeco.com/ppi/merchant/itf.do?</w:t>
      </w:r>
      <w:r w:rsidRPr="0008724C">
        <w:rPr>
          <w:rFonts w:ascii="Courier New" w:hAnsi="Courier New" w:cs="Courier New"/>
          <w:kern w:val="0"/>
          <w:sz w:val="20"/>
        </w:rPr>
        <w:t>TradeCode=</w:t>
      </w:r>
      <w:r w:rsidRPr="00B502FD">
        <w:rPr>
          <w:rFonts w:ascii="Courier New" w:hAnsi="Courier New" w:cs="Courier New"/>
          <w:kern w:val="0"/>
          <w:sz w:val="20"/>
        </w:rPr>
        <w:t xml:space="preserve"> QueryRefund</w:t>
      </w:r>
      <w:r>
        <w:rPr>
          <w:rFonts w:ascii="Courier New" w:hAnsi="Courier New" w:cs="Courier New" w:hint="eastAsia"/>
          <w:kern w:val="0"/>
          <w:sz w:val="20"/>
        </w:rPr>
        <w:t>&amp;</w:t>
      </w:r>
      <w:r w:rsidRPr="00B502FD">
        <w:rPr>
          <w:rFonts w:ascii="Courier New" w:hAnsi="Courier New" w:cs="Courier New"/>
          <w:kern w:val="0"/>
          <w:sz w:val="20"/>
        </w:rPr>
        <w:t>Version=2.0.0&amp;MerchantId=302020000058&amp;MerchOrderId=1408701679613&amp;MerchRefundId=20140826172925&amp;TradeTime=20140826173704&amp;Sign=X2jE6GK8Tas07w2fS7vDdyv2R3pl2en1TENnCzPSA6LkUHn2aOY0ZE35GvCWhPZofQkA2e/c/OiJndAc/DmScmTOwmhxSRJQY/Vy4rSHgMg9B6NGsRhFZuhXXESRyR0hPSlRU72WRP6zaqvzD/bhqMrVZl3TFY3ijK39VBkrLOM=</w:t>
      </w:r>
    </w:p>
    <w:p w:rsidR="00A47A8D" w:rsidRDefault="00A47A8D" w:rsidP="00A47A8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A47A8D" w:rsidRDefault="00A47A8D" w:rsidP="00A47A8D">
      <w:pPr>
        <w:rPr>
          <w:b/>
        </w:rPr>
      </w:pPr>
    </w:p>
    <w:p w:rsidR="00A47A8D" w:rsidRDefault="00A47A8D" w:rsidP="00A47A8D">
      <w:pPr>
        <w:rPr>
          <w:b/>
        </w:rPr>
      </w:pPr>
    </w:p>
    <w:p w:rsidR="00A47A8D" w:rsidRDefault="00A47A8D" w:rsidP="00A47A8D">
      <w:pPr>
        <w:pStyle w:val="ac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返回</w:t>
      </w:r>
      <w:r w:rsidRPr="00FE4045">
        <w:rPr>
          <w:b/>
        </w:rPr>
        <w:t>参数</w:t>
      </w:r>
    </w:p>
    <w:tbl>
      <w:tblPr>
        <w:tblW w:w="94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36"/>
        <w:gridCol w:w="1701"/>
        <w:gridCol w:w="708"/>
        <w:gridCol w:w="708"/>
        <w:gridCol w:w="708"/>
        <w:gridCol w:w="3828"/>
      </w:tblGrid>
      <w:tr w:rsidR="00A47A8D" w:rsidRPr="00F82447" w:rsidTr="00B340C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A47A8D" w:rsidRDefault="00A47A8D" w:rsidP="00B340C0">
            <w:pPr>
              <w:snapToGrid w:val="0"/>
              <w:jc w:val="center"/>
              <w:rPr>
                <w:b/>
                <w:sz w:val="18"/>
              </w:rPr>
            </w:pPr>
          </w:p>
          <w:p w:rsidR="00A47A8D" w:rsidRPr="00F82447" w:rsidRDefault="00A47A8D" w:rsidP="00B340C0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参数</w:t>
            </w:r>
            <w:r w:rsidRPr="00F82447">
              <w:rPr>
                <w:rFonts w:hint="eastAsia"/>
                <w:b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A47A8D" w:rsidRDefault="00A47A8D" w:rsidP="00B340C0">
            <w:pPr>
              <w:snapToGrid w:val="0"/>
              <w:jc w:val="center"/>
              <w:rPr>
                <w:b/>
                <w:sz w:val="18"/>
              </w:rPr>
            </w:pPr>
          </w:p>
          <w:p w:rsidR="00A47A8D" w:rsidRPr="00F82447" w:rsidRDefault="00A47A8D" w:rsidP="00B340C0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提交</w:t>
            </w:r>
            <w:r>
              <w:rPr>
                <w:b/>
                <w:sz w:val="18"/>
              </w:rPr>
              <w:t>参数名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47A8D" w:rsidRDefault="00A47A8D" w:rsidP="00B340C0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</w:t>
            </w:r>
            <w:r>
              <w:rPr>
                <w:b/>
                <w:sz w:val="18"/>
              </w:rPr>
              <w:t>类型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47A8D" w:rsidRDefault="00A47A8D" w:rsidP="00B340C0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最大</w:t>
            </w:r>
            <w:r>
              <w:rPr>
                <w:b/>
                <w:sz w:val="18"/>
              </w:rPr>
              <w:t>长度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A47A8D" w:rsidRPr="00F82447" w:rsidRDefault="00A47A8D" w:rsidP="00B340C0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是否必须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47A8D" w:rsidRDefault="00A47A8D" w:rsidP="00B340C0">
            <w:pPr>
              <w:snapToGrid w:val="0"/>
              <w:jc w:val="center"/>
              <w:rPr>
                <w:b/>
                <w:sz w:val="18"/>
              </w:rPr>
            </w:pPr>
          </w:p>
          <w:p w:rsidR="00A47A8D" w:rsidRPr="00F82447" w:rsidRDefault="00A47A8D" w:rsidP="00B340C0">
            <w:pPr>
              <w:snapToGrid w:val="0"/>
              <w:jc w:val="center"/>
              <w:rPr>
                <w:b/>
                <w:sz w:val="18"/>
              </w:rPr>
            </w:pPr>
            <w:r w:rsidRPr="00F82447">
              <w:rPr>
                <w:rFonts w:hint="eastAsia"/>
                <w:b/>
                <w:sz w:val="18"/>
              </w:rPr>
              <w:t>备注</w:t>
            </w:r>
          </w:p>
        </w:tc>
      </w:tr>
      <w:tr w:rsidR="00A47A8D" w:rsidTr="00B340C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FC4679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交易</w:t>
            </w:r>
            <w:r>
              <w:rPr>
                <w:rFonts w:ascii="Menlo Regular" w:hAnsi="Menlo Regular" w:cs="宋体"/>
                <w:sz w:val="18"/>
                <w:szCs w:val="18"/>
              </w:rPr>
              <w:t>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AA060A">
              <w:rPr>
                <w:rFonts w:ascii="Menlo Regular" w:hAnsi="Menlo Regular" w:cs="宋体"/>
                <w:sz w:val="18"/>
                <w:szCs w:val="18"/>
              </w:rPr>
              <w:t>TradeCode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16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订单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冲正：</w:t>
            </w:r>
            <w:r>
              <w:rPr>
                <w:rFonts w:ascii="Menlo Regular" w:hAnsi="Menlo Regular" w:cs="宋体"/>
                <w:sz w:val="18"/>
                <w:szCs w:val="18"/>
              </w:rPr>
              <w:t>QueryRefund</w:t>
            </w:r>
          </w:p>
        </w:tc>
      </w:tr>
      <w:tr w:rsidR="00A47A8D" w:rsidRPr="006C243A" w:rsidTr="00B340C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32BE6" w:rsidRDefault="00A47A8D" w:rsidP="00B340C0">
            <w:pPr>
              <w:snapToGrid w:val="0"/>
              <w:rPr>
                <w:rFonts w:ascii="宋体" w:hAnsi="宋体"/>
                <w:sz w:val="18"/>
                <w:szCs w:val="18"/>
              </w:rPr>
            </w:pPr>
            <w:r w:rsidRPr="00FC4679">
              <w:rPr>
                <w:rFonts w:ascii="Menlo Regular" w:hAnsi="Menlo Regular" w:cs="宋体" w:hint="eastAsia"/>
                <w:sz w:val="18"/>
                <w:szCs w:val="18"/>
              </w:rPr>
              <w:t>通讯协议版本号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Version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固定</w:t>
            </w:r>
            <w:r>
              <w:rPr>
                <w:rFonts w:ascii="Menlo Regular" w:hAnsi="Menlo Regular" w:cs="宋体"/>
                <w:sz w:val="18"/>
                <w:szCs w:val="18"/>
              </w:rPr>
              <w:t>填写：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2.0.0</w:t>
            </w:r>
          </w:p>
        </w:tc>
      </w:tr>
      <w:tr w:rsidR="00A47A8D" w:rsidRPr="006C243A" w:rsidTr="00B340C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32BE6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632BE6">
              <w:rPr>
                <w:rFonts w:ascii="Menlo Regular" w:hint="eastAsia"/>
                <w:sz w:val="18"/>
                <w:szCs w:val="18"/>
              </w:rPr>
              <w:t>商户代码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MerchantId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6C243A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 w:rsidR="00A47A8D" w:rsidRPr="00C020D2" w:rsidTr="00B340C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32BE6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632BE6">
              <w:rPr>
                <w:rFonts w:ascii="Menlo Regular" w:hint="eastAsia"/>
                <w:sz w:val="18"/>
                <w:szCs w:val="18"/>
              </w:rPr>
              <w:t>商户订单号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Merch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OrderId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 w:rsidR="00A47A8D" w:rsidRPr="00C020D2" w:rsidTr="00B340C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32BE6" w:rsidRDefault="00A47A8D" w:rsidP="00B340C0">
            <w:pPr>
              <w:snapToGrid w:val="0"/>
              <w:rPr>
                <w:rFonts w:ascii="Menlo Regular"/>
                <w:sz w:val="18"/>
                <w:szCs w:val="18"/>
              </w:rPr>
            </w:pPr>
            <w:r>
              <w:rPr>
                <w:rFonts w:ascii="Menlo Regular" w:hint="eastAsia"/>
                <w:sz w:val="18"/>
                <w:szCs w:val="18"/>
              </w:rPr>
              <w:t>商户</w:t>
            </w:r>
            <w:r>
              <w:rPr>
                <w:rFonts w:ascii="Menlo Regular"/>
                <w:sz w:val="18"/>
                <w:szCs w:val="18"/>
              </w:rPr>
              <w:t>退款申请号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Merch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Ref</w:t>
            </w:r>
            <w:r>
              <w:rPr>
                <w:rFonts w:ascii="Menlo Regular" w:hAnsi="Menlo Regular" w:cs="宋体"/>
                <w:sz w:val="18"/>
                <w:szCs w:val="18"/>
              </w:rPr>
              <w:t>undId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 w:rsidR="00A47A8D" w:rsidRPr="00C020D2" w:rsidTr="00B340C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32BE6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05784A">
              <w:rPr>
                <w:rFonts w:ascii="Menlo Regular"/>
                <w:sz w:val="18"/>
                <w:szCs w:val="18"/>
              </w:rPr>
              <w:t>商户</w:t>
            </w:r>
            <w:r>
              <w:rPr>
                <w:rFonts w:ascii="Menlo Regular" w:hint="eastAsia"/>
                <w:sz w:val="18"/>
                <w:szCs w:val="18"/>
              </w:rPr>
              <w:t>退款</w:t>
            </w:r>
            <w:r w:rsidRPr="0005784A">
              <w:rPr>
                <w:rFonts w:ascii="Menlo Regular"/>
                <w:sz w:val="18"/>
                <w:szCs w:val="18"/>
              </w:rPr>
              <w:t>金额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Amount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12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 w:rsidR="00A47A8D" w:rsidTr="00B340C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05784A" w:rsidRDefault="00A47A8D" w:rsidP="00B340C0">
            <w:pPr>
              <w:snapToGrid w:val="0"/>
              <w:rPr>
                <w:rFonts w:ascii="Menlo Regular"/>
                <w:sz w:val="18"/>
                <w:szCs w:val="18"/>
              </w:rPr>
            </w:pPr>
            <w:r>
              <w:rPr>
                <w:rFonts w:ascii="Menlo Regular" w:hint="eastAsia"/>
                <w:sz w:val="18"/>
                <w:szCs w:val="18"/>
              </w:rPr>
              <w:t>退款</w:t>
            </w:r>
            <w:r>
              <w:rPr>
                <w:rFonts w:ascii="Menlo Regular"/>
                <w:sz w:val="18"/>
                <w:szCs w:val="18"/>
              </w:rPr>
              <w:t>申请流水号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Ts</w:t>
            </w:r>
            <w:r>
              <w:rPr>
                <w:rFonts w:ascii="Menlo Regular" w:hAnsi="Menlo Regular" w:cs="宋体"/>
                <w:sz w:val="18"/>
                <w:szCs w:val="18"/>
              </w:rPr>
              <w:t>No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30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对应对账</w:t>
            </w:r>
            <w:r>
              <w:rPr>
                <w:rFonts w:ascii="Menlo Regular" w:hAnsi="Menlo Regular" w:cs="宋体"/>
                <w:sz w:val="18"/>
                <w:szCs w:val="18"/>
              </w:rPr>
              <w:t>文件的【</w:t>
            </w:r>
            <w:r w:rsidRPr="004D50AC">
              <w:rPr>
                <w:rFonts w:ascii="宋体" w:hAnsi="宋体" w:hint="eastAsia"/>
                <w:sz w:val="18"/>
                <w:szCs w:val="18"/>
              </w:rPr>
              <w:t>商户流水号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Ts</w:t>
            </w:r>
            <w:r>
              <w:rPr>
                <w:rFonts w:ascii="Menlo Regular" w:hAnsi="Menlo Regular" w:cs="宋体"/>
                <w:sz w:val="18"/>
                <w:szCs w:val="18"/>
              </w:rPr>
              <w:t>No</w:t>
            </w:r>
            <w:r>
              <w:rPr>
                <w:rFonts w:ascii="Menlo Regular" w:hAnsi="Menlo Regular" w:cs="宋体"/>
                <w:sz w:val="18"/>
                <w:szCs w:val="18"/>
              </w:rPr>
              <w:t>】</w:t>
            </w:r>
          </w:p>
        </w:tc>
      </w:tr>
      <w:tr w:rsidR="00A47A8D" w:rsidRPr="00C020D2" w:rsidTr="00B340C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AD277C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订单</w:t>
            </w:r>
            <w:r>
              <w:rPr>
                <w:rFonts w:ascii="Menlo Regular" w:hAnsi="Menlo Regular" w:cs="宋体"/>
                <w:sz w:val="18"/>
                <w:szCs w:val="18"/>
              </w:rPr>
              <w:t>状态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Status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0C1AB1">
              <w:rPr>
                <w:rFonts w:ascii="Menlo Regular" w:hAnsi="Menlo Regular" w:cs="宋体" w:hint="eastAsia"/>
                <w:sz w:val="18"/>
                <w:szCs w:val="18"/>
              </w:rPr>
              <w:t>02</w:t>
            </w:r>
            <w:r w:rsidRPr="000C1AB1">
              <w:rPr>
                <w:rFonts w:ascii="Menlo Regular" w:hAnsi="Menlo Regular" w:cs="宋体" w:hint="eastAsia"/>
                <w:sz w:val="18"/>
                <w:szCs w:val="18"/>
              </w:rPr>
              <w:t>申请中，</w:t>
            </w:r>
            <w:r w:rsidRPr="000C1AB1">
              <w:rPr>
                <w:rFonts w:ascii="Menlo Regular" w:hAnsi="Menlo Regular" w:cs="宋体" w:hint="eastAsia"/>
                <w:sz w:val="18"/>
                <w:szCs w:val="18"/>
              </w:rPr>
              <w:t>08</w:t>
            </w:r>
            <w:r w:rsidRPr="000C1AB1">
              <w:rPr>
                <w:rFonts w:ascii="Menlo Regular" w:hAnsi="Menlo Regular" w:cs="宋体" w:hint="eastAsia"/>
                <w:sz w:val="18"/>
                <w:szCs w:val="18"/>
              </w:rPr>
              <w:t>已撤销，</w:t>
            </w:r>
            <w:r w:rsidRPr="000C1AB1">
              <w:rPr>
                <w:rFonts w:ascii="Menlo Regular" w:hAnsi="Menlo Regular" w:cs="宋体" w:hint="eastAsia"/>
                <w:sz w:val="18"/>
                <w:szCs w:val="18"/>
              </w:rPr>
              <w:t>12</w:t>
            </w:r>
            <w:r w:rsidRPr="000C1AB1">
              <w:rPr>
                <w:rFonts w:ascii="Menlo Regular" w:hAnsi="Menlo Regular" w:cs="宋体" w:hint="eastAsia"/>
                <w:sz w:val="18"/>
                <w:szCs w:val="18"/>
              </w:rPr>
              <w:t>已退货</w:t>
            </w:r>
          </w:p>
        </w:tc>
      </w:tr>
      <w:tr w:rsidR="00A47A8D" w:rsidRPr="00C020D2" w:rsidTr="00B340C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32BE6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int="eastAsia"/>
                <w:sz w:val="18"/>
                <w:szCs w:val="18"/>
              </w:rPr>
              <w:t>退款成功</w:t>
            </w:r>
            <w:r w:rsidRPr="00632BE6">
              <w:rPr>
                <w:rFonts w:ascii="Menlo Regular" w:hint="eastAsia"/>
                <w:sz w:val="18"/>
                <w:szCs w:val="18"/>
              </w:rPr>
              <w:t>时间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4B63D2">
              <w:rPr>
                <w:rFonts w:ascii="Menlo Regular" w:hAnsi="Menlo Regular" w:cs="宋体"/>
                <w:sz w:val="18"/>
                <w:szCs w:val="18"/>
              </w:rPr>
              <w:t>RefundTime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14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——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 w:rsidR="00A47A8D" w:rsidRPr="00C020D2" w:rsidTr="00B340C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清算</w:t>
            </w:r>
            <w:r>
              <w:rPr>
                <w:rFonts w:ascii="Menlo Regular" w:hAnsi="Menlo Regular" w:cs="宋体"/>
                <w:sz w:val="18"/>
                <w:szCs w:val="18"/>
              </w:rPr>
              <w:t>日期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SettleDate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——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格式</w:t>
            </w:r>
            <w:r>
              <w:rPr>
                <w:rFonts w:ascii="Menlo Regular" w:hAnsi="Menlo Regular" w:cs="宋体"/>
                <w:sz w:val="18"/>
                <w:szCs w:val="18"/>
              </w:rPr>
              <w:t>：</w:t>
            </w:r>
            <w:r>
              <w:rPr>
                <w:rFonts w:ascii="Menlo Regular" w:hAnsi="Menlo Regular" w:cs="宋体"/>
                <w:sz w:val="18"/>
                <w:szCs w:val="18"/>
              </w:rPr>
              <w:t>yyyymmdd</w:t>
            </w:r>
          </w:p>
        </w:tc>
      </w:tr>
      <w:tr w:rsidR="00A47A8D" w:rsidRPr="00C020D2" w:rsidTr="00B340C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FC4679" w:rsidRDefault="00A47A8D" w:rsidP="00B340C0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 w:rsidRPr="00FC4679">
              <w:rPr>
                <w:rFonts w:ascii="Menlo Regular" w:hAnsi="Menlo Regular" w:hint="eastAsia"/>
                <w:sz w:val="18"/>
                <w:szCs w:val="18"/>
              </w:rPr>
              <w:t>签名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770BAC" w:rsidRDefault="00A47A8D" w:rsidP="00B340C0">
            <w:pPr>
              <w:snapToGrid w:val="0"/>
              <w:jc w:val="left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/>
                <w:sz w:val="18"/>
                <w:szCs w:val="18"/>
              </w:rPr>
              <w:t>S</w:t>
            </w:r>
            <w:r>
              <w:rPr>
                <w:rFonts w:ascii="Menlo Regular" w:hAnsi="Menlo Regular" w:hint="eastAsia"/>
                <w:sz w:val="18"/>
                <w:szCs w:val="18"/>
              </w:rPr>
              <w:t>ign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770BAC" w:rsidRDefault="00A47A8D" w:rsidP="00B340C0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770BAC" w:rsidRDefault="00A47A8D" w:rsidP="00B340C0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512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770BAC" w:rsidRDefault="00A47A8D" w:rsidP="00B340C0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对</w:t>
            </w:r>
            <w:r>
              <w:rPr>
                <w:rFonts w:ascii="Menlo Regular" w:hAnsi="Menlo Regular"/>
                <w:sz w:val="18"/>
                <w:szCs w:val="18"/>
              </w:rPr>
              <w:t>上面的所有字段</w:t>
            </w:r>
            <w:r>
              <w:rPr>
                <w:rFonts w:ascii="Menlo Regular" w:hAnsi="Menlo Regular" w:hint="eastAsia"/>
                <w:sz w:val="18"/>
                <w:szCs w:val="18"/>
              </w:rPr>
              <w:t>（除“交易</w:t>
            </w:r>
            <w:r>
              <w:rPr>
                <w:rFonts w:ascii="Menlo Regular" w:hAnsi="Menlo Regular"/>
                <w:sz w:val="18"/>
                <w:szCs w:val="18"/>
              </w:rPr>
              <w:t>码</w:t>
            </w:r>
            <w:r>
              <w:rPr>
                <w:rFonts w:ascii="Menlo Regular" w:hAnsi="Menlo Regular"/>
                <w:sz w:val="18"/>
                <w:szCs w:val="18"/>
              </w:rPr>
              <w:t>”</w:t>
            </w:r>
            <w:r>
              <w:rPr>
                <w:rFonts w:ascii="Menlo Regular" w:hAnsi="Menlo Regular"/>
                <w:sz w:val="18"/>
                <w:szCs w:val="18"/>
              </w:rPr>
              <w:t>）进行</w:t>
            </w:r>
            <w:r>
              <w:rPr>
                <w:rFonts w:ascii="Menlo Regular" w:hAnsi="Menlo Regular" w:hint="eastAsia"/>
                <w:sz w:val="18"/>
                <w:szCs w:val="18"/>
              </w:rPr>
              <w:t>按</w:t>
            </w:r>
            <w:r>
              <w:rPr>
                <w:rFonts w:ascii="Menlo Regular" w:hAnsi="Menlo Regular"/>
                <w:sz w:val="18"/>
                <w:szCs w:val="18"/>
              </w:rPr>
              <w:t>顺序</w:t>
            </w:r>
            <w:r>
              <w:rPr>
                <w:rFonts w:ascii="Menlo Regular" w:hAnsi="Menlo Regular" w:hint="eastAsia"/>
                <w:sz w:val="18"/>
                <w:szCs w:val="18"/>
              </w:rPr>
              <w:t>RSA</w:t>
            </w:r>
            <w:r>
              <w:rPr>
                <w:rFonts w:ascii="Menlo Regular" w:hAnsi="Menlo Regular" w:hint="eastAsia"/>
                <w:sz w:val="18"/>
                <w:szCs w:val="18"/>
              </w:rPr>
              <w:t>签名</w:t>
            </w:r>
          </w:p>
        </w:tc>
      </w:tr>
      <w:tr w:rsidR="00A47A8D" w:rsidRPr="00C020D2" w:rsidTr="00B340C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Pr="00632BE6" w:rsidRDefault="00A47A8D" w:rsidP="00B340C0">
            <w:pPr>
              <w:snapToGrid w:val="0"/>
              <w:rPr>
                <w:rFonts w:ascii="Menlo Regular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A8D" w:rsidRDefault="00A47A8D" w:rsidP="00B340C0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A8D" w:rsidRPr="00C020D2" w:rsidRDefault="00A47A8D" w:rsidP="00B340C0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</w:tbl>
    <w:p w:rsidR="00A47A8D" w:rsidRPr="00FE4045" w:rsidRDefault="00A47A8D" w:rsidP="00A47A8D">
      <w:pPr>
        <w:pStyle w:val="ac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参考</w:t>
      </w:r>
      <w:r>
        <w:rPr>
          <w:b/>
        </w:rPr>
        <w:t>报文</w:t>
      </w:r>
    </w:p>
    <w:p w:rsidR="00A47A8D" w:rsidRPr="00B47D02" w:rsidRDefault="00A47A8D" w:rsidP="00A47A8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B47D02">
        <w:rPr>
          <w:rFonts w:ascii="Courier New" w:hAnsi="Courier New" w:cs="Courier New"/>
          <w:kern w:val="0"/>
          <w:sz w:val="20"/>
        </w:rPr>
        <w:t>&lt;</w:t>
      </w:r>
      <w:proofErr w:type="gramStart"/>
      <w:r w:rsidRPr="00B47D02">
        <w:rPr>
          <w:rFonts w:ascii="Courier New" w:hAnsi="Courier New" w:cs="Courier New"/>
          <w:kern w:val="0"/>
          <w:sz w:val="20"/>
        </w:rPr>
        <w:t>response</w:t>
      </w:r>
      <w:proofErr w:type="gramEnd"/>
      <w:r w:rsidRPr="00B47D02">
        <w:rPr>
          <w:rFonts w:ascii="Courier New" w:hAnsi="Courier New" w:cs="Courier New"/>
          <w:kern w:val="0"/>
          <w:sz w:val="20"/>
        </w:rPr>
        <w:t>&gt;</w:t>
      </w:r>
    </w:p>
    <w:p w:rsidR="00A47A8D" w:rsidRPr="00B47D02" w:rsidRDefault="00A47A8D" w:rsidP="00A47A8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B47D02">
        <w:rPr>
          <w:rFonts w:ascii="Courier New" w:hAnsi="Courier New" w:cs="Courier New"/>
          <w:kern w:val="0"/>
          <w:sz w:val="20"/>
        </w:rPr>
        <w:lastRenderedPageBreak/>
        <w:t>&lt;</w:t>
      </w:r>
      <w:proofErr w:type="gramStart"/>
      <w:r w:rsidRPr="00B47D02">
        <w:rPr>
          <w:rFonts w:ascii="Courier New" w:hAnsi="Courier New" w:cs="Courier New"/>
          <w:kern w:val="0"/>
          <w:sz w:val="20"/>
        </w:rPr>
        <w:t>head</w:t>
      </w:r>
      <w:proofErr w:type="gramEnd"/>
      <w:r w:rsidRPr="00B47D02">
        <w:rPr>
          <w:rFonts w:ascii="Courier New" w:hAnsi="Courier New" w:cs="Courier New"/>
          <w:kern w:val="0"/>
          <w:sz w:val="20"/>
        </w:rPr>
        <w:t>&gt;</w:t>
      </w:r>
    </w:p>
    <w:p w:rsidR="00A47A8D" w:rsidRPr="00B47D02" w:rsidRDefault="00A47A8D" w:rsidP="00A47A8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B47D02">
        <w:rPr>
          <w:rFonts w:ascii="Courier New" w:hAnsi="Courier New" w:cs="Courier New"/>
          <w:kern w:val="0"/>
          <w:sz w:val="20"/>
        </w:rPr>
        <w:t>&lt;</w:t>
      </w:r>
      <w:proofErr w:type="gramStart"/>
      <w:r w:rsidRPr="00B47D02">
        <w:rPr>
          <w:rFonts w:ascii="Courier New" w:hAnsi="Courier New" w:cs="Courier New"/>
          <w:kern w:val="0"/>
          <w:sz w:val="20"/>
        </w:rPr>
        <w:t>retCode&gt;</w:t>
      </w:r>
      <w:proofErr w:type="gramEnd"/>
      <w:r w:rsidRPr="00B47D02">
        <w:rPr>
          <w:rFonts w:ascii="Courier New" w:hAnsi="Courier New" w:cs="Courier New"/>
          <w:kern w:val="0"/>
          <w:sz w:val="20"/>
        </w:rPr>
        <w:t>0000&lt;/retCode&gt;</w:t>
      </w:r>
    </w:p>
    <w:p w:rsidR="00A47A8D" w:rsidRPr="00B47D02" w:rsidRDefault="00A47A8D" w:rsidP="00A47A8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B47D02">
        <w:rPr>
          <w:rFonts w:ascii="Courier New" w:hAnsi="Courier New" w:cs="Courier New" w:hint="eastAsia"/>
          <w:kern w:val="0"/>
          <w:sz w:val="20"/>
        </w:rPr>
        <w:t>&lt;retMsg&gt;</w:t>
      </w:r>
      <w:r w:rsidRPr="00B47D02">
        <w:rPr>
          <w:rFonts w:ascii="Courier New" w:hAnsi="Courier New" w:cs="Courier New" w:hint="eastAsia"/>
          <w:kern w:val="0"/>
          <w:sz w:val="20"/>
        </w:rPr>
        <w:t>交易成功</w:t>
      </w:r>
      <w:r w:rsidRPr="00B47D02">
        <w:rPr>
          <w:rFonts w:ascii="Courier New" w:hAnsi="Courier New" w:cs="Courier New" w:hint="eastAsia"/>
          <w:kern w:val="0"/>
          <w:sz w:val="20"/>
        </w:rPr>
        <w:t>&lt;/retMsg&gt;</w:t>
      </w:r>
    </w:p>
    <w:p w:rsidR="00A47A8D" w:rsidRPr="00B47D02" w:rsidRDefault="00A47A8D" w:rsidP="00A47A8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B47D02">
        <w:rPr>
          <w:rFonts w:ascii="Courier New" w:hAnsi="Courier New" w:cs="Courier New"/>
          <w:kern w:val="0"/>
          <w:sz w:val="20"/>
        </w:rPr>
        <w:t>&lt;/head&gt;</w:t>
      </w:r>
    </w:p>
    <w:p w:rsidR="00A47A8D" w:rsidRPr="00B47D02" w:rsidRDefault="00A47A8D" w:rsidP="00A47A8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B47D02">
        <w:rPr>
          <w:rFonts w:ascii="Courier New" w:hAnsi="Courier New" w:cs="Courier New"/>
          <w:kern w:val="0"/>
          <w:sz w:val="20"/>
        </w:rPr>
        <w:t>&lt;</w:t>
      </w:r>
      <w:proofErr w:type="gramStart"/>
      <w:r w:rsidRPr="00B47D02">
        <w:rPr>
          <w:rFonts w:ascii="Courier New" w:hAnsi="Courier New" w:cs="Courier New"/>
          <w:kern w:val="0"/>
          <w:sz w:val="20"/>
        </w:rPr>
        <w:t>body</w:t>
      </w:r>
      <w:proofErr w:type="gramEnd"/>
      <w:r w:rsidRPr="00B47D02">
        <w:rPr>
          <w:rFonts w:ascii="Courier New" w:hAnsi="Courier New" w:cs="Courier New"/>
          <w:kern w:val="0"/>
          <w:sz w:val="20"/>
        </w:rPr>
        <w:t>&gt;</w:t>
      </w:r>
    </w:p>
    <w:p w:rsidR="00A47A8D" w:rsidRPr="00B47D02" w:rsidRDefault="00A47A8D" w:rsidP="00A47A8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B47D02">
        <w:rPr>
          <w:rFonts w:ascii="Courier New" w:hAnsi="Courier New" w:cs="Courier New"/>
          <w:kern w:val="0"/>
          <w:sz w:val="20"/>
        </w:rPr>
        <w:t>&lt;TransCode&gt;QueryRefund&lt;/TransCode&gt;</w:t>
      </w:r>
    </w:p>
    <w:p w:rsidR="00A47A8D" w:rsidRPr="00B47D02" w:rsidRDefault="00A47A8D" w:rsidP="00A47A8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B47D02">
        <w:rPr>
          <w:rFonts w:ascii="Courier New" w:hAnsi="Courier New" w:cs="Courier New"/>
          <w:kern w:val="0"/>
          <w:sz w:val="20"/>
        </w:rPr>
        <w:t>&lt;Version&gt;2.0.0&lt;/Version&gt;</w:t>
      </w:r>
    </w:p>
    <w:p w:rsidR="00A47A8D" w:rsidRPr="00B47D02" w:rsidRDefault="00A47A8D" w:rsidP="00A47A8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B47D02">
        <w:rPr>
          <w:rFonts w:ascii="Courier New" w:hAnsi="Courier New" w:cs="Courier New"/>
          <w:kern w:val="0"/>
          <w:sz w:val="20"/>
        </w:rPr>
        <w:t>&lt;MerchantId&gt;302020000058&lt;/MerchantId&gt;</w:t>
      </w:r>
    </w:p>
    <w:p w:rsidR="00A47A8D" w:rsidRPr="00B47D02" w:rsidRDefault="00A47A8D" w:rsidP="00A47A8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B47D02">
        <w:rPr>
          <w:rFonts w:ascii="Courier New" w:hAnsi="Courier New" w:cs="Courier New"/>
          <w:kern w:val="0"/>
          <w:sz w:val="20"/>
        </w:rPr>
        <w:t>&lt;MerchOrderId&gt;1408701679613&lt;/MerchOrderId&gt;</w:t>
      </w:r>
    </w:p>
    <w:p w:rsidR="00A47A8D" w:rsidRPr="00B47D02" w:rsidRDefault="00A47A8D" w:rsidP="00A47A8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B47D02">
        <w:rPr>
          <w:rFonts w:ascii="Courier New" w:hAnsi="Courier New" w:cs="Courier New"/>
          <w:kern w:val="0"/>
          <w:sz w:val="20"/>
        </w:rPr>
        <w:t>&lt;MerchRefundId&gt;20140826172925&lt;/MerchRefundId&gt;</w:t>
      </w:r>
    </w:p>
    <w:p w:rsidR="00A47A8D" w:rsidRPr="00B47D02" w:rsidRDefault="00A47A8D" w:rsidP="00A47A8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B47D02">
        <w:rPr>
          <w:rFonts w:ascii="Courier New" w:hAnsi="Courier New" w:cs="Courier New"/>
          <w:kern w:val="0"/>
          <w:sz w:val="20"/>
        </w:rPr>
        <w:t>&lt;Amount&gt;1.00&lt;/Amount&gt;</w:t>
      </w:r>
    </w:p>
    <w:p w:rsidR="00A47A8D" w:rsidRPr="00B47D02" w:rsidRDefault="00A47A8D" w:rsidP="00A47A8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B47D02">
        <w:rPr>
          <w:rFonts w:ascii="Courier New" w:hAnsi="Courier New" w:cs="Courier New"/>
          <w:kern w:val="0"/>
          <w:sz w:val="20"/>
        </w:rPr>
        <w:t>&lt;Status&gt;02&lt;/Status&gt;</w:t>
      </w:r>
    </w:p>
    <w:p w:rsidR="00A47A8D" w:rsidRPr="00B47D02" w:rsidRDefault="00A47A8D" w:rsidP="00A47A8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B47D02">
        <w:rPr>
          <w:rFonts w:ascii="Courier New" w:hAnsi="Courier New" w:cs="Courier New"/>
          <w:kern w:val="0"/>
          <w:sz w:val="20"/>
        </w:rPr>
        <w:t>&lt;RefundTime&gt;&lt;/RefundTime&gt;</w:t>
      </w:r>
    </w:p>
    <w:p w:rsidR="00A47A8D" w:rsidRPr="00B47D02" w:rsidRDefault="00A47A8D" w:rsidP="00A47A8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B47D02">
        <w:rPr>
          <w:rFonts w:ascii="Courier New" w:hAnsi="Courier New" w:cs="Courier New"/>
          <w:kern w:val="0"/>
          <w:sz w:val="20"/>
        </w:rPr>
        <w:t>&lt;SettleDate&gt;20140822&lt;/SettleDate&gt;</w:t>
      </w:r>
    </w:p>
    <w:p w:rsidR="00A47A8D" w:rsidRPr="00B47D02" w:rsidRDefault="00A47A8D" w:rsidP="00A47A8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B47D02">
        <w:rPr>
          <w:rFonts w:ascii="Courier New" w:hAnsi="Courier New" w:cs="Courier New"/>
          <w:kern w:val="0"/>
          <w:sz w:val="20"/>
        </w:rPr>
        <w:t>&lt;Sign&gt;MPR33AoCttAgAiIytNy3eTf8slL1ex4gPR7BOjmzMMizwomJvG4tGfNqkTNQGAuIYa65bMKO4nNDHg9TDd2Xd3L53/0T4pu2zZhHv0UvDu/37hP0GBYW7mxx5h0NmrYCuX9IcgGV/ON3mqPkUK3QvqMswgvaE9ysloXxWo9VjJI=</w:t>
      </w:r>
    </w:p>
    <w:p w:rsidR="00A47A8D" w:rsidRPr="00B47D02" w:rsidRDefault="00A47A8D" w:rsidP="00A47A8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B47D02">
        <w:rPr>
          <w:rFonts w:ascii="Courier New" w:hAnsi="Courier New" w:cs="Courier New"/>
          <w:kern w:val="0"/>
          <w:sz w:val="20"/>
        </w:rPr>
        <w:t>&lt;/Sign&gt;</w:t>
      </w:r>
    </w:p>
    <w:p w:rsidR="00A47A8D" w:rsidRPr="00B47D02" w:rsidRDefault="00A47A8D" w:rsidP="00A47A8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B47D02">
        <w:rPr>
          <w:rFonts w:ascii="Courier New" w:hAnsi="Courier New" w:cs="Courier New"/>
          <w:kern w:val="0"/>
          <w:sz w:val="20"/>
        </w:rPr>
        <w:t>&lt;/body&gt;</w:t>
      </w:r>
    </w:p>
    <w:p w:rsidR="00A47A8D" w:rsidRDefault="00A47A8D" w:rsidP="00A47A8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B47D02">
        <w:rPr>
          <w:rFonts w:ascii="Courier New" w:hAnsi="Courier New" w:cs="Courier New"/>
          <w:kern w:val="0"/>
          <w:sz w:val="20"/>
        </w:rPr>
        <w:t>&lt;/response&gt;</w:t>
      </w:r>
    </w:p>
    <w:p w:rsidR="00A47A8D" w:rsidRDefault="00A47A8D" w:rsidP="00A47A8D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A47A8D" w:rsidRPr="00BD59AA" w:rsidRDefault="00A47A8D" w:rsidP="00A47A8D">
      <w:pPr>
        <w:rPr>
          <w:b/>
        </w:rPr>
      </w:pPr>
    </w:p>
    <w:p w:rsidR="00A47A8D" w:rsidRDefault="00A47A8D" w:rsidP="00D92C1C">
      <w:pPr>
        <w:rPr>
          <w:b/>
        </w:rPr>
      </w:pPr>
    </w:p>
    <w:p w:rsidR="00A47A8D" w:rsidRPr="00BD59AA" w:rsidRDefault="00A47A8D" w:rsidP="00D92C1C">
      <w:pPr>
        <w:rPr>
          <w:b/>
        </w:rPr>
      </w:pPr>
    </w:p>
    <w:p w:rsidR="002C5051" w:rsidRDefault="00795DF6" w:rsidP="002C5051">
      <w:pPr>
        <w:pStyle w:val="1"/>
        <w:tabs>
          <w:tab w:val="clear" w:pos="425"/>
        </w:tabs>
        <w:rPr>
          <w:sz w:val="36"/>
          <w:szCs w:val="36"/>
        </w:rPr>
      </w:pPr>
      <w:bookmarkStart w:id="51" w:name="_Toc407619196"/>
      <w:r>
        <w:rPr>
          <w:rFonts w:hint="eastAsia"/>
          <w:sz w:val="36"/>
          <w:szCs w:val="36"/>
        </w:rPr>
        <w:t>订单</w:t>
      </w:r>
      <w:r>
        <w:rPr>
          <w:sz w:val="36"/>
          <w:szCs w:val="36"/>
        </w:rPr>
        <w:t>结果</w:t>
      </w:r>
      <w:r w:rsidR="00DD160E">
        <w:rPr>
          <w:rFonts w:hint="eastAsia"/>
          <w:sz w:val="36"/>
          <w:szCs w:val="36"/>
        </w:rPr>
        <w:t>异步通知</w:t>
      </w:r>
      <w:r w:rsidR="00DD160E">
        <w:rPr>
          <w:sz w:val="36"/>
          <w:szCs w:val="36"/>
        </w:rPr>
        <w:t>报文</w:t>
      </w:r>
      <w:bookmarkEnd w:id="51"/>
    </w:p>
    <w:p w:rsidR="002C5051" w:rsidRDefault="002C5051" w:rsidP="002C5051">
      <w:pPr>
        <w:pStyle w:val="2"/>
        <w:tabs>
          <w:tab w:val="clear" w:pos="992"/>
        </w:tabs>
        <w:rPr>
          <w:sz w:val="30"/>
          <w:szCs w:val="30"/>
        </w:rPr>
      </w:pPr>
      <w:bookmarkStart w:id="52" w:name="_Toc407619197"/>
      <w:r>
        <w:rPr>
          <w:rFonts w:hint="eastAsia"/>
          <w:sz w:val="30"/>
          <w:szCs w:val="30"/>
        </w:rPr>
        <w:t>报文格式</w:t>
      </w:r>
      <w:r>
        <w:rPr>
          <w:sz w:val="30"/>
          <w:szCs w:val="30"/>
        </w:rPr>
        <w:t>说明</w:t>
      </w:r>
      <w:bookmarkEnd w:id="52"/>
    </w:p>
    <w:p w:rsidR="00C225DF" w:rsidRPr="00D5467A" w:rsidRDefault="00D5467A" w:rsidP="00D5467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订单</w:t>
      </w:r>
      <w:r w:rsidRPr="00D5467A">
        <w:rPr>
          <w:sz w:val="24"/>
        </w:rPr>
        <w:t>支付成功或者失败后，</w:t>
      </w:r>
      <w:r w:rsidR="00901CEF">
        <w:rPr>
          <w:rFonts w:hint="eastAsia"/>
          <w:sz w:val="24"/>
        </w:rPr>
        <w:t>支付</w:t>
      </w:r>
      <w:r w:rsidR="00901CEF">
        <w:rPr>
          <w:sz w:val="24"/>
        </w:rPr>
        <w:t>插件平台</w:t>
      </w:r>
      <w:r w:rsidRPr="00D5467A">
        <w:rPr>
          <w:sz w:val="24"/>
        </w:rPr>
        <w:t>异步通知通过</w:t>
      </w:r>
      <w:r w:rsidR="00901CEF">
        <w:rPr>
          <w:rFonts w:hint="eastAsia"/>
          <w:sz w:val="24"/>
        </w:rPr>
        <w:t>GET/</w:t>
      </w:r>
      <w:r w:rsidR="00901CEF">
        <w:rPr>
          <w:sz w:val="24"/>
        </w:rPr>
        <w:t>POST</w:t>
      </w:r>
      <w:r w:rsidRPr="00D5467A">
        <w:rPr>
          <w:sz w:val="24"/>
        </w:rPr>
        <w:t>的方式向商户</w:t>
      </w:r>
      <w:r w:rsidR="00901CEF">
        <w:rPr>
          <w:sz w:val="24"/>
        </w:rPr>
        <w:t>服务器</w:t>
      </w:r>
      <w:r w:rsidR="00901CEF">
        <w:rPr>
          <w:rFonts w:hint="eastAsia"/>
          <w:sz w:val="24"/>
        </w:rPr>
        <w:t>按</w:t>
      </w:r>
      <w:r w:rsidR="00901CEF">
        <w:rPr>
          <w:sz w:val="24"/>
        </w:rPr>
        <w:t>一定策略</w:t>
      </w:r>
      <w:r w:rsidRPr="00D5467A">
        <w:rPr>
          <w:sz w:val="24"/>
        </w:rPr>
        <w:t>，</w:t>
      </w:r>
      <w:r w:rsidRPr="00D5467A">
        <w:rPr>
          <w:sz w:val="24"/>
        </w:rPr>
        <w:t>24</w:t>
      </w:r>
      <w:r w:rsidRPr="00D5467A">
        <w:rPr>
          <w:sz w:val="24"/>
        </w:rPr>
        <w:t>小时内有效的轮询机制进行支付结果通知，直到目标接口返回</w:t>
      </w:r>
      <w:r w:rsidRPr="00D5467A">
        <w:rPr>
          <w:sz w:val="24"/>
        </w:rPr>
        <w:t>http status 200</w:t>
      </w:r>
      <w:r w:rsidR="008D0D54">
        <w:rPr>
          <w:rFonts w:hint="eastAsia"/>
          <w:sz w:val="24"/>
        </w:rPr>
        <w:t>状态</w:t>
      </w:r>
      <w:r w:rsidRPr="00D5467A">
        <w:rPr>
          <w:sz w:val="24"/>
        </w:rPr>
        <w:t>，就结束本次异步结果通知</w:t>
      </w:r>
      <w:r w:rsidR="00110568">
        <w:rPr>
          <w:rFonts w:hint="eastAsia"/>
          <w:sz w:val="24"/>
        </w:rPr>
        <w:t>。</w:t>
      </w:r>
    </w:p>
    <w:p w:rsidR="008565EE" w:rsidRDefault="008565EE" w:rsidP="008565EE">
      <w:pPr>
        <w:pStyle w:val="ac"/>
        <w:numPr>
          <w:ilvl w:val="0"/>
          <w:numId w:val="9"/>
        </w:numPr>
        <w:ind w:firstLineChars="0"/>
        <w:rPr>
          <w:sz w:val="24"/>
        </w:rPr>
      </w:pPr>
      <w:r w:rsidRPr="00250F9A">
        <w:rPr>
          <w:rFonts w:hint="eastAsia"/>
          <w:b/>
          <w:sz w:val="24"/>
        </w:rPr>
        <w:t>请求报文</w:t>
      </w:r>
      <w:r>
        <w:rPr>
          <w:sz w:val="24"/>
        </w:rPr>
        <w:t>：</w:t>
      </w:r>
    </w:p>
    <w:p w:rsidR="008565EE" w:rsidRDefault="008565EE" w:rsidP="008565EE">
      <w:pPr>
        <w:pStyle w:val="ac"/>
        <w:numPr>
          <w:ilvl w:val="1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http</w:t>
      </w:r>
      <w:r w:rsidRPr="00FD7049">
        <w:rPr>
          <w:rFonts w:hint="eastAsia"/>
          <w:sz w:val="24"/>
        </w:rPr>
        <w:t>参数</w:t>
      </w:r>
      <w:r w:rsidRPr="00FD7049">
        <w:rPr>
          <w:sz w:val="24"/>
        </w:rPr>
        <w:t>方式提交</w:t>
      </w:r>
      <w:r>
        <w:rPr>
          <w:rFonts w:hint="eastAsia"/>
          <w:sz w:val="24"/>
        </w:rPr>
        <w:t>，</w:t>
      </w:r>
      <w:r w:rsidR="00663473">
        <w:rPr>
          <w:rFonts w:hint="eastAsia"/>
          <w:sz w:val="24"/>
        </w:rPr>
        <w:t>采用</w:t>
      </w: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方式</w:t>
      </w:r>
      <w:r w:rsidRPr="00FD7049">
        <w:rPr>
          <w:sz w:val="24"/>
        </w:rPr>
        <w:t>；</w:t>
      </w:r>
    </w:p>
    <w:p w:rsidR="008565EE" w:rsidRDefault="008565EE" w:rsidP="008565EE">
      <w:pPr>
        <w:pStyle w:val="ac"/>
        <w:numPr>
          <w:ilvl w:val="0"/>
          <w:numId w:val="9"/>
        </w:numPr>
        <w:ind w:firstLineChars="0"/>
        <w:rPr>
          <w:sz w:val="24"/>
        </w:rPr>
      </w:pPr>
      <w:r w:rsidRPr="00250F9A">
        <w:rPr>
          <w:rFonts w:hint="eastAsia"/>
          <w:b/>
          <w:sz w:val="24"/>
        </w:rPr>
        <w:t>返回</w:t>
      </w:r>
      <w:r w:rsidRPr="00250F9A">
        <w:rPr>
          <w:b/>
          <w:sz w:val="24"/>
        </w:rPr>
        <w:t>报文</w:t>
      </w:r>
      <w:r>
        <w:rPr>
          <w:rFonts w:hint="eastAsia"/>
          <w:sz w:val="24"/>
        </w:rPr>
        <w:t>：</w:t>
      </w:r>
    </w:p>
    <w:p w:rsidR="008565EE" w:rsidRDefault="00DB0244" w:rsidP="008565EE">
      <w:pPr>
        <w:pStyle w:val="ac"/>
        <w:numPr>
          <w:ilvl w:val="1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建议</w:t>
      </w:r>
      <w:r w:rsidR="001C5541">
        <w:rPr>
          <w:rFonts w:hint="eastAsia"/>
          <w:sz w:val="24"/>
        </w:rPr>
        <w:t>直接</w:t>
      </w:r>
      <w:r w:rsidR="001C5541">
        <w:rPr>
          <w:sz w:val="24"/>
        </w:rPr>
        <w:t>返回文本</w:t>
      </w:r>
      <w:r w:rsidR="001C5541">
        <w:rPr>
          <w:rFonts w:hint="eastAsia"/>
          <w:sz w:val="24"/>
        </w:rPr>
        <w:t>“</w:t>
      </w:r>
      <w:r w:rsidR="00B1457F" w:rsidRPr="00B1457F">
        <w:rPr>
          <w:sz w:val="24"/>
        </w:rPr>
        <w:t>0000</w:t>
      </w:r>
      <w:r w:rsidR="001C5541">
        <w:rPr>
          <w:sz w:val="24"/>
        </w:rPr>
        <w:t>”</w:t>
      </w:r>
      <w:r w:rsidR="008565EE">
        <w:rPr>
          <w:sz w:val="24"/>
        </w:rPr>
        <w:t>；</w:t>
      </w:r>
    </w:p>
    <w:p w:rsidR="000A40EC" w:rsidRDefault="000A40EC" w:rsidP="000A40EC">
      <w:pPr>
        <w:rPr>
          <w:b/>
        </w:rPr>
      </w:pPr>
    </w:p>
    <w:p w:rsidR="000A40EC" w:rsidRDefault="000A40EC" w:rsidP="000A40EC">
      <w:pPr>
        <w:rPr>
          <w:b/>
        </w:rPr>
      </w:pPr>
    </w:p>
    <w:p w:rsidR="002C5051" w:rsidRDefault="002C5051" w:rsidP="002C5051">
      <w:pPr>
        <w:pStyle w:val="2"/>
        <w:tabs>
          <w:tab w:val="clear" w:pos="992"/>
        </w:tabs>
        <w:rPr>
          <w:sz w:val="30"/>
          <w:szCs w:val="30"/>
        </w:rPr>
      </w:pPr>
      <w:bookmarkStart w:id="53" w:name="_Toc407619198"/>
      <w:r>
        <w:rPr>
          <w:rFonts w:hint="eastAsia"/>
          <w:sz w:val="30"/>
          <w:szCs w:val="30"/>
        </w:rPr>
        <w:lastRenderedPageBreak/>
        <w:t>报文</w:t>
      </w:r>
      <w:r>
        <w:rPr>
          <w:sz w:val="30"/>
          <w:szCs w:val="30"/>
        </w:rPr>
        <w:t>说明</w:t>
      </w:r>
      <w:bookmarkEnd w:id="53"/>
    </w:p>
    <w:p w:rsidR="002C5051" w:rsidRDefault="008B5A2F" w:rsidP="002C5051">
      <w:pPr>
        <w:pStyle w:val="3"/>
        <w:tabs>
          <w:tab w:val="clear" w:pos="1418"/>
        </w:tabs>
      </w:pPr>
      <w:bookmarkStart w:id="54" w:name="_Toc407619199"/>
      <w:r>
        <w:rPr>
          <w:rFonts w:hint="eastAsia"/>
        </w:rPr>
        <w:t>订单</w:t>
      </w:r>
      <w:r>
        <w:t>结果异步通知</w:t>
      </w:r>
      <w:r w:rsidR="002C5051">
        <w:rPr>
          <w:rFonts w:hint="eastAsia"/>
        </w:rPr>
        <w:t>接口</w:t>
      </w:r>
      <w:bookmarkEnd w:id="54"/>
    </w:p>
    <w:p w:rsidR="00BA2480" w:rsidRDefault="00AF772F" w:rsidP="00AD351A">
      <w:pPr>
        <w:pStyle w:val="ac"/>
        <w:numPr>
          <w:ilvl w:val="0"/>
          <w:numId w:val="30"/>
        </w:numPr>
        <w:ind w:firstLineChars="0"/>
      </w:pPr>
      <w:r>
        <w:rPr>
          <w:rFonts w:hint="eastAsia"/>
        </w:rPr>
        <w:t>本</w:t>
      </w:r>
      <w:r>
        <w:t>接口为</w:t>
      </w:r>
      <w:r w:rsidR="00EF2EB4">
        <w:rPr>
          <w:rFonts w:hint="eastAsia"/>
        </w:rPr>
        <w:t>商户</w:t>
      </w:r>
      <w:r>
        <w:rPr>
          <w:rFonts w:hint="eastAsia"/>
        </w:rPr>
        <w:t>提供</w:t>
      </w:r>
      <w:r>
        <w:t>给</w:t>
      </w:r>
      <w:r>
        <w:rPr>
          <w:rFonts w:hint="eastAsia"/>
        </w:rPr>
        <w:t>易联</w:t>
      </w:r>
      <w:r>
        <w:t>支付插件平台调用，</w:t>
      </w:r>
      <w:r w:rsidR="005E0A62">
        <w:rPr>
          <w:rFonts w:hint="eastAsia"/>
        </w:rPr>
        <w:t>当</w:t>
      </w:r>
      <w:r w:rsidR="005E0A62">
        <w:t>易联支付插件平台确定某笔订单的最终状态后，将</w:t>
      </w:r>
      <w:r w:rsidR="005E0A62">
        <w:rPr>
          <w:rFonts w:hint="eastAsia"/>
        </w:rPr>
        <w:t>主动</w:t>
      </w:r>
      <w:r w:rsidR="005E0A62">
        <w:t>调用该接口通知</w:t>
      </w:r>
      <w:r w:rsidR="005E0A62">
        <w:rPr>
          <w:rFonts w:hint="eastAsia"/>
        </w:rPr>
        <w:t>商户</w:t>
      </w:r>
      <w:r w:rsidR="006838DB">
        <w:t>订单状态</w:t>
      </w:r>
      <w:r w:rsidR="00EF2EB4" w:rsidRPr="00F94E58">
        <w:rPr>
          <w:rFonts w:hint="eastAsia"/>
        </w:rPr>
        <w:t>。</w:t>
      </w:r>
    </w:p>
    <w:p w:rsidR="00892ADB" w:rsidRPr="00892ADB" w:rsidRDefault="00AE1ADE" w:rsidP="00892ADB">
      <w:pPr>
        <w:pStyle w:val="ac"/>
        <w:numPr>
          <w:ilvl w:val="0"/>
          <w:numId w:val="30"/>
        </w:numPr>
        <w:ind w:firstLineChars="0"/>
        <w:rPr>
          <w:rFonts w:hint="eastAsia"/>
          <w:b/>
        </w:rPr>
      </w:pPr>
      <w:r>
        <w:rPr>
          <w:rFonts w:hint="eastAsia"/>
        </w:rPr>
        <w:t>商户在</w:t>
      </w:r>
      <w:r>
        <w:t>本接口必须验证</w:t>
      </w:r>
      <w:r>
        <w:rPr>
          <w:rFonts w:hint="eastAsia"/>
        </w:rPr>
        <w:t>签名，</w:t>
      </w:r>
      <w:r>
        <w:t>同时比较</w:t>
      </w:r>
      <w:r>
        <w:rPr>
          <w:rFonts w:hint="eastAsia"/>
        </w:rPr>
        <w:t>商户</w:t>
      </w:r>
      <w:r>
        <w:t>订单号、订单金额是否和本地记录的订单是否一致，</w:t>
      </w:r>
      <w:r w:rsidR="004C6E9D">
        <w:rPr>
          <w:rFonts w:hint="eastAsia"/>
        </w:rPr>
        <w:t>检查</w:t>
      </w:r>
      <w:r w:rsidR="004C6E9D">
        <w:t>通过后，再进行订单状态的更新。</w:t>
      </w:r>
    </w:p>
    <w:p w:rsidR="002358A0" w:rsidRPr="00892ADB" w:rsidRDefault="002358A0" w:rsidP="00892ADB">
      <w:pPr>
        <w:rPr>
          <w:b/>
        </w:rPr>
      </w:pPr>
      <w:bookmarkStart w:id="55" w:name="_GoBack"/>
      <w:bookmarkEnd w:id="55"/>
      <w:r w:rsidRPr="00892ADB">
        <w:rPr>
          <w:rFonts w:hint="eastAsia"/>
          <w:b/>
        </w:rPr>
        <w:t>请求</w:t>
      </w:r>
      <w:r w:rsidRPr="00892ADB">
        <w:rPr>
          <w:b/>
        </w:rPr>
        <w:t>参数</w:t>
      </w:r>
    </w:p>
    <w:tbl>
      <w:tblPr>
        <w:tblW w:w="94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36"/>
        <w:gridCol w:w="1701"/>
        <w:gridCol w:w="708"/>
        <w:gridCol w:w="708"/>
        <w:gridCol w:w="708"/>
        <w:gridCol w:w="3828"/>
      </w:tblGrid>
      <w:tr w:rsidR="002358A0" w:rsidRPr="00F82447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358A0" w:rsidRDefault="002358A0" w:rsidP="00201FC3">
            <w:pPr>
              <w:snapToGrid w:val="0"/>
              <w:jc w:val="center"/>
              <w:rPr>
                <w:b/>
                <w:sz w:val="18"/>
              </w:rPr>
            </w:pPr>
          </w:p>
          <w:p w:rsidR="002358A0" w:rsidRPr="00F82447" w:rsidRDefault="002358A0" w:rsidP="00201FC3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参数</w:t>
            </w:r>
            <w:r w:rsidRPr="00F82447">
              <w:rPr>
                <w:rFonts w:hint="eastAsia"/>
                <w:b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358A0" w:rsidRDefault="002358A0" w:rsidP="00201FC3">
            <w:pPr>
              <w:snapToGrid w:val="0"/>
              <w:jc w:val="center"/>
              <w:rPr>
                <w:b/>
                <w:sz w:val="18"/>
              </w:rPr>
            </w:pPr>
          </w:p>
          <w:p w:rsidR="002358A0" w:rsidRPr="00F82447" w:rsidRDefault="002358A0" w:rsidP="00201FC3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提交</w:t>
            </w:r>
            <w:r>
              <w:rPr>
                <w:b/>
                <w:sz w:val="18"/>
              </w:rPr>
              <w:t>参数名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358A0" w:rsidRDefault="002358A0" w:rsidP="00201FC3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</w:t>
            </w:r>
            <w:r>
              <w:rPr>
                <w:b/>
                <w:sz w:val="18"/>
              </w:rPr>
              <w:t>类型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358A0" w:rsidRDefault="002358A0" w:rsidP="00201FC3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最大</w:t>
            </w:r>
            <w:r>
              <w:rPr>
                <w:b/>
                <w:sz w:val="18"/>
              </w:rPr>
              <w:t>长度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358A0" w:rsidRPr="00F82447" w:rsidRDefault="002358A0" w:rsidP="00201FC3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是否必须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358A0" w:rsidRDefault="002358A0" w:rsidP="00201FC3">
            <w:pPr>
              <w:snapToGrid w:val="0"/>
              <w:jc w:val="center"/>
              <w:rPr>
                <w:b/>
                <w:sz w:val="18"/>
              </w:rPr>
            </w:pPr>
          </w:p>
          <w:p w:rsidR="002358A0" w:rsidRPr="00F82447" w:rsidRDefault="002358A0" w:rsidP="00201FC3">
            <w:pPr>
              <w:snapToGrid w:val="0"/>
              <w:jc w:val="center"/>
              <w:rPr>
                <w:b/>
                <w:sz w:val="18"/>
              </w:rPr>
            </w:pPr>
            <w:r w:rsidRPr="00F82447">
              <w:rPr>
                <w:rFonts w:hint="eastAsia"/>
                <w:b/>
                <w:sz w:val="18"/>
              </w:rPr>
              <w:t>备注</w:t>
            </w:r>
          </w:p>
        </w:tc>
      </w:tr>
      <w:tr w:rsidR="002358A0" w:rsidRPr="006C243A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58A0" w:rsidRPr="00632BE6" w:rsidRDefault="002358A0" w:rsidP="00201FC3">
            <w:pPr>
              <w:snapToGrid w:val="0"/>
              <w:rPr>
                <w:rFonts w:ascii="宋体" w:hAnsi="宋体"/>
                <w:sz w:val="18"/>
                <w:szCs w:val="18"/>
              </w:rPr>
            </w:pPr>
            <w:r w:rsidRPr="00FC4679">
              <w:rPr>
                <w:rFonts w:ascii="Menlo Regular" w:hAnsi="Menlo Regular" w:cs="宋体" w:hint="eastAsia"/>
                <w:sz w:val="18"/>
                <w:szCs w:val="18"/>
              </w:rPr>
              <w:t>通讯协议版本号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58A0" w:rsidRPr="006C243A" w:rsidRDefault="002358A0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Version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58A0" w:rsidRPr="006C243A" w:rsidRDefault="002358A0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58A0" w:rsidRPr="006C243A" w:rsidRDefault="002358A0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58A0" w:rsidRPr="006C243A" w:rsidRDefault="002358A0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58A0" w:rsidRPr="006C243A" w:rsidRDefault="002358A0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固定</w:t>
            </w:r>
            <w:r>
              <w:rPr>
                <w:rFonts w:ascii="Menlo Regular" w:hAnsi="Menlo Regular" w:cs="宋体"/>
                <w:sz w:val="18"/>
                <w:szCs w:val="18"/>
              </w:rPr>
              <w:t>填写：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2.0.0</w:t>
            </w:r>
          </w:p>
        </w:tc>
      </w:tr>
      <w:tr w:rsidR="002358A0" w:rsidRPr="006C243A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58A0" w:rsidRPr="00632BE6" w:rsidRDefault="002358A0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632BE6">
              <w:rPr>
                <w:rFonts w:ascii="Menlo Regular" w:hint="eastAsia"/>
                <w:sz w:val="18"/>
                <w:szCs w:val="18"/>
              </w:rPr>
              <w:t>商户代码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58A0" w:rsidRPr="006C243A" w:rsidRDefault="002358A0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MerchantId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58A0" w:rsidRPr="006C243A" w:rsidRDefault="002358A0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58A0" w:rsidRPr="006C243A" w:rsidRDefault="002358A0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58A0" w:rsidRPr="006C243A" w:rsidRDefault="002358A0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58A0" w:rsidRPr="006C243A" w:rsidRDefault="002358A0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 w:rsidR="002358A0" w:rsidRPr="00C020D2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58A0" w:rsidRPr="00632BE6" w:rsidRDefault="002358A0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632BE6">
              <w:rPr>
                <w:rFonts w:ascii="Menlo Regular" w:hint="eastAsia"/>
                <w:sz w:val="18"/>
                <w:szCs w:val="18"/>
              </w:rPr>
              <w:t>商户订单号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58A0" w:rsidRPr="00C020D2" w:rsidRDefault="002358A0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Merch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OrderId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58A0" w:rsidRPr="00C020D2" w:rsidRDefault="002358A0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58A0" w:rsidRPr="00C020D2" w:rsidRDefault="002358A0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58A0" w:rsidRPr="00C020D2" w:rsidRDefault="002358A0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58A0" w:rsidRPr="00C020D2" w:rsidRDefault="002358A0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 w:rsidR="002358A0" w:rsidRPr="00C020D2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58A0" w:rsidRPr="00632BE6" w:rsidRDefault="002358A0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632BE6">
              <w:rPr>
                <w:rFonts w:ascii="Menlo Regular" w:hint="eastAsia"/>
                <w:sz w:val="18"/>
                <w:szCs w:val="18"/>
              </w:rPr>
              <w:t>商户订单金额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58A0" w:rsidRPr="00C020D2" w:rsidRDefault="002358A0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Amount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58A0" w:rsidRPr="00C020D2" w:rsidRDefault="002358A0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58A0" w:rsidRPr="00C020D2" w:rsidRDefault="002358A0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12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58A0" w:rsidRPr="00C020D2" w:rsidRDefault="002358A0" w:rsidP="00201FC3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58A0" w:rsidRPr="00C020D2" w:rsidRDefault="002358A0" w:rsidP="00201FC3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 w:rsidR="00F25F68" w:rsidRPr="00C020D2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5F68" w:rsidRPr="0005784A" w:rsidRDefault="00F25F68" w:rsidP="00F25F68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 w:rsidRPr="0005784A">
              <w:rPr>
                <w:rFonts w:ascii="Menlo Regular" w:hAnsi="Menlo Regular" w:hint="eastAsia"/>
                <w:sz w:val="18"/>
                <w:szCs w:val="18"/>
              </w:rPr>
              <w:t>商户</w:t>
            </w:r>
            <w:r w:rsidRPr="0005784A">
              <w:rPr>
                <w:rFonts w:ascii="Menlo Regular" w:hAnsi="Menlo Regular"/>
                <w:sz w:val="18"/>
                <w:szCs w:val="18"/>
              </w:rPr>
              <w:t>保留信息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5F68" w:rsidRPr="00C63F3F" w:rsidRDefault="00F25F68" w:rsidP="00F25F68">
            <w:pPr>
              <w:snapToGrid w:val="0"/>
              <w:jc w:val="left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Ext</w:t>
            </w:r>
            <w:r>
              <w:rPr>
                <w:rFonts w:ascii="Menlo Regular" w:hAnsi="Menlo Regular"/>
                <w:sz w:val="18"/>
                <w:szCs w:val="18"/>
              </w:rPr>
              <w:t>Data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F68" w:rsidRDefault="00F25F68" w:rsidP="00F25F68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VAR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F68" w:rsidRDefault="00F25F68" w:rsidP="00F25F68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128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5F68" w:rsidRPr="00C63F3F" w:rsidRDefault="00F25F68" w:rsidP="00F25F68">
            <w:pPr>
              <w:snapToGrid w:val="0"/>
              <w:jc w:val="left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——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F68" w:rsidRDefault="00F25F68" w:rsidP="00F25F68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参与</w:t>
            </w:r>
            <w:r>
              <w:rPr>
                <w:rFonts w:ascii="Menlo Regular" w:hAnsi="Menlo Regular" w:cs="宋体"/>
                <w:sz w:val="18"/>
                <w:szCs w:val="18"/>
              </w:rPr>
              <w:t>签名：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采用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UTF-8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编码</w:t>
            </w:r>
          </w:p>
          <w:p w:rsidR="00F25F68" w:rsidRPr="00C020D2" w:rsidRDefault="00F25F68" w:rsidP="00F25F68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返回</w:t>
            </w:r>
            <w:r>
              <w:rPr>
                <w:rFonts w:ascii="Menlo Regular" w:hAnsi="Menlo Regular" w:cs="宋体"/>
                <w:sz w:val="18"/>
                <w:szCs w:val="18"/>
              </w:rPr>
              <w:t>数据：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采用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UTF-8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的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base64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格式编码</w:t>
            </w:r>
          </w:p>
        </w:tc>
      </w:tr>
      <w:tr w:rsidR="00F25F68" w:rsidRPr="007673D6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5F68" w:rsidRPr="00632BE6" w:rsidRDefault="00F25F68" w:rsidP="00F25F68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 w:rsidRPr="00FC4679">
              <w:rPr>
                <w:rFonts w:ascii="Menlo Regular" w:hint="eastAsia"/>
                <w:sz w:val="18"/>
                <w:szCs w:val="18"/>
              </w:rPr>
              <w:t>易联</w:t>
            </w:r>
            <w:r>
              <w:rPr>
                <w:rFonts w:ascii="Menlo Regular" w:hint="eastAsia"/>
                <w:sz w:val="18"/>
                <w:szCs w:val="18"/>
              </w:rPr>
              <w:t>订单</w:t>
            </w:r>
            <w:r>
              <w:rPr>
                <w:rFonts w:ascii="Menlo Regular"/>
                <w:sz w:val="18"/>
                <w:szCs w:val="18"/>
              </w:rPr>
              <w:t>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5F68" w:rsidRPr="007673D6" w:rsidRDefault="00F25F68" w:rsidP="00F25F68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Order</w:t>
            </w:r>
            <w:r>
              <w:rPr>
                <w:rFonts w:ascii="Menlo Regular" w:hAnsi="Menlo Regular" w:cs="宋体"/>
                <w:sz w:val="18"/>
                <w:szCs w:val="18"/>
              </w:rPr>
              <w:t>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F68" w:rsidRPr="00C020D2" w:rsidRDefault="00F25F68" w:rsidP="00F25F68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F68" w:rsidRPr="00C020D2" w:rsidRDefault="00F25F68" w:rsidP="00F25F68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5F68" w:rsidRDefault="00F25F68" w:rsidP="00F25F68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F68" w:rsidRPr="007673D6" w:rsidRDefault="00F25F68" w:rsidP="00F25F68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插件</w:t>
            </w:r>
            <w:r>
              <w:rPr>
                <w:rFonts w:ascii="Menlo Regular" w:hAnsi="Menlo Regular" w:cs="宋体"/>
                <w:sz w:val="18"/>
                <w:szCs w:val="18"/>
              </w:rPr>
              <w:t>平台返回的</w:t>
            </w:r>
            <w:r>
              <w:rPr>
                <w:rFonts w:ascii="Menlo Regular" w:hAnsi="Menlo Regular" w:cs="宋体" w:hint="eastAsia"/>
                <w:sz w:val="18"/>
                <w:szCs w:val="18"/>
              </w:rPr>
              <w:t>订单</w:t>
            </w:r>
            <w:r>
              <w:rPr>
                <w:rFonts w:ascii="Menlo Regular" w:hAnsi="Menlo Regular" w:cs="宋体"/>
                <w:sz w:val="18"/>
                <w:szCs w:val="18"/>
              </w:rPr>
              <w:t>系统订单号</w:t>
            </w:r>
          </w:p>
        </w:tc>
      </w:tr>
      <w:tr w:rsidR="00F25F68" w:rsidRPr="00C020D2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5F68" w:rsidRPr="00AD277C" w:rsidRDefault="00F25F68" w:rsidP="00F25F68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订单</w:t>
            </w:r>
            <w:r>
              <w:rPr>
                <w:rFonts w:ascii="Menlo Regular" w:hAnsi="Menlo Regular" w:cs="宋体"/>
                <w:sz w:val="18"/>
                <w:szCs w:val="18"/>
              </w:rPr>
              <w:t>状态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5F68" w:rsidRDefault="00F25F68" w:rsidP="00F25F68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Status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F68" w:rsidRDefault="00F25F68" w:rsidP="00F25F68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F68" w:rsidRDefault="00F25F68" w:rsidP="00F25F68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5F68" w:rsidRDefault="00F25F68" w:rsidP="00F25F68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F68" w:rsidRPr="00C020D2" w:rsidRDefault="00F25F68" w:rsidP="00F25F68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 w:rsidR="00F25F68" w:rsidRPr="00C020D2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5F68" w:rsidRDefault="00F25F68" w:rsidP="00F25F68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支付</w:t>
            </w:r>
            <w:r>
              <w:rPr>
                <w:rFonts w:ascii="Menlo Regular" w:hAnsi="Menlo Regular" w:cs="宋体"/>
                <w:sz w:val="18"/>
                <w:szCs w:val="18"/>
              </w:rPr>
              <w:t>成功时间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5F68" w:rsidRDefault="00F25F68" w:rsidP="00F25F68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PayTime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F68" w:rsidRDefault="00F25F68" w:rsidP="00F25F68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F68" w:rsidRDefault="00F25F68" w:rsidP="00F25F68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14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5F68" w:rsidRDefault="00F25F68" w:rsidP="00F25F68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F68" w:rsidRPr="00C020D2" w:rsidRDefault="00F25F68" w:rsidP="00F25F68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 w:rsidR="00F25F68" w:rsidRPr="00C020D2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5F68" w:rsidRDefault="00F25F68" w:rsidP="00F25F68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清算</w:t>
            </w:r>
            <w:r>
              <w:rPr>
                <w:rFonts w:ascii="Menlo Regular" w:hAnsi="Menlo Regular" w:cs="宋体"/>
                <w:sz w:val="18"/>
                <w:szCs w:val="18"/>
              </w:rPr>
              <w:t>日期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5F68" w:rsidRDefault="00F25F68" w:rsidP="00F25F68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SettleDate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F68" w:rsidRDefault="00F25F68" w:rsidP="00F25F68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F68" w:rsidRDefault="00F25F68" w:rsidP="00F25F68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5F68" w:rsidRDefault="00F25F68" w:rsidP="00F25F68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——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F68" w:rsidRPr="00C020D2" w:rsidRDefault="00F25F68" w:rsidP="00F25F68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 w:rsidR="00F25F68" w:rsidRPr="00C020D2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5F68" w:rsidRPr="00FC4679" w:rsidRDefault="00F25F68" w:rsidP="00F25F68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 w:rsidRPr="00FC4679">
              <w:rPr>
                <w:rFonts w:ascii="Menlo Regular" w:hAnsi="Menlo Regular" w:hint="eastAsia"/>
                <w:sz w:val="18"/>
                <w:szCs w:val="18"/>
              </w:rPr>
              <w:t>签名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5F68" w:rsidRPr="00770BAC" w:rsidRDefault="00F25F68" w:rsidP="00F25F68">
            <w:pPr>
              <w:snapToGrid w:val="0"/>
              <w:jc w:val="left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/>
                <w:sz w:val="18"/>
                <w:szCs w:val="18"/>
              </w:rPr>
              <w:t>S</w:t>
            </w:r>
            <w:r>
              <w:rPr>
                <w:rFonts w:ascii="Menlo Regular" w:hAnsi="Menlo Regular" w:hint="eastAsia"/>
                <w:sz w:val="18"/>
                <w:szCs w:val="18"/>
              </w:rPr>
              <w:t>ign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F68" w:rsidRPr="00770BAC" w:rsidRDefault="00F25F68" w:rsidP="00F25F68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F68" w:rsidRPr="00770BAC" w:rsidRDefault="00F25F68" w:rsidP="00F25F68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512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5F68" w:rsidRPr="00C020D2" w:rsidRDefault="00F25F68" w:rsidP="00F25F68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F68" w:rsidRPr="00770BAC" w:rsidRDefault="00F25F68" w:rsidP="00F25F68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对</w:t>
            </w:r>
            <w:r>
              <w:rPr>
                <w:rFonts w:ascii="Menlo Regular" w:hAnsi="Menlo Regular"/>
                <w:sz w:val="18"/>
                <w:szCs w:val="18"/>
              </w:rPr>
              <w:t>上面的所有字段进行</w:t>
            </w:r>
            <w:r>
              <w:rPr>
                <w:rFonts w:ascii="Menlo Regular" w:hAnsi="Menlo Regular" w:hint="eastAsia"/>
                <w:sz w:val="18"/>
                <w:szCs w:val="18"/>
              </w:rPr>
              <w:t>按</w:t>
            </w:r>
            <w:r>
              <w:rPr>
                <w:rFonts w:ascii="Menlo Regular" w:hAnsi="Menlo Regular"/>
                <w:sz w:val="18"/>
                <w:szCs w:val="18"/>
              </w:rPr>
              <w:t>顺序</w:t>
            </w:r>
            <w:r>
              <w:rPr>
                <w:rFonts w:ascii="Menlo Regular" w:hAnsi="Menlo Regular" w:hint="eastAsia"/>
                <w:sz w:val="18"/>
                <w:szCs w:val="18"/>
              </w:rPr>
              <w:t>RSA</w:t>
            </w:r>
            <w:r>
              <w:rPr>
                <w:rFonts w:ascii="Menlo Regular" w:hAnsi="Menlo Regular" w:hint="eastAsia"/>
                <w:sz w:val="18"/>
                <w:szCs w:val="18"/>
              </w:rPr>
              <w:t>签名</w:t>
            </w:r>
            <w:r w:rsidR="00AB34E4">
              <w:rPr>
                <w:rFonts w:ascii="Menlo Regular" w:hAnsi="Menlo Regular" w:hint="eastAsia"/>
                <w:sz w:val="18"/>
                <w:szCs w:val="18"/>
              </w:rPr>
              <w:t>；</w:t>
            </w:r>
            <w:r w:rsidR="00AB34E4">
              <w:rPr>
                <w:rFonts w:ascii="Menlo Regular" w:hAnsi="Menlo Regular"/>
                <w:sz w:val="18"/>
                <w:szCs w:val="18"/>
              </w:rPr>
              <w:t>签名采用</w:t>
            </w:r>
            <w:r w:rsidR="00AB34E4">
              <w:rPr>
                <w:rFonts w:ascii="Menlo Regular" w:hAnsi="Menlo Regular" w:cs="宋体" w:hint="eastAsia"/>
                <w:sz w:val="18"/>
                <w:szCs w:val="18"/>
              </w:rPr>
              <w:t>base64</w:t>
            </w:r>
            <w:r w:rsidR="00AB34E4">
              <w:rPr>
                <w:rFonts w:ascii="Menlo Regular" w:hAnsi="Menlo Regular" w:cs="宋体" w:hint="eastAsia"/>
                <w:sz w:val="18"/>
                <w:szCs w:val="18"/>
              </w:rPr>
              <w:t>格式编码传输</w:t>
            </w:r>
          </w:p>
        </w:tc>
      </w:tr>
      <w:tr w:rsidR="00F25F68" w:rsidRPr="00C020D2" w:rsidTr="00201FC3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5F68" w:rsidRPr="00632BE6" w:rsidRDefault="00F25F68" w:rsidP="00F25F68">
            <w:pPr>
              <w:snapToGrid w:val="0"/>
              <w:rPr>
                <w:rFonts w:ascii="Menlo Regular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5F68" w:rsidRDefault="00F25F68" w:rsidP="00F25F68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F68" w:rsidRDefault="00F25F68" w:rsidP="00F25F68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F68" w:rsidRDefault="00F25F68" w:rsidP="00F25F68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5F68" w:rsidRDefault="00F25F68" w:rsidP="00F25F68"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F68" w:rsidRPr="00C020D2" w:rsidRDefault="00F25F68" w:rsidP="00F25F68"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</w:tbl>
    <w:p w:rsidR="0064219F" w:rsidRPr="00FE4045" w:rsidRDefault="009B10B5" w:rsidP="0064219F">
      <w:pPr>
        <w:pStyle w:val="ac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通知</w:t>
      </w:r>
      <w:r>
        <w:rPr>
          <w:b/>
        </w:rPr>
        <w:t>例子</w:t>
      </w:r>
    </w:p>
    <w:p w:rsidR="00332496" w:rsidRDefault="005E6106" w:rsidP="00332496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3B7A05">
        <w:rPr>
          <w:rFonts w:ascii="Courier New" w:hAnsi="Courier New" w:cs="Courier New" w:hint="eastAsia"/>
          <w:color w:val="C00000"/>
          <w:kern w:val="0"/>
          <w:sz w:val="20"/>
        </w:rPr>
        <w:t>http://www.merchant.com/</w:t>
      </w:r>
      <w:r w:rsidR="003B7A05" w:rsidRPr="003B7A05">
        <w:rPr>
          <w:rFonts w:ascii="Courier New" w:hAnsi="Courier New" w:cs="Courier New"/>
          <w:color w:val="C00000"/>
          <w:kern w:val="0"/>
          <w:sz w:val="20"/>
        </w:rPr>
        <w:t>notifyU</w:t>
      </w:r>
      <w:r w:rsidRPr="003B7A05">
        <w:rPr>
          <w:rFonts w:ascii="Courier New" w:hAnsi="Courier New" w:cs="Courier New" w:hint="eastAsia"/>
          <w:color w:val="C00000"/>
          <w:kern w:val="0"/>
          <w:sz w:val="20"/>
        </w:rPr>
        <w:t>rl</w:t>
      </w:r>
      <w:r w:rsidRPr="005E6106">
        <w:rPr>
          <w:rFonts w:ascii="Courier New" w:hAnsi="Courier New" w:cs="Courier New" w:hint="eastAsia"/>
          <w:kern w:val="0"/>
          <w:sz w:val="20"/>
        </w:rPr>
        <w:t>?</w:t>
      </w:r>
      <w:r w:rsidR="00D05DBE" w:rsidRPr="00D05DBE">
        <w:rPr>
          <w:rFonts w:ascii="Courier New" w:hAnsi="Courier New" w:cs="Courier New"/>
          <w:kern w:val="0"/>
          <w:sz w:val="20"/>
        </w:rPr>
        <w:t>Version=2.0.0&amp;MerchantId=302020000058&amp;MerchOrderId=1407893794150&amp;Amount=1.00&amp;ExtData=5rWL6K+V&amp;OrderId=302014081300038222&amp;Status=02&amp;PayTime=20140814111645&amp;SettleDate=20140909&amp;Sign=iDQ6gBAebnh1kzSb4XN0PP3bTIXTkwG9iE8PDnNZBEiTWpBknH4XoBAotC5G/RF4E+HUa7f9esJWEI1mKw84EMDt+gBY2KABe7fejIdzqS8AH5niJEJkWAKwm4qYQTkT4Ate9lshcOZDfcyZ7eqblXXHUYOFBsYtslANOsb+/IA=</w:t>
      </w:r>
    </w:p>
    <w:p w:rsidR="00332496" w:rsidRDefault="00332496" w:rsidP="00332496">
      <w:pPr>
        <w:pBdr>
          <w:top w:val="single" w:sz="4" w:space="1" w:color="006699"/>
          <w:left w:val="single" w:sz="4" w:space="4" w:color="006699"/>
          <w:bottom w:val="single" w:sz="4" w:space="1" w:color="006699"/>
          <w:right w:val="single" w:sz="4" w:space="4" w:color="006699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C65D36" w:rsidRPr="00CD08B6" w:rsidRDefault="00913448" w:rsidP="00397FB1">
      <w:pPr>
        <w:rPr>
          <w:b/>
        </w:rPr>
      </w:pPr>
      <w:r>
        <w:rPr>
          <w:rFonts w:hint="eastAsia"/>
          <w:b/>
        </w:rPr>
        <w:t>说明：</w:t>
      </w:r>
      <w:r>
        <w:rPr>
          <w:rFonts w:hint="eastAsia"/>
          <w:b/>
        </w:rPr>
        <w:t xml:space="preserve"> </w:t>
      </w:r>
      <w:hyperlink r:id="rId12" w:history="1">
        <w:r w:rsidRPr="00B91AD7">
          <w:rPr>
            <w:rStyle w:val="a5"/>
            <w:rFonts w:ascii="Courier New" w:hAnsi="Courier New" w:cs="Courier New" w:hint="eastAsia"/>
            <w:kern w:val="0"/>
            <w:sz w:val="20"/>
          </w:rPr>
          <w:t>http://www.merchant.com/</w:t>
        </w:r>
        <w:r w:rsidRPr="00B91AD7">
          <w:rPr>
            <w:rStyle w:val="a5"/>
            <w:rFonts w:ascii="Courier New" w:hAnsi="Courier New" w:cs="Courier New"/>
            <w:kern w:val="0"/>
            <w:sz w:val="20"/>
          </w:rPr>
          <w:t>notifyU</w:t>
        </w:r>
        <w:r w:rsidRPr="00B91AD7">
          <w:rPr>
            <w:rStyle w:val="a5"/>
            <w:rFonts w:ascii="Courier New" w:hAnsi="Courier New" w:cs="Courier New" w:hint="eastAsia"/>
            <w:kern w:val="0"/>
            <w:sz w:val="20"/>
          </w:rPr>
          <w:t>rl</w:t>
        </w:r>
      </w:hyperlink>
      <w:r>
        <w:rPr>
          <w:rFonts w:ascii="Courier New" w:hAnsi="Courier New" w:cs="Courier New"/>
          <w:color w:val="C00000"/>
          <w:kern w:val="0"/>
          <w:sz w:val="20"/>
        </w:rPr>
        <w:t xml:space="preserve"> </w:t>
      </w:r>
      <w:r>
        <w:rPr>
          <w:rFonts w:ascii="Courier New" w:hAnsi="Courier New" w:cs="Courier New" w:hint="eastAsia"/>
          <w:color w:val="C00000"/>
          <w:kern w:val="0"/>
          <w:sz w:val="20"/>
        </w:rPr>
        <w:t>为</w:t>
      </w:r>
      <w:r>
        <w:rPr>
          <w:rFonts w:ascii="Courier New" w:hAnsi="Courier New" w:cs="Courier New"/>
          <w:color w:val="C00000"/>
          <w:kern w:val="0"/>
          <w:sz w:val="20"/>
        </w:rPr>
        <w:t>商户下单时提供的</w:t>
      </w:r>
      <w:r>
        <w:rPr>
          <w:rFonts w:ascii="Courier New" w:hAnsi="Courier New" w:cs="Courier New" w:hint="eastAsia"/>
          <w:color w:val="C00000"/>
          <w:kern w:val="0"/>
          <w:sz w:val="20"/>
        </w:rPr>
        <w:t>“</w:t>
      </w:r>
      <w:r w:rsidRPr="00913448">
        <w:rPr>
          <w:rFonts w:ascii="Courier New" w:hAnsi="Courier New" w:cs="Courier New" w:hint="eastAsia"/>
          <w:color w:val="C00000"/>
          <w:kern w:val="0"/>
          <w:sz w:val="20"/>
        </w:rPr>
        <w:t>异步通知</w:t>
      </w:r>
      <w:r w:rsidRPr="00913448">
        <w:rPr>
          <w:rFonts w:ascii="Courier New" w:hAnsi="Courier New" w:cs="Courier New"/>
          <w:color w:val="C00000"/>
          <w:kern w:val="0"/>
          <w:sz w:val="20"/>
        </w:rPr>
        <w:t>URL</w:t>
      </w:r>
      <w:r w:rsidR="002377CB">
        <w:rPr>
          <w:rFonts w:ascii="Courier New" w:hAnsi="Courier New" w:cs="Courier New"/>
          <w:color w:val="C00000"/>
          <w:kern w:val="0"/>
          <w:sz w:val="20"/>
        </w:rPr>
        <w:t>”</w:t>
      </w:r>
      <w:r w:rsidR="00CD08B6">
        <w:rPr>
          <w:rFonts w:ascii="Courier New" w:hAnsi="Courier New" w:cs="Courier New"/>
          <w:color w:val="C00000"/>
          <w:kern w:val="0"/>
          <w:sz w:val="20"/>
        </w:rPr>
        <w:t>,</w:t>
      </w:r>
      <w:r w:rsidR="00CD08B6">
        <w:rPr>
          <w:rFonts w:ascii="Courier New" w:hAnsi="Courier New" w:cs="Courier New" w:hint="eastAsia"/>
          <w:color w:val="C00000"/>
          <w:kern w:val="0"/>
          <w:sz w:val="20"/>
        </w:rPr>
        <w:t>对接</w:t>
      </w:r>
      <w:r w:rsidR="00CD08B6">
        <w:rPr>
          <w:rFonts w:ascii="Courier New" w:hAnsi="Courier New" w:cs="Courier New"/>
          <w:color w:val="C00000"/>
          <w:kern w:val="0"/>
          <w:sz w:val="20"/>
        </w:rPr>
        <w:t>时，该</w:t>
      </w:r>
      <w:r w:rsidR="00CD08B6">
        <w:rPr>
          <w:rFonts w:ascii="Courier New" w:hAnsi="Courier New" w:cs="Courier New" w:hint="eastAsia"/>
          <w:color w:val="C00000"/>
          <w:kern w:val="0"/>
          <w:sz w:val="20"/>
        </w:rPr>
        <w:t>URL</w:t>
      </w:r>
      <w:r w:rsidR="00CD08B6">
        <w:rPr>
          <w:rFonts w:ascii="Courier New" w:hAnsi="Courier New" w:cs="Courier New" w:hint="eastAsia"/>
          <w:color w:val="C00000"/>
          <w:kern w:val="0"/>
          <w:sz w:val="20"/>
        </w:rPr>
        <w:t>由</w:t>
      </w:r>
      <w:r w:rsidR="00CD08B6">
        <w:rPr>
          <w:rFonts w:ascii="Courier New" w:hAnsi="Courier New" w:cs="Courier New"/>
          <w:color w:val="C00000"/>
          <w:kern w:val="0"/>
          <w:sz w:val="20"/>
        </w:rPr>
        <w:t>商户通过下单接口提供。</w:t>
      </w:r>
    </w:p>
    <w:p w:rsidR="00C65D36" w:rsidRDefault="00C65D36" w:rsidP="00397FB1">
      <w:pPr>
        <w:rPr>
          <w:b/>
        </w:rPr>
      </w:pPr>
    </w:p>
    <w:p w:rsidR="00574B3B" w:rsidRDefault="008A3D8F" w:rsidP="00574B3B">
      <w:pPr>
        <w:pStyle w:val="1"/>
        <w:tabs>
          <w:tab w:val="clear" w:pos="425"/>
        </w:tabs>
        <w:rPr>
          <w:sz w:val="36"/>
          <w:szCs w:val="36"/>
        </w:rPr>
      </w:pPr>
      <w:bookmarkStart w:id="56" w:name="_Toc407619200"/>
      <w:r>
        <w:rPr>
          <w:rFonts w:hint="eastAsia"/>
          <w:sz w:val="36"/>
          <w:szCs w:val="36"/>
        </w:rPr>
        <w:t>对账</w:t>
      </w:r>
      <w:r>
        <w:rPr>
          <w:sz w:val="36"/>
          <w:szCs w:val="36"/>
        </w:rPr>
        <w:t>文件</w:t>
      </w:r>
      <w:r>
        <w:rPr>
          <w:rFonts w:hint="eastAsia"/>
          <w:sz w:val="36"/>
          <w:szCs w:val="36"/>
        </w:rPr>
        <w:t>下载</w:t>
      </w:r>
      <w:bookmarkEnd w:id="56"/>
    </w:p>
    <w:p w:rsidR="00574B3B" w:rsidRDefault="00C31F8C" w:rsidP="00574B3B">
      <w:pPr>
        <w:pStyle w:val="2"/>
        <w:tabs>
          <w:tab w:val="clear" w:pos="992"/>
        </w:tabs>
        <w:rPr>
          <w:sz w:val="30"/>
          <w:szCs w:val="30"/>
        </w:rPr>
      </w:pPr>
      <w:bookmarkStart w:id="57" w:name="_Toc407619201"/>
      <w:r>
        <w:rPr>
          <w:rFonts w:hint="eastAsia"/>
          <w:sz w:val="30"/>
          <w:szCs w:val="30"/>
        </w:rPr>
        <w:t>下载</w:t>
      </w:r>
      <w:r>
        <w:rPr>
          <w:sz w:val="30"/>
          <w:szCs w:val="30"/>
        </w:rPr>
        <w:t>说明</w:t>
      </w:r>
      <w:bookmarkEnd w:id="57"/>
    </w:p>
    <w:p w:rsidR="001A0612" w:rsidRDefault="001F4110" w:rsidP="001F4110">
      <w:pPr>
        <w:pStyle w:val="ac"/>
        <w:numPr>
          <w:ilvl w:val="0"/>
          <w:numId w:val="38"/>
        </w:numPr>
        <w:ind w:firstLineChars="0"/>
      </w:pPr>
      <w:r w:rsidRPr="001F4110">
        <w:rPr>
          <w:rFonts w:hint="eastAsia"/>
        </w:rPr>
        <w:t>对</w:t>
      </w:r>
      <w:r w:rsidRPr="001F4110">
        <w:t>账</w:t>
      </w:r>
      <w:r>
        <w:rPr>
          <w:rFonts w:hint="eastAsia"/>
        </w:rPr>
        <w:t>文件</w:t>
      </w:r>
      <w:r>
        <w:t>下载采用</w:t>
      </w:r>
      <w:r>
        <w:rPr>
          <w:rFonts w:hint="eastAsia"/>
        </w:rPr>
        <w:t>ftp</w:t>
      </w:r>
      <w:r>
        <w:rPr>
          <w:rFonts w:hint="eastAsia"/>
        </w:rPr>
        <w:t>下载</w:t>
      </w:r>
      <w:r>
        <w:t>方式；</w:t>
      </w:r>
    </w:p>
    <w:p w:rsidR="001F4110" w:rsidRDefault="00284CFB" w:rsidP="001F4110">
      <w:pPr>
        <w:pStyle w:val="ac"/>
        <w:numPr>
          <w:ilvl w:val="0"/>
          <w:numId w:val="38"/>
        </w:numPr>
        <w:ind w:firstLineChars="0"/>
      </w:pPr>
      <w:r>
        <w:rPr>
          <w:rFonts w:hint="eastAsia"/>
        </w:rPr>
        <w:t>商户在对接</w:t>
      </w:r>
      <w:r>
        <w:t>过程提供访问下载对账文件服务器的</w:t>
      </w:r>
      <w:r>
        <w:rPr>
          <w:rFonts w:hint="eastAsia"/>
        </w:rPr>
        <w:t>IP</w:t>
      </w:r>
      <w:r>
        <w:rPr>
          <w:rFonts w:hint="eastAsia"/>
        </w:rPr>
        <w:t>给</w:t>
      </w:r>
      <w:r>
        <w:t>易联，</w:t>
      </w:r>
      <w:r w:rsidR="00331D1D">
        <w:rPr>
          <w:rFonts w:hint="eastAsia"/>
        </w:rPr>
        <w:t>由</w:t>
      </w:r>
      <w:r w:rsidR="00331D1D">
        <w:t>易联</w:t>
      </w:r>
      <w:r w:rsidR="00331D1D">
        <w:rPr>
          <w:rFonts w:hint="eastAsia"/>
        </w:rPr>
        <w:t>开通</w:t>
      </w:r>
      <w:r w:rsidR="0097288B">
        <w:rPr>
          <w:rFonts w:hint="eastAsia"/>
        </w:rPr>
        <w:t>s</w:t>
      </w:r>
      <w:r w:rsidR="00331D1D">
        <w:t>ftp</w:t>
      </w:r>
      <w:r w:rsidR="00331D1D">
        <w:t>账户和密码</w:t>
      </w:r>
      <w:r w:rsidR="00331D1D">
        <w:rPr>
          <w:rFonts w:hint="eastAsia"/>
        </w:rPr>
        <w:t>给</w:t>
      </w:r>
      <w:r w:rsidR="00331D1D">
        <w:t>商户；</w:t>
      </w:r>
    </w:p>
    <w:p w:rsidR="00365FA1" w:rsidRDefault="00ED4237" w:rsidP="00DA4248">
      <w:pPr>
        <w:pStyle w:val="ac"/>
        <w:numPr>
          <w:ilvl w:val="0"/>
          <w:numId w:val="38"/>
        </w:numPr>
        <w:ind w:firstLineChars="0"/>
      </w:pPr>
      <w:r>
        <w:rPr>
          <w:rFonts w:hint="eastAsia"/>
        </w:rPr>
        <w:t>易联</w:t>
      </w:r>
      <w:r>
        <w:t>每天</w:t>
      </w:r>
      <w:r>
        <w:rPr>
          <w:rFonts w:hint="eastAsia"/>
        </w:rPr>
        <w:t>定时</w:t>
      </w:r>
      <w:r>
        <w:t>产生</w:t>
      </w:r>
      <w:r w:rsidR="008B6923">
        <w:rPr>
          <w:rFonts w:hint="eastAsia"/>
        </w:rPr>
        <w:t>昨天</w:t>
      </w:r>
      <w:r w:rsidR="008B6923">
        <w:t>的</w:t>
      </w:r>
      <w:r>
        <w:t>对账</w:t>
      </w:r>
      <w:r>
        <w:rPr>
          <w:rFonts w:hint="eastAsia"/>
        </w:rPr>
        <w:t>文件</w:t>
      </w:r>
      <w:r>
        <w:t>放入</w:t>
      </w:r>
      <w:r w:rsidR="0007456C">
        <w:rPr>
          <w:rFonts w:hint="eastAsia"/>
        </w:rPr>
        <w:t>下载</w:t>
      </w:r>
      <w:r w:rsidR="0007456C">
        <w:t>目录；</w:t>
      </w:r>
      <w:r w:rsidR="00DA4248">
        <w:rPr>
          <w:rFonts w:hint="eastAsia"/>
        </w:rPr>
        <w:t>对账</w:t>
      </w:r>
      <w:r w:rsidR="00DA4248">
        <w:t>文件</w:t>
      </w:r>
      <w:r w:rsidR="00DA4248" w:rsidRPr="00DA4248">
        <w:rPr>
          <w:rFonts w:hint="eastAsia"/>
        </w:rPr>
        <w:t>一般</w:t>
      </w:r>
      <w:r w:rsidR="006D5772">
        <w:rPr>
          <w:rFonts w:hint="eastAsia"/>
        </w:rPr>
        <w:t>在</w:t>
      </w:r>
      <w:r w:rsidR="006D5772">
        <w:rPr>
          <w:rFonts w:hint="eastAsia"/>
        </w:rPr>
        <w:t>T</w:t>
      </w:r>
      <w:r w:rsidR="006D5772">
        <w:t>+1</w:t>
      </w:r>
      <w:r w:rsidR="006D5772">
        <w:rPr>
          <w:rFonts w:hint="eastAsia"/>
        </w:rPr>
        <w:t>天</w:t>
      </w:r>
      <w:r w:rsidR="006D5772">
        <w:t>后的</w:t>
      </w:r>
      <w:r w:rsidR="006D5772">
        <w:rPr>
          <w:rFonts w:hint="eastAsia"/>
        </w:rPr>
        <w:t>15:00</w:t>
      </w:r>
      <w:r w:rsidR="00DA4248" w:rsidRPr="00DA4248">
        <w:rPr>
          <w:rFonts w:hint="eastAsia"/>
        </w:rPr>
        <w:t>点</w:t>
      </w:r>
      <w:r w:rsidR="006D5772">
        <w:rPr>
          <w:rFonts w:hint="eastAsia"/>
        </w:rPr>
        <w:t>后</w:t>
      </w:r>
      <w:r w:rsidR="00DA4248" w:rsidRPr="00DA4248">
        <w:rPr>
          <w:rFonts w:hint="eastAsia"/>
        </w:rPr>
        <w:t>生成</w:t>
      </w:r>
      <w:r w:rsidR="00C4777F">
        <w:rPr>
          <w:rFonts w:hint="eastAsia"/>
        </w:rPr>
        <w:t>（</w:t>
      </w:r>
      <w:r w:rsidR="00B436F1">
        <w:rPr>
          <w:rFonts w:hint="eastAsia"/>
        </w:rPr>
        <w:t>实际</w:t>
      </w:r>
      <w:r w:rsidR="00B436F1">
        <w:t>时间视</w:t>
      </w:r>
      <w:r w:rsidR="00B436F1">
        <w:rPr>
          <w:rFonts w:hint="eastAsia"/>
        </w:rPr>
        <w:t>财务</w:t>
      </w:r>
      <w:r w:rsidR="00B436F1">
        <w:t>和各通道完成对账的时间而定</w:t>
      </w:r>
      <w:r w:rsidR="00C4777F">
        <w:t>）</w:t>
      </w:r>
      <w:r w:rsidR="00DA4248" w:rsidRPr="00DA4248">
        <w:rPr>
          <w:rFonts w:hint="eastAsia"/>
        </w:rPr>
        <w:t>，建议</w:t>
      </w:r>
      <w:r w:rsidR="00FB7D50">
        <w:rPr>
          <w:rFonts w:hint="eastAsia"/>
        </w:rPr>
        <w:t>在</w:t>
      </w:r>
      <w:r w:rsidR="00FB7D50">
        <w:t>该时间点</w:t>
      </w:r>
      <w:r w:rsidR="00804656">
        <w:rPr>
          <w:rFonts w:hint="eastAsia"/>
        </w:rPr>
        <w:t>后再</w:t>
      </w:r>
      <w:r w:rsidR="00EB7778">
        <w:rPr>
          <w:rFonts w:hint="eastAsia"/>
        </w:rPr>
        <w:t>s</w:t>
      </w:r>
      <w:r w:rsidR="00804656">
        <w:rPr>
          <w:rFonts w:hint="eastAsia"/>
        </w:rPr>
        <w:t>ftp</w:t>
      </w:r>
      <w:r w:rsidR="00804656">
        <w:t>下载</w:t>
      </w:r>
      <w:r w:rsidR="00804656">
        <w:rPr>
          <w:rFonts w:hint="eastAsia"/>
        </w:rPr>
        <w:t>对账</w:t>
      </w:r>
      <w:r w:rsidR="00804656">
        <w:t>文件</w:t>
      </w:r>
      <w:r w:rsidR="004B7B00">
        <w:rPr>
          <w:rFonts w:hint="eastAsia"/>
        </w:rPr>
        <w:t>；</w:t>
      </w:r>
    </w:p>
    <w:p w:rsidR="00331D1D" w:rsidRDefault="00365FA1" w:rsidP="00365FA1">
      <w:pPr>
        <w:pStyle w:val="ac"/>
        <w:numPr>
          <w:ilvl w:val="0"/>
          <w:numId w:val="38"/>
        </w:numPr>
        <w:ind w:firstLineChars="0"/>
      </w:pPr>
      <w:r>
        <w:rPr>
          <w:rFonts w:hint="eastAsia"/>
        </w:rPr>
        <w:lastRenderedPageBreak/>
        <w:t>对账文件</w:t>
      </w:r>
      <w:r>
        <w:t>名称</w:t>
      </w:r>
      <w:r>
        <w:rPr>
          <w:rFonts w:hint="eastAsia"/>
        </w:rPr>
        <w:t>的</w:t>
      </w:r>
      <w:r>
        <w:t>格式为：</w:t>
      </w:r>
      <w:proofErr w:type="gramStart"/>
      <w:r w:rsidRPr="00365FA1">
        <w:rPr>
          <w:rFonts w:hint="eastAsia"/>
        </w:rPr>
        <w:t>商户号</w:t>
      </w:r>
      <w:proofErr w:type="gramEnd"/>
      <w:r w:rsidRPr="00365FA1">
        <w:rPr>
          <w:rFonts w:hint="eastAsia"/>
        </w:rPr>
        <w:t>_yyyyMMdd.txt</w:t>
      </w:r>
      <w:r w:rsidR="001A3C36">
        <w:rPr>
          <w:rFonts w:hint="eastAsia"/>
        </w:rPr>
        <w:t>；</w:t>
      </w:r>
    </w:p>
    <w:p w:rsidR="00456045" w:rsidRDefault="00456045" w:rsidP="00BE7A50">
      <w:pPr>
        <w:pStyle w:val="ac"/>
        <w:numPr>
          <w:ilvl w:val="0"/>
          <w:numId w:val="38"/>
        </w:numPr>
        <w:ind w:firstLineChars="0"/>
      </w:pPr>
      <w:r>
        <w:rPr>
          <w:rFonts w:hint="eastAsia"/>
        </w:rPr>
        <w:t>商户</w:t>
      </w:r>
      <w:r>
        <w:rPr>
          <w:rFonts w:hint="eastAsia"/>
        </w:rPr>
        <w:t>sftp</w:t>
      </w:r>
      <w:r>
        <w:t>登录成功后，将看到两个目录</w:t>
      </w:r>
      <w:r w:rsidR="00BE7A50">
        <w:rPr>
          <w:rFonts w:hint="eastAsia"/>
        </w:rPr>
        <w:t>【</w:t>
      </w:r>
      <w:r w:rsidR="00BE7A50" w:rsidRPr="00BE7A50">
        <w:t>reckon</w:t>
      </w:r>
      <w:r w:rsidR="00BE7A50">
        <w:t>】</w:t>
      </w:r>
      <w:r w:rsidR="00BE7A50">
        <w:rPr>
          <w:rFonts w:hint="eastAsia"/>
        </w:rPr>
        <w:t>和</w:t>
      </w:r>
      <w:r w:rsidR="00BE7A50">
        <w:t>【</w:t>
      </w:r>
      <w:r w:rsidR="00BE7A50" w:rsidRPr="00BE7A50">
        <w:t>unreckon</w:t>
      </w:r>
      <w:r w:rsidR="00BE7A50">
        <w:t>】</w:t>
      </w:r>
      <w:r w:rsidR="0021767C">
        <w:rPr>
          <w:rFonts w:hint="eastAsia"/>
        </w:rPr>
        <w:t>；</w:t>
      </w:r>
    </w:p>
    <w:p w:rsidR="00107416" w:rsidRDefault="000761CC" w:rsidP="00107416">
      <w:pPr>
        <w:pStyle w:val="ac"/>
        <w:numPr>
          <w:ilvl w:val="1"/>
          <w:numId w:val="38"/>
        </w:numPr>
        <w:ind w:firstLineChars="0"/>
      </w:pPr>
      <w:r>
        <w:rPr>
          <w:rFonts w:hint="eastAsia"/>
        </w:rPr>
        <w:t>r</w:t>
      </w:r>
      <w:r w:rsidRPr="00BE7A50">
        <w:t>eckon</w:t>
      </w:r>
      <w:r>
        <w:rPr>
          <w:rFonts w:hint="eastAsia"/>
        </w:rPr>
        <w:t>：</w:t>
      </w:r>
      <w:r w:rsidR="008D7E5B">
        <w:rPr>
          <w:rFonts w:hint="eastAsia"/>
        </w:rPr>
        <w:t xml:space="preserve">  </w:t>
      </w:r>
      <w:r w:rsidR="009F285A">
        <w:rPr>
          <w:rFonts w:hint="eastAsia"/>
        </w:rPr>
        <w:t>和</w:t>
      </w:r>
      <w:r w:rsidR="009F285A">
        <w:t>银行对账完成的对账文件，</w:t>
      </w:r>
      <w:r w:rsidR="0067630D">
        <w:rPr>
          <w:rFonts w:hint="eastAsia"/>
        </w:rPr>
        <w:t>生产</w:t>
      </w:r>
      <w:r w:rsidR="0067630D">
        <w:t>环境的</w:t>
      </w:r>
      <w:r w:rsidR="0067630D">
        <w:rPr>
          <w:rFonts w:hint="eastAsia"/>
        </w:rPr>
        <w:t>对账</w:t>
      </w:r>
      <w:r w:rsidR="0067630D">
        <w:t>文件正常都在该目录</w:t>
      </w:r>
      <w:r w:rsidR="0067630D">
        <w:rPr>
          <w:rFonts w:hint="eastAsia"/>
        </w:rPr>
        <w:t>；</w:t>
      </w:r>
      <w:r w:rsidR="00742282">
        <w:rPr>
          <w:rFonts w:hint="eastAsia"/>
        </w:rPr>
        <w:t>除了</w:t>
      </w:r>
      <w:r w:rsidR="00201FC3">
        <w:rPr>
          <w:rFonts w:hint="eastAsia"/>
        </w:rPr>
        <w:t>银行</w:t>
      </w:r>
      <w:r w:rsidR="00201FC3">
        <w:t>对账异常，</w:t>
      </w:r>
      <w:r w:rsidR="00201FC3">
        <w:rPr>
          <w:rFonts w:hint="eastAsia"/>
        </w:rPr>
        <w:t>才会</w:t>
      </w:r>
      <w:r w:rsidR="00201FC3">
        <w:t>临时给商户产生</w:t>
      </w:r>
      <w:r w:rsidR="00201FC3">
        <w:rPr>
          <w:rFonts w:hint="eastAsia"/>
        </w:rPr>
        <w:t>未</w:t>
      </w:r>
      <w:r w:rsidR="005C18B8">
        <w:rPr>
          <w:rFonts w:hint="eastAsia"/>
        </w:rPr>
        <w:t>对账</w:t>
      </w:r>
      <w:r w:rsidR="005C18B8">
        <w:t>文件放到</w:t>
      </w:r>
      <w:r w:rsidR="005C18B8">
        <w:t>un</w:t>
      </w:r>
      <w:r w:rsidR="005C18B8">
        <w:rPr>
          <w:rFonts w:hint="eastAsia"/>
        </w:rPr>
        <w:t>r</w:t>
      </w:r>
      <w:r w:rsidR="005C18B8" w:rsidRPr="00BE7A50">
        <w:t>eckon</w:t>
      </w:r>
      <w:r w:rsidR="005C18B8">
        <w:rPr>
          <w:rFonts w:hint="eastAsia"/>
        </w:rPr>
        <w:t>目录</w:t>
      </w:r>
      <w:r w:rsidR="005C18B8">
        <w:t>；</w:t>
      </w:r>
    </w:p>
    <w:p w:rsidR="009E0B91" w:rsidRDefault="00F525D9" w:rsidP="00A34956">
      <w:pPr>
        <w:pStyle w:val="ac"/>
        <w:numPr>
          <w:ilvl w:val="1"/>
          <w:numId w:val="38"/>
        </w:numPr>
        <w:ind w:firstLineChars="0"/>
      </w:pPr>
      <w:r>
        <w:t>un</w:t>
      </w:r>
      <w:r w:rsidR="00A64204">
        <w:rPr>
          <w:rFonts w:hint="eastAsia"/>
        </w:rPr>
        <w:t>r</w:t>
      </w:r>
      <w:r w:rsidR="006A3767" w:rsidRPr="00BE7A50">
        <w:t>eckon</w:t>
      </w:r>
      <w:r w:rsidR="00836990">
        <w:rPr>
          <w:rFonts w:hint="eastAsia"/>
        </w:rPr>
        <w:t>：</w:t>
      </w:r>
      <w:r w:rsidR="00B97A32">
        <w:rPr>
          <w:rFonts w:hint="eastAsia"/>
        </w:rPr>
        <w:t>在</w:t>
      </w:r>
      <w:r w:rsidR="00B673D4">
        <w:rPr>
          <w:rFonts w:hint="eastAsia"/>
        </w:rPr>
        <w:t>和</w:t>
      </w:r>
      <w:r w:rsidR="00B673D4">
        <w:t>银行</w:t>
      </w:r>
      <w:r w:rsidR="00B97A32">
        <w:rPr>
          <w:rFonts w:hint="eastAsia"/>
        </w:rPr>
        <w:t>对账</w:t>
      </w:r>
      <w:r w:rsidR="00B97A32">
        <w:t>异常，而商户</w:t>
      </w:r>
      <w:r w:rsidR="000817A0">
        <w:rPr>
          <w:rFonts w:hint="eastAsia"/>
        </w:rPr>
        <w:t>又</w:t>
      </w:r>
      <w:r w:rsidR="00B97A32">
        <w:t>要求要对账文件</w:t>
      </w:r>
      <w:r w:rsidR="00B97A32">
        <w:rPr>
          <w:rFonts w:hint="eastAsia"/>
        </w:rPr>
        <w:t>时</w:t>
      </w:r>
      <w:r w:rsidR="00B673D4">
        <w:rPr>
          <w:rFonts w:hint="eastAsia"/>
        </w:rPr>
        <w:t>，</w:t>
      </w:r>
      <w:r w:rsidR="00B673D4">
        <w:t>易联</w:t>
      </w:r>
      <w:r w:rsidR="00B673D4">
        <w:rPr>
          <w:rFonts w:hint="eastAsia"/>
        </w:rPr>
        <w:t>会</w:t>
      </w:r>
      <w:r w:rsidR="00B673D4">
        <w:t>临时产生</w:t>
      </w:r>
      <w:r w:rsidR="001C0D6C">
        <w:rPr>
          <w:rFonts w:hint="eastAsia"/>
        </w:rPr>
        <w:t>对账</w:t>
      </w:r>
      <w:r w:rsidR="001C0D6C">
        <w:t>文件放入该目录；</w:t>
      </w:r>
      <w:r w:rsidR="00527404">
        <w:rPr>
          <w:rFonts w:hint="eastAsia"/>
        </w:rPr>
        <w:t>由于</w:t>
      </w:r>
      <w:r w:rsidR="00EA0257">
        <w:rPr>
          <w:rFonts w:hint="eastAsia"/>
        </w:rPr>
        <w:t>测试</w:t>
      </w:r>
      <w:r w:rsidR="00EA0257">
        <w:t>环境不存在和银行对账，</w:t>
      </w:r>
      <w:r w:rsidR="00105ABF">
        <w:rPr>
          <w:rFonts w:hint="eastAsia"/>
        </w:rPr>
        <w:t>所以</w:t>
      </w:r>
      <w:r w:rsidR="00105ABF">
        <w:t>测试环境的对账文件都在该目录。</w:t>
      </w:r>
    </w:p>
    <w:p w:rsidR="0007456C" w:rsidRPr="001F4110" w:rsidRDefault="0071008B" w:rsidP="00DD0518">
      <w:pPr>
        <w:pStyle w:val="ac"/>
        <w:numPr>
          <w:ilvl w:val="0"/>
          <w:numId w:val="38"/>
        </w:numPr>
        <w:ind w:firstLineChars="0"/>
      </w:pPr>
      <w:r>
        <w:rPr>
          <w:rFonts w:hint="eastAsia"/>
        </w:rPr>
        <w:t>商户</w:t>
      </w:r>
      <w:r>
        <w:t>可以根据自己实际需求进行对账文件下载策略设计；</w:t>
      </w:r>
    </w:p>
    <w:p w:rsidR="006B7EEB" w:rsidRDefault="006B7EEB" w:rsidP="000A40EC">
      <w:pPr>
        <w:rPr>
          <w:b/>
        </w:rPr>
      </w:pPr>
    </w:p>
    <w:p w:rsidR="001A0612" w:rsidRPr="001A0612" w:rsidRDefault="00284C46" w:rsidP="00284C46">
      <w:pPr>
        <w:pStyle w:val="2"/>
        <w:tabs>
          <w:tab w:val="clear" w:pos="992"/>
        </w:tabs>
        <w:rPr>
          <w:sz w:val="30"/>
          <w:szCs w:val="30"/>
        </w:rPr>
      </w:pPr>
      <w:bookmarkStart w:id="58" w:name="_Toc407619202"/>
      <w:r>
        <w:rPr>
          <w:rFonts w:hint="eastAsia"/>
          <w:sz w:val="30"/>
          <w:szCs w:val="30"/>
        </w:rPr>
        <w:t>文件</w:t>
      </w:r>
      <w:r>
        <w:rPr>
          <w:sz w:val="30"/>
          <w:szCs w:val="30"/>
        </w:rPr>
        <w:t>格式说明</w:t>
      </w:r>
      <w:bookmarkEnd w:id="58"/>
    </w:p>
    <w:p w:rsidR="006A2948" w:rsidRPr="00CD6FDA" w:rsidRDefault="006A2948" w:rsidP="006A2948">
      <w:pPr>
        <w:pStyle w:val="ac"/>
        <w:numPr>
          <w:ilvl w:val="0"/>
          <w:numId w:val="23"/>
        </w:numPr>
        <w:ind w:firstLineChars="0"/>
        <w:rPr>
          <w:rFonts w:ascii="宋体" w:hAnsi="宋体"/>
          <w:szCs w:val="21"/>
        </w:rPr>
      </w:pPr>
      <w:r w:rsidRPr="00CD6FDA">
        <w:rPr>
          <w:rFonts w:ascii="宋体" w:hAnsi="宋体" w:hint="eastAsia"/>
          <w:szCs w:val="21"/>
        </w:rPr>
        <w:t>第一行为标题</w:t>
      </w:r>
      <w:r>
        <w:rPr>
          <w:rFonts w:ascii="宋体" w:hAnsi="宋体" w:hint="eastAsia"/>
          <w:szCs w:val="21"/>
        </w:rPr>
        <w:t>；</w:t>
      </w:r>
    </w:p>
    <w:p w:rsidR="006A2948" w:rsidRDefault="006A2948" w:rsidP="006A2948">
      <w:pPr>
        <w:pStyle w:val="ac"/>
        <w:numPr>
          <w:ilvl w:val="0"/>
          <w:numId w:val="23"/>
        </w:numPr>
        <w:ind w:firstLineChars="0"/>
        <w:rPr>
          <w:rFonts w:ascii="宋体" w:hAnsi="宋体"/>
          <w:szCs w:val="21"/>
        </w:rPr>
      </w:pPr>
      <w:r w:rsidRPr="004D50AC">
        <w:rPr>
          <w:rFonts w:ascii="宋体" w:hAnsi="宋体" w:hint="eastAsia"/>
          <w:szCs w:val="21"/>
        </w:rPr>
        <w:t>最后一行为统计数据</w:t>
      </w:r>
      <w:r>
        <w:rPr>
          <w:rFonts w:ascii="宋体" w:hAnsi="宋体" w:hint="eastAsia"/>
          <w:szCs w:val="21"/>
        </w:rPr>
        <w:t>；</w:t>
      </w:r>
    </w:p>
    <w:p w:rsidR="006A2948" w:rsidRDefault="006A2948" w:rsidP="006A2948">
      <w:pPr>
        <w:pStyle w:val="ac"/>
        <w:numPr>
          <w:ilvl w:val="0"/>
          <w:numId w:val="23"/>
        </w:numPr>
        <w:ind w:firstLineChars="0"/>
        <w:rPr>
          <w:rFonts w:ascii="宋体" w:hAnsi="宋体"/>
          <w:szCs w:val="21"/>
        </w:rPr>
      </w:pPr>
      <w:r w:rsidRPr="004D50AC">
        <w:rPr>
          <w:rFonts w:ascii="宋体" w:hAnsi="宋体" w:hint="eastAsia"/>
          <w:szCs w:val="21"/>
        </w:rPr>
        <w:t>字段之间是以‘|’分割符隔开</w:t>
      </w:r>
    </w:p>
    <w:tbl>
      <w:tblPr>
        <w:tblW w:w="8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268"/>
        <w:gridCol w:w="851"/>
        <w:gridCol w:w="3594"/>
      </w:tblGrid>
      <w:tr w:rsidR="006A2948" w:rsidRPr="004D50AC" w:rsidTr="00201FC3">
        <w:trPr>
          <w:trHeight w:val="427"/>
          <w:tblHeader/>
        </w:trPr>
        <w:tc>
          <w:tcPr>
            <w:tcW w:w="1809" w:type="dxa"/>
            <w:shd w:val="clear" w:color="auto" w:fill="CCCCCC"/>
            <w:vAlign w:val="center"/>
          </w:tcPr>
          <w:p w:rsidR="006A2948" w:rsidRPr="004D50AC" w:rsidRDefault="006A2948" w:rsidP="00201FC3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bookmarkStart w:id="59" w:name="OLE_LINK22"/>
            <w:bookmarkStart w:id="60" w:name="OLE_LINK23"/>
            <w:r w:rsidRPr="004D50AC">
              <w:rPr>
                <w:rFonts w:ascii="宋体" w:hAnsi="宋体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6A2948" w:rsidRPr="004D50AC" w:rsidRDefault="006A2948" w:rsidP="00201FC3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D50AC">
              <w:rPr>
                <w:rFonts w:ascii="宋体" w:hAnsi="宋体"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851" w:type="dxa"/>
            <w:shd w:val="clear" w:color="auto" w:fill="CCCCCC"/>
            <w:vAlign w:val="center"/>
          </w:tcPr>
          <w:p w:rsidR="006A2948" w:rsidRDefault="006A2948" w:rsidP="00201FC3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D50AC"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  <w:p w:rsidR="006A2948" w:rsidRPr="004D50AC" w:rsidRDefault="006A2948" w:rsidP="00201FC3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D50AC">
              <w:rPr>
                <w:rFonts w:ascii="宋体" w:hAnsi="宋体" w:hint="eastAsia"/>
                <w:b/>
                <w:sz w:val="18"/>
                <w:szCs w:val="18"/>
              </w:rPr>
              <w:t>(字节)</w:t>
            </w:r>
          </w:p>
        </w:tc>
        <w:tc>
          <w:tcPr>
            <w:tcW w:w="3594" w:type="dxa"/>
            <w:shd w:val="clear" w:color="auto" w:fill="CCCCCC"/>
            <w:vAlign w:val="center"/>
          </w:tcPr>
          <w:p w:rsidR="006A2948" w:rsidRPr="004D50AC" w:rsidRDefault="006A2948" w:rsidP="00201FC3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D50AC">
              <w:rPr>
                <w:rFonts w:ascii="宋体" w:hAnsi="宋体" w:hint="eastAsia"/>
                <w:b/>
                <w:sz w:val="18"/>
                <w:szCs w:val="18"/>
              </w:rPr>
              <w:t>Remark</w:t>
            </w:r>
          </w:p>
        </w:tc>
      </w:tr>
      <w:tr w:rsidR="006A2948" w:rsidRPr="004D50AC" w:rsidTr="00201FC3">
        <w:tc>
          <w:tcPr>
            <w:tcW w:w="1809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MerchantNo</w:t>
            </w:r>
          </w:p>
        </w:tc>
        <w:tc>
          <w:tcPr>
            <w:tcW w:w="2268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cs="宋体" w:hint="eastAsia"/>
                <w:sz w:val="18"/>
                <w:szCs w:val="18"/>
              </w:rPr>
              <w:t>易联</w:t>
            </w:r>
            <w:proofErr w:type="gramStart"/>
            <w:r w:rsidRPr="004D50AC">
              <w:rPr>
                <w:rFonts w:ascii="宋体" w:hAnsi="宋体" w:cs="宋体" w:hint="eastAsia"/>
                <w:sz w:val="18"/>
                <w:szCs w:val="18"/>
              </w:rPr>
              <w:t>商户号</w:t>
            </w:r>
            <w:proofErr w:type="gramEnd"/>
          </w:p>
        </w:tc>
        <w:tc>
          <w:tcPr>
            <w:tcW w:w="851" w:type="dxa"/>
          </w:tcPr>
          <w:p w:rsidR="006A2948" w:rsidRPr="004D50AC" w:rsidRDefault="006A2948" w:rsidP="00201FC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3594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左对齐，右补空格</w:t>
            </w:r>
          </w:p>
        </w:tc>
      </w:tr>
      <w:tr w:rsidR="006A2948" w:rsidRPr="004D50AC" w:rsidTr="00201FC3">
        <w:tc>
          <w:tcPr>
            <w:tcW w:w="1809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MerchantName</w:t>
            </w:r>
          </w:p>
        </w:tc>
        <w:tc>
          <w:tcPr>
            <w:tcW w:w="2268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商户名称</w:t>
            </w:r>
          </w:p>
        </w:tc>
        <w:tc>
          <w:tcPr>
            <w:tcW w:w="851" w:type="dxa"/>
          </w:tcPr>
          <w:p w:rsidR="006A2948" w:rsidRPr="004D50AC" w:rsidRDefault="006A2948" w:rsidP="00201FC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60</w:t>
            </w:r>
          </w:p>
        </w:tc>
        <w:tc>
          <w:tcPr>
            <w:tcW w:w="3594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左对齐，右补空格</w:t>
            </w:r>
          </w:p>
        </w:tc>
      </w:tr>
      <w:tr w:rsidR="006A2948" w:rsidRPr="004D50AC" w:rsidTr="00201FC3">
        <w:tc>
          <w:tcPr>
            <w:tcW w:w="1809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OrderNo</w:t>
            </w:r>
          </w:p>
        </w:tc>
        <w:tc>
          <w:tcPr>
            <w:tcW w:w="2268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银联手</w:t>
            </w:r>
            <w:proofErr w:type="gramStart"/>
            <w:r w:rsidRPr="004D50AC">
              <w:rPr>
                <w:rFonts w:ascii="宋体" w:hAnsi="宋体" w:hint="eastAsia"/>
                <w:sz w:val="18"/>
                <w:szCs w:val="18"/>
              </w:rPr>
              <w:t>机支付</w:t>
            </w:r>
            <w:proofErr w:type="gramEnd"/>
            <w:r w:rsidRPr="004D50AC">
              <w:rPr>
                <w:rFonts w:ascii="宋体" w:hAnsi="宋体" w:hint="eastAsia"/>
                <w:sz w:val="18"/>
                <w:szCs w:val="18"/>
              </w:rPr>
              <w:t>订单编号</w:t>
            </w:r>
          </w:p>
        </w:tc>
        <w:tc>
          <w:tcPr>
            <w:tcW w:w="851" w:type="dxa"/>
          </w:tcPr>
          <w:p w:rsidR="006A2948" w:rsidRPr="004D50AC" w:rsidRDefault="006A2948" w:rsidP="00201FC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3594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左对齐，右补空格</w:t>
            </w:r>
          </w:p>
        </w:tc>
      </w:tr>
      <w:tr w:rsidR="006A2948" w:rsidRPr="004D50AC" w:rsidTr="00201FC3">
        <w:tc>
          <w:tcPr>
            <w:tcW w:w="1809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MerchantOrderNo</w:t>
            </w:r>
          </w:p>
        </w:tc>
        <w:tc>
          <w:tcPr>
            <w:tcW w:w="2268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商户系统订单编号</w:t>
            </w:r>
          </w:p>
        </w:tc>
        <w:tc>
          <w:tcPr>
            <w:tcW w:w="851" w:type="dxa"/>
          </w:tcPr>
          <w:p w:rsidR="006A2948" w:rsidRPr="004D50AC" w:rsidRDefault="006A2948" w:rsidP="00201FC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50</w:t>
            </w:r>
          </w:p>
        </w:tc>
        <w:tc>
          <w:tcPr>
            <w:tcW w:w="3594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左对齐，右补空格</w:t>
            </w:r>
          </w:p>
        </w:tc>
      </w:tr>
      <w:tr w:rsidR="006A2948" w:rsidRPr="004D50AC" w:rsidTr="00201FC3">
        <w:tc>
          <w:tcPr>
            <w:tcW w:w="1809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TerminalNo</w:t>
            </w:r>
          </w:p>
        </w:tc>
        <w:tc>
          <w:tcPr>
            <w:tcW w:w="2268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cs="宋体" w:hint="eastAsia"/>
                <w:sz w:val="18"/>
                <w:szCs w:val="18"/>
              </w:rPr>
              <w:t>系统终端号，用来识别不同的系统终端</w:t>
            </w:r>
          </w:p>
        </w:tc>
        <w:tc>
          <w:tcPr>
            <w:tcW w:w="851" w:type="dxa"/>
          </w:tcPr>
          <w:p w:rsidR="006A2948" w:rsidRPr="004D50AC" w:rsidRDefault="006A2948" w:rsidP="00201FC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3594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左对齐，右补空格</w:t>
            </w:r>
          </w:p>
        </w:tc>
      </w:tr>
      <w:tr w:rsidR="006A2948" w:rsidRPr="004D50AC" w:rsidTr="00201FC3">
        <w:tc>
          <w:tcPr>
            <w:tcW w:w="1809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UpsNo</w:t>
            </w:r>
          </w:p>
        </w:tc>
        <w:tc>
          <w:tcPr>
            <w:tcW w:w="2268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银联流水号</w:t>
            </w:r>
          </w:p>
        </w:tc>
        <w:tc>
          <w:tcPr>
            <w:tcW w:w="851" w:type="dxa"/>
          </w:tcPr>
          <w:p w:rsidR="006A2948" w:rsidRPr="004D50AC" w:rsidRDefault="006A2948" w:rsidP="00201FC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3594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左对齐，右补空格</w:t>
            </w:r>
          </w:p>
        </w:tc>
      </w:tr>
      <w:tr w:rsidR="006A2948" w:rsidRPr="004D50AC" w:rsidTr="00201FC3">
        <w:tc>
          <w:tcPr>
            <w:tcW w:w="1809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TsNo</w:t>
            </w:r>
          </w:p>
        </w:tc>
        <w:tc>
          <w:tcPr>
            <w:tcW w:w="2268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商户流水号</w:t>
            </w:r>
          </w:p>
        </w:tc>
        <w:tc>
          <w:tcPr>
            <w:tcW w:w="851" w:type="dxa"/>
          </w:tcPr>
          <w:p w:rsidR="006A2948" w:rsidRPr="004D50AC" w:rsidRDefault="006A2948" w:rsidP="00201FC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3594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左对齐，右补空格</w:t>
            </w:r>
          </w:p>
        </w:tc>
      </w:tr>
      <w:tr w:rsidR="006A2948" w:rsidRPr="004D50AC" w:rsidTr="00201FC3">
        <w:tc>
          <w:tcPr>
            <w:tcW w:w="1809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AccountNo</w:t>
            </w:r>
          </w:p>
        </w:tc>
        <w:tc>
          <w:tcPr>
            <w:tcW w:w="2268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交易的银行卡号</w:t>
            </w:r>
          </w:p>
        </w:tc>
        <w:tc>
          <w:tcPr>
            <w:tcW w:w="851" w:type="dxa"/>
          </w:tcPr>
          <w:p w:rsidR="006A2948" w:rsidRPr="004D50AC" w:rsidRDefault="006A2948" w:rsidP="00201FC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3594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左对齐，右补空格；部分显示为星号（*）</w:t>
            </w:r>
          </w:p>
        </w:tc>
      </w:tr>
      <w:tr w:rsidR="006A2948" w:rsidRPr="004D50AC" w:rsidTr="00201FC3">
        <w:tc>
          <w:tcPr>
            <w:tcW w:w="1809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TransDate</w:t>
            </w:r>
          </w:p>
        </w:tc>
        <w:tc>
          <w:tcPr>
            <w:tcW w:w="2268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交易日期时间</w:t>
            </w:r>
          </w:p>
        </w:tc>
        <w:tc>
          <w:tcPr>
            <w:tcW w:w="851" w:type="dxa"/>
          </w:tcPr>
          <w:p w:rsidR="006A2948" w:rsidRPr="004D50AC" w:rsidRDefault="006A2948" w:rsidP="00201FC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3594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格式为yyyy-MM-dd hh:mm:ss</w:t>
            </w:r>
          </w:p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左对齐，右补空格</w:t>
            </w:r>
          </w:p>
        </w:tc>
      </w:tr>
      <w:tr w:rsidR="006A2948" w:rsidRPr="004D50AC" w:rsidTr="00201FC3">
        <w:tc>
          <w:tcPr>
            <w:tcW w:w="1809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SettleDate</w:t>
            </w:r>
          </w:p>
        </w:tc>
        <w:tc>
          <w:tcPr>
            <w:tcW w:w="2268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清算日期</w:t>
            </w:r>
          </w:p>
        </w:tc>
        <w:tc>
          <w:tcPr>
            <w:tcW w:w="851" w:type="dxa"/>
          </w:tcPr>
          <w:p w:rsidR="006A2948" w:rsidRPr="004D50AC" w:rsidRDefault="006A2948" w:rsidP="00201FC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3594" w:type="dxa"/>
          </w:tcPr>
          <w:p w:rsidR="006A2948" w:rsidRPr="004D50AC" w:rsidRDefault="006A2948" w:rsidP="00201FC3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资金清算日期，格式为yyyyMMdd</w:t>
            </w:r>
          </w:p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左对齐，右补空格</w:t>
            </w:r>
          </w:p>
        </w:tc>
      </w:tr>
      <w:tr w:rsidR="006A2948" w:rsidRPr="004D50AC" w:rsidTr="00201FC3">
        <w:tc>
          <w:tcPr>
            <w:tcW w:w="1809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Amount</w:t>
            </w:r>
          </w:p>
        </w:tc>
        <w:tc>
          <w:tcPr>
            <w:tcW w:w="2268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交易金额</w:t>
            </w:r>
          </w:p>
        </w:tc>
        <w:tc>
          <w:tcPr>
            <w:tcW w:w="851" w:type="dxa"/>
          </w:tcPr>
          <w:p w:rsidR="006A2948" w:rsidRPr="004D50AC" w:rsidRDefault="006A2948" w:rsidP="00201FC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3594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单位为人民币元，左对齐，右补空格</w:t>
            </w:r>
          </w:p>
        </w:tc>
      </w:tr>
      <w:tr w:rsidR="006A2948" w:rsidRPr="004D50AC" w:rsidTr="00201FC3">
        <w:tc>
          <w:tcPr>
            <w:tcW w:w="1809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Commission</w:t>
            </w:r>
          </w:p>
        </w:tc>
        <w:tc>
          <w:tcPr>
            <w:tcW w:w="2268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交易佣金</w:t>
            </w:r>
          </w:p>
        </w:tc>
        <w:tc>
          <w:tcPr>
            <w:tcW w:w="851" w:type="dxa"/>
          </w:tcPr>
          <w:p w:rsidR="006A2948" w:rsidRPr="004D50AC" w:rsidRDefault="006A2948" w:rsidP="00201FC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3594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单位为人民币元，左对齐，右补空格</w:t>
            </w:r>
          </w:p>
        </w:tc>
      </w:tr>
      <w:tr w:rsidR="006A2948" w:rsidRPr="004D50AC" w:rsidTr="00201FC3">
        <w:tc>
          <w:tcPr>
            <w:tcW w:w="1809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MobileNo</w:t>
            </w:r>
          </w:p>
        </w:tc>
        <w:tc>
          <w:tcPr>
            <w:tcW w:w="2268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交易手机号</w:t>
            </w:r>
          </w:p>
        </w:tc>
        <w:tc>
          <w:tcPr>
            <w:tcW w:w="851" w:type="dxa"/>
          </w:tcPr>
          <w:p w:rsidR="006A2948" w:rsidRPr="004D50AC" w:rsidRDefault="006A2948" w:rsidP="00201FC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3594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左对齐，右补空格；部分显示为星号（*）。</w:t>
            </w:r>
          </w:p>
        </w:tc>
      </w:tr>
      <w:tr w:rsidR="006A2948" w:rsidRPr="004D50AC" w:rsidTr="00201FC3">
        <w:tc>
          <w:tcPr>
            <w:tcW w:w="1809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ContractNo</w:t>
            </w:r>
          </w:p>
        </w:tc>
        <w:tc>
          <w:tcPr>
            <w:tcW w:w="2268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合同编号</w:t>
            </w:r>
          </w:p>
        </w:tc>
        <w:tc>
          <w:tcPr>
            <w:tcW w:w="851" w:type="dxa"/>
          </w:tcPr>
          <w:p w:rsidR="006A2948" w:rsidRPr="004D50AC" w:rsidRDefault="006A2948" w:rsidP="00201FC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3594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左对齐，右补空格</w:t>
            </w:r>
          </w:p>
        </w:tc>
      </w:tr>
      <w:tr w:rsidR="006A2948" w:rsidRPr="004D50AC" w:rsidTr="00201FC3">
        <w:tc>
          <w:tcPr>
            <w:tcW w:w="1809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OrderState</w:t>
            </w:r>
          </w:p>
        </w:tc>
        <w:tc>
          <w:tcPr>
            <w:tcW w:w="2268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订单当前状态</w:t>
            </w:r>
          </w:p>
        </w:tc>
        <w:tc>
          <w:tcPr>
            <w:tcW w:w="851" w:type="dxa"/>
          </w:tcPr>
          <w:p w:rsidR="006A2948" w:rsidRPr="004D50AC" w:rsidRDefault="006A2948" w:rsidP="00201FC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3594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订单支付状态, 参照</w:t>
            </w:r>
            <w:r>
              <w:rPr>
                <w:rFonts w:ascii="宋体" w:hAnsi="宋体" w:hint="eastAsia"/>
                <w:sz w:val="18"/>
                <w:szCs w:val="18"/>
              </w:rPr>
              <w:t>附录</w:t>
            </w:r>
            <w:r>
              <w:rPr>
                <w:rFonts w:ascii="宋体" w:hAnsi="宋体"/>
                <w:sz w:val="18"/>
                <w:szCs w:val="18"/>
              </w:rPr>
              <w:t>的【</w:t>
            </w:r>
            <w:r w:rsidRPr="004D50AC">
              <w:rPr>
                <w:rFonts w:ascii="宋体" w:hAnsi="宋体" w:hint="eastAsia"/>
                <w:sz w:val="18"/>
                <w:szCs w:val="18"/>
              </w:rPr>
              <w:t>类型OrderState</w:t>
            </w:r>
            <w:r>
              <w:rPr>
                <w:rFonts w:ascii="宋体" w:hAnsi="宋体" w:hint="eastAsia"/>
                <w:sz w:val="18"/>
                <w:szCs w:val="18"/>
              </w:rPr>
              <w:t>】</w:t>
            </w:r>
            <w:r>
              <w:rPr>
                <w:rFonts w:ascii="宋体" w:hAnsi="宋体"/>
                <w:sz w:val="18"/>
                <w:szCs w:val="18"/>
              </w:rPr>
              <w:t>说明</w:t>
            </w:r>
          </w:p>
        </w:tc>
      </w:tr>
      <w:tr w:rsidR="006A2948" w:rsidRPr="004D50AC" w:rsidTr="00201FC3">
        <w:tc>
          <w:tcPr>
            <w:tcW w:w="1809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TransType</w:t>
            </w:r>
          </w:p>
        </w:tc>
        <w:tc>
          <w:tcPr>
            <w:tcW w:w="2268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交易类型</w:t>
            </w:r>
          </w:p>
        </w:tc>
        <w:tc>
          <w:tcPr>
            <w:tcW w:w="851" w:type="dxa"/>
          </w:tcPr>
          <w:p w:rsidR="006A2948" w:rsidRPr="004D50AC" w:rsidRDefault="006A2948" w:rsidP="00201FC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3594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左对齐，右补空格；包括：</w:t>
            </w:r>
          </w:p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02：支付</w:t>
            </w:r>
            <w:r>
              <w:rPr>
                <w:rFonts w:ascii="宋体" w:hAnsi="宋体" w:hint="eastAsia"/>
                <w:sz w:val="18"/>
                <w:szCs w:val="18"/>
              </w:rPr>
              <w:t>，</w:t>
            </w:r>
            <w:r w:rsidRPr="004D50AC">
              <w:rPr>
                <w:rFonts w:ascii="宋体" w:hAnsi="宋体" w:hint="eastAsia"/>
                <w:sz w:val="18"/>
                <w:szCs w:val="18"/>
              </w:rPr>
              <w:t>03：退款</w:t>
            </w:r>
            <w:r>
              <w:rPr>
                <w:rFonts w:ascii="宋体" w:hAnsi="宋体" w:hint="eastAsia"/>
                <w:sz w:val="18"/>
                <w:szCs w:val="18"/>
              </w:rPr>
              <w:t>，</w:t>
            </w:r>
            <w:r w:rsidRPr="004D50AC">
              <w:rPr>
                <w:rFonts w:ascii="宋体" w:hAnsi="宋体" w:hint="eastAsia"/>
                <w:sz w:val="18"/>
                <w:szCs w:val="18"/>
              </w:rPr>
              <w:t>12：退货</w:t>
            </w:r>
          </w:p>
        </w:tc>
      </w:tr>
      <w:tr w:rsidR="006A2948" w:rsidRPr="004D50AC" w:rsidTr="00201FC3">
        <w:tc>
          <w:tcPr>
            <w:tcW w:w="1809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AccountType</w:t>
            </w:r>
          </w:p>
        </w:tc>
        <w:tc>
          <w:tcPr>
            <w:tcW w:w="2268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 w:rsidRPr="004D50AC">
              <w:rPr>
                <w:rFonts w:ascii="宋体" w:hAnsi="宋体" w:hint="eastAsia"/>
                <w:sz w:val="18"/>
                <w:szCs w:val="18"/>
              </w:rPr>
              <w:t>帐号</w:t>
            </w:r>
            <w:proofErr w:type="gramEnd"/>
            <w:r w:rsidRPr="004D50AC"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851" w:type="dxa"/>
          </w:tcPr>
          <w:p w:rsidR="006A2948" w:rsidRPr="004D50AC" w:rsidRDefault="006A2948" w:rsidP="00201FC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3594" w:type="dxa"/>
          </w:tcPr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左对齐，右补空格；包括：</w:t>
            </w:r>
          </w:p>
          <w:p w:rsidR="006A2948" w:rsidRPr="004D50AC" w:rsidRDefault="006A2948" w:rsidP="00201FC3">
            <w:pPr>
              <w:rPr>
                <w:rFonts w:ascii="宋体" w:hAnsi="宋体"/>
                <w:sz w:val="18"/>
                <w:szCs w:val="18"/>
              </w:rPr>
            </w:pPr>
            <w:r w:rsidRPr="004D50AC">
              <w:rPr>
                <w:rFonts w:ascii="宋体" w:hAnsi="宋体" w:hint="eastAsia"/>
                <w:sz w:val="18"/>
                <w:szCs w:val="18"/>
              </w:rPr>
              <w:t>01：</w:t>
            </w:r>
            <w:r w:rsidRPr="004D50AC">
              <w:rPr>
                <w:rFonts w:ascii="宋体" w:hAnsi="宋体" w:hint="eastAsia"/>
                <w:sz w:val="18"/>
                <w:szCs w:val="18"/>
              </w:rPr>
              <w:tab/>
              <w:t>借记卡号</w:t>
            </w:r>
            <w:r>
              <w:rPr>
                <w:rFonts w:ascii="宋体" w:hAnsi="宋体" w:hint="eastAsia"/>
                <w:sz w:val="18"/>
                <w:szCs w:val="18"/>
              </w:rPr>
              <w:t>，</w:t>
            </w:r>
            <w:r w:rsidRPr="004D50AC">
              <w:rPr>
                <w:rFonts w:ascii="宋体" w:hAnsi="宋体" w:hint="eastAsia"/>
                <w:sz w:val="18"/>
                <w:szCs w:val="18"/>
              </w:rPr>
              <w:t>02：信用卡号</w:t>
            </w:r>
          </w:p>
        </w:tc>
      </w:tr>
      <w:bookmarkEnd w:id="59"/>
      <w:bookmarkEnd w:id="60"/>
    </w:tbl>
    <w:p w:rsidR="006A2948" w:rsidRPr="00B325EE" w:rsidRDefault="006A2948" w:rsidP="006A2948">
      <w:pPr>
        <w:rPr>
          <w:b/>
        </w:rPr>
      </w:pPr>
    </w:p>
    <w:p w:rsidR="00EB46FB" w:rsidRPr="00EB46FB" w:rsidRDefault="00EB46FB" w:rsidP="00EB46FB"/>
    <w:p w:rsidR="000E3175" w:rsidRDefault="00FB2557" w:rsidP="000E3175">
      <w:pPr>
        <w:pStyle w:val="1"/>
        <w:tabs>
          <w:tab w:val="clear" w:pos="425"/>
        </w:tabs>
        <w:rPr>
          <w:sz w:val="36"/>
          <w:szCs w:val="36"/>
        </w:rPr>
      </w:pPr>
      <w:bookmarkStart w:id="61" w:name="_Toc407619203"/>
      <w:r>
        <w:rPr>
          <w:rFonts w:hint="eastAsia"/>
          <w:sz w:val="36"/>
          <w:szCs w:val="36"/>
        </w:rPr>
        <w:lastRenderedPageBreak/>
        <w:t>附录</w:t>
      </w:r>
      <w:bookmarkEnd w:id="61"/>
    </w:p>
    <w:p w:rsidR="00126050" w:rsidRDefault="002E7931" w:rsidP="00126050">
      <w:pPr>
        <w:pStyle w:val="2"/>
        <w:tabs>
          <w:tab w:val="clear" w:pos="992"/>
        </w:tabs>
        <w:rPr>
          <w:sz w:val="30"/>
          <w:szCs w:val="30"/>
        </w:rPr>
      </w:pPr>
      <w:bookmarkStart w:id="62" w:name="_Toc407619204"/>
      <w:r>
        <w:rPr>
          <w:rFonts w:hint="eastAsia"/>
          <w:sz w:val="30"/>
          <w:szCs w:val="30"/>
        </w:rPr>
        <w:t>数据</w:t>
      </w:r>
      <w:r>
        <w:rPr>
          <w:sz w:val="30"/>
          <w:szCs w:val="30"/>
        </w:rPr>
        <w:t>类型说明</w:t>
      </w:r>
      <w:bookmarkEnd w:id="62"/>
    </w:p>
    <w:p w:rsidR="002E7931" w:rsidRPr="002E7931" w:rsidRDefault="002E7931" w:rsidP="002E7931"/>
    <w:tbl>
      <w:tblPr>
        <w:tblW w:w="857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7"/>
        <w:gridCol w:w="6882"/>
      </w:tblGrid>
      <w:tr w:rsidR="00466E79" w:rsidRPr="00AD277C" w:rsidTr="00466E79">
        <w:trPr>
          <w:tblHeader/>
          <w:jc w:val="center"/>
        </w:trPr>
        <w:tc>
          <w:tcPr>
            <w:tcW w:w="1697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/>
            <w:vAlign w:val="center"/>
          </w:tcPr>
          <w:p w:rsidR="00466E79" w:rsidRPr="00AD277C" w:rsidRDefault="00466E79" w:rsidP="00201FC3">
            <w:pPr>
              <w:pStyle w:val="ae"/>
              <w:ind w:firstLine="19"/>
              <w:rPr>
                <w:rFonts w:ascii="Menlo Regular" w:hAnsi="Menlo Regular"/>
                <w:b/>
                <w:sz w:val="18"/>
                <w:szCs w:val="18"/>
              </w:rPr>
            </w:pPr>
            <w:r>
              <w:rPr>
                <w:rFonts w:ascii="Menlo Regular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6882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/>
            <w:vAlign w:val="center"/>
          </w:tcPr>
          <w:p w:rsidR="00466E79" w:rsidRPr="00AD277C" w:rsidRDefault="00466E79" w:rsidP="00201FC3">
            <w:pPr>
              <w:pStyle w:val="ae"/>
              <w:ind w:firstLine="19"/>
              <w:rPr>
                <w:rFonts w:ascii="Menlo Regular" w:hAnsi="Menlo Regular"/>
                <w:b/>
                <w:sz w:val="18"/>
                <w:szCs w:val="18"/>
              </w:rPr>
            </w:pPr>
            <w:r>
              <w:rPr>
                <w:rFonts w:ascii="Menlo Regular" w:hint="eastAsia"/>
                <w:b/>
                <w:sz w:val="18"/>
                <w:szCs w:val="18"/>
              </w:rPr>
              <w:t>类型说明</w:t>
            </w:r>
          </w:p>
        </w:tc>
      </w:tr>
      <w:tr w:rsidR="00466E79" w:rsidRPr="00AD277C" w:rsidTr="00466E79">
        <w:trPr>
          <w:jc w:val="center"/>
        </w:trPr>
        <w:tc>
          <w:tcPr>
            <w:tcW w:w="1697" w:type="dxa"/>
            <w:tcBorders>
              <w:top w:val="single" w:sz="8" w:space="0" w:color="auto"/>
            </w:tcBorders>
            <w:vAlign w:val="center"/>
          </w:tcPr>
          <w:p w:rsidR="00466E79" w:rsidRPr="00AD277C" w:rsidRDefault="00466E79" w:rsidP="00201FC3">
            <w:pPr>
              <w:pStyle w:val="ae"/>
              <w:ind w:firstLine="19"/>
              <w:rPr>
                <w:rFonts w:ascii="Menlo Regular" w:hAnsi="Menlo Regular"/>
                <w:sz w:val="18"/>
                <w:szCs w:val="18"/>
              </w:rPr>
            </w:pPr>
            <w:r w:rsidRPr="00AD277C">
              <w:rPr>
                <w:rFonts w:ascii="Menlo Regular" w:hAnsi="Menlo Regular"/>
                <w:sz w:val="18"/>
                <w:szCs w:val="18"/>
              </w:rPr>
              <w:t>A</w:t>
            </w:r>
          </w:p>
        </w:tc>
        <w:tc>
          <w:tcPr>
            <w:tcW w:w="6882" w:type="dxa"/>
            <w:tcBorders>
              <w:top w:val="single" w:sz="8" w:space="0" w:color="auto"/>
            </w:tcBorders>
            <w:vAlign w:val="center"/>
          </w:tcPr>
          <w:p w:rsidR="00466E79" w:rsidRPr="00AD277C" w:rsidRDefault="00466E79" w:rsidP="00201FC3">
            <w:pPr>
              <w:pStyle w:val="ad"/>
              <w:ind w:firstLineChars="0" w:firstLine="0"/>
              <w:rPr>
                <w:rFonts w:ascii="Menlo Regular" w:hAnsi="Menlo Regular"/>
                <w:sz w:val="18"/>
                <w:szCs w:val="18"/>
              </w:rPr>
            </w:pPr>
            <w:r w:rsidRPr="00AD277C">
              <w:rPr>
                <w:rFonts w:ascii="Menlo Regular" w:hAnsi="Menlo Regular"/>
                <w:sz w:val="18"/>
                <w:szCs w:val="18"/>
              </w:rPr>
              <w:t>字母字符，</w:t>
            </w:r>
            <w:r w:rsidRPr="00AD277C">
              <w:rPr>
                <w:rFonts w:ascii="Menlo Regular" w:hAnsi="Menlo Regular"/>
                <w:sz w:val="18"/>
                <w:szCs w:val="18"/>
              </w:rPr>
              <w:t>A</w:t>
            </w:r>
            <w:r w:rsidRPr="00AD277C">
              <w:rPr>
                <w:rFonts w:ascii="Menlo Regular" w:hAnsi="Menlo Regular"/>
                <w:sz w:val="18"/>
                <w:szCs w:val="18"/>
              </w:rPr>
              <w:t>至</w:t>
            </w:r>
            <w:r w:rsidRPr="00AD277C">
              <w:rPr>
                <w:rFonts w:ascii="Menlo Regular" w:hAnsi="Menlo Regular"/>
                <w:sz w:val="18"/>
                <w:szCs w:val="18"/>
              </w:rPr>
              <w:t>Z</w:t>
            </w:r>
            <w:r w:rsidRPr="00AD277C">
              <w:rPr>
                <w:rFonts w:ascii="Menlo Regular" w:hAnsi="Menlo Regular"/>
                <w:sz w:val="18"/>
                <w:szCs w:val="18"/>
              </w:rPr>
              <w:t>，</w:t>
            </w:r>
            <w:r w:rsidRPr="00AD277C">
              <w:rPr>
                <w:rFonts w:ascii="Menlo Regular" w:hAnsi="Menlo Regular"/>
                <w:sz w:val="18"/>
                <w:szCs w:val="18"/>
              </w:rPr>
              <w:t>a</w:t>
            </w:r>
            <w:r w:rsidRPr="00AD277C">
              <w:rPr>
                <w:rFonts w:ascii="Menlo Regular" w:hAnsi="Menlo Regular"/>
                <w:sz w:val="18"/>
                <w:szCs w:val="18"/>
              </w:rPr>
              <w:t>至</w:t>
            </w:r>
            <w:r w:rsidRPr="00AD277C">
              <w:rPr>
                <w:rFonts w:ascii="Menlo Regular" w:hAnsi="Menlo Regular"/>
                <w:sz w:val="18"/>
                <w:szCs w:val="18"/>
              </w:rPr>
              <w:t>z</w:t>
            </w:r>
          </w:p>
        </w:tc>
      </w:tr>
      <w:tr w:rsidR="00466E79" w:rsidRPr="00AD277C" w:rsidTr="00466E79">
        <w:trPr>
          <w:jc w:val="center"/>
        </w:trPr>
        <w:tc>
          <w:tcPr>
            <w:tcW w:w="1697" w:type="dxa"/>
            <w:vAlign w:val="center"/>
          </w:tcPr>
          <w:p w:rsidR="00466E79" w:rsidRPr="00AD277C" w:rsidRDefault="00466E79" w:rsidP="00201FC3">
            <w:pPr>
              <w:pStyle w:val="ae"/>
              <w:ind w:firstLine="19"/>
              <w:rPr>
                <w:rFonts w:ascii="Menlo Regular" w:hAnsi="Menlo Regular"/>
                <w:sz w:val="18"/>
                <w:szCs w:val="18"/>
              </w:rPr>
            </w:pPr>
            <w:r w:rsidRPr="00AD277C">
              <w:rPr>
                <w:rFonts w:ascii="Menlo Regular" w:hAnsi="Menlo Regular"/>
                <w:sz w:val="18"/>
                <w:szCs w:val="18"/>
              </w:rPr>
              <w:t>N</w:t>
            </w:r>
          </w:p>
        </w:tc>
        <w:tc>
          <w:tcPr>
            <w:tcW w:w="6882" w:type="dxa"/>
            <w:vAlign w:val="center"/>
          </w:tcPr>
          <w:p w:rsidR="00466E79" w:rsidRPr="00AD277C" w:rsidRDefault="00466E79" w:rsidP="006E558E">
            <w:pPr>
              <w:pStyle w:val="ad"/>
              <w:ind w:firstLineChars="0" w:firstLine="0"/>
              <w:rPr>
                <w:rFonts w:ascii="Menlo Regular" w:hAnsi="Menlo Regular"/>
                <w:sz w:val="18"/>
                <w:szCs w:val="18"/>
              </w:rPr>
            </w:pPr>
            <w:r w:rsidRPr="00AD277C">
              <w:rPr>
                <w:rFonts w:ascii="Menlo Regular" w:hAnsi="Menlo Regular"/>
                <w:sz w:val="18"/>
                <w:szCs w:val="18"/>
              </w:rPr>
              <w:t>数值，</w:t>
            </w:r>
            <w:r w:rsidRPr="00AD277C">
              <w:rPr>
                <w:rFonts w:ascii="Menlo Regular" w:hAnsi="Menlo Regular"/>
                <w:sz w:val="18"/>
                <w:szCs w:val="18"/>
              </w:rPr>
              <w:t>0</w:t>
            </w:r>
            <w:r w:rsidRPr="00AD277C">
              <w:rPr>
                <w:rFonts w:ascii="Menlo Regular" w:hAnsi="Menlo Regular"/>
                <w:sz w:val="18"/>
                <w:szCs w:val="18"/>
              </w:rPr>
              <w:t>至</w:t>
            </w:r>
            <w:r w:rsidRPr="00AD277C">
              <w:rPr>
                <w:rFonts w:ascii="Menlo Regular" w:hAnsi="Menlo Regular"/>
                <w:sz w:val="18"/>
                <w:szCs w:val="18"/>
              </w:rPr>
              <w:t>9</w:t>
            </w:r>
            <w:r w:rsidR="0005580E">
              <w:rPr>
                <w:rFonts w:ascii="Menlo Regular" w:hAnsi="Menlo Regular" w:hint="eastAsia"/>
                <w:sz w:val="18"/>
                <w:szCs w:val="18"/>
              </w:rPr>
              <w:t>；</w:t>
            </w:r>
            <w:r w:rsidR="0005580E">
              <w:rPr>
                <w:rFonts w:ascii="Menlo Regular" w:hAnsi="Menlo Regular" w:hint="eastAsia"/>
                <w:sz w:val="18"/>
                <w:szCs w:val="18"/>
              </w:rPr>
              <w:t xml:space="preserve"> </w:t>
            </w:r>
            <w:r w:rsidR="0005580E">
              <w:rPr>
                <w:rFonts w:ascii="Menlo Regular" w:hAnsi="Menlo Regular" w:hint="eastAsia"/>
                <w:sz w:val="18"/>
                <w:szCs w:val="18"/>
              </w:rPr>
              <w:t>金额</w:t>
            </w:r>
            <w:r w:rsidR="000A7309">
              <w:rPr>
                <w:rFonts w:ascii="Menlo Regular" w:hAnsi="Menlo Regular" w:hint="eastAsia"/>
                <w:sz w:val="18"/>
                <w:szCs w:val="18"/>
              </w:rPr>
              <w:t>（单位</w:t>
            </w:r>
            <w:r w:rsidR="000A7309">
              <w:rPr>
                <w:rFonts w:ascii="Menlo Regular" w:hAnsi="Menlo Regular"/>
                <w:sz w:val="18"/>
                <w:szCs w:val="18"/>
              </w:rPr>
              <w:t>为元）</w:t>
            </w:r>
            <w:r w:rsidR="0063590D">
              <w:rPr>
                <w:rFonts w:ascii="Menlo Regular" w:hAnsi="Menlo Regular" w:hint="eastAsia"/>
                <w:sz w:val="18"/>
                <w:szCs w:val="18"/>
              </w:rPr>
              <w:t>，</w:t>
            </w:r>
            <w:r w:rsidR="0063590D">
              <w:rPr>
                <w:rFonts w:ascii="Menlo Regular" w:hAnsi="Menlo Regular"/>
                <w:sz w:val="18"/>
                <w:szCs w:val="18"/>
              </w:rPr>
              <w:t>包括小数点</w:t>
            </w:r>
          </w:p>
        </w:tc>
      </w:tr>
      <w:tr w:rsidR="00466E79" w:rsidRPr="00AD277C" w:rsidTr="00466E79">
        <w:trPr>
          <w:jc w:val="center"/>
        </w:trPr>
        <w:tc>
          <w:tcPr>
            <w:tcW w:w="1697" w:type="dxa"/>
            <w:vAlign w:val="center"/>
          </w:tcPr>
          <w:p w:rsidR="00466E79" w:rsidRPr="00AD277C" w:rsidRDefault="006B538E" w:rsidP="00201FC3">
            <w:pPr>
              <w:pStyle w:val="ae"/>
              <w:ind w:firstLine="19"/>
              <w:rPr>
                <w:rFonts w:ascii="Menlo Regular" w:hAnsi="Menlo Regular"/>
                <w:sz w:val="18"/>
                <w:szCs w:val="18"/>
              </w:rPr>
            </w:pPr>
            <w:r w:rsidRPr="00AD277C">
              <w:rPr>
                <w:rFonts w:ascii="Menlo Regular" w:hAnsi="Menlo Regular"/>
                <w:sz w:val="18"/>
                <w:szCs w:val="18"/>
              </w:rPr>
              <w:t>Ans</w:t>
            </w:r>
          </w:p>
        </w:tc>
        <w:tc>
          <w:tcPr>
            <w:tcW w:w="6882" w:type="dxa"/>
            <w:vAlign w:val="center"/>
          </w:tcPr>
          <w:p w:rsidR="00466E79" w:rsidRPr="00AD277C" w:rsidRDefault="006B538E" w:rsidP="00201FC3">
            <w:pPr>
              <w:pStyle w:val="ad"/>
              <w:ind w:firstLineChars="0" w:firstLine="0"/>
              <w:rPr>
                <w:rFonts w:ascii="Menlo Regular" w:hAnsi="Menlo Regular"/>
                <w:sz w:val="18"/>
                <w:szCs w:val="18"/>
              </w:rPr>
            </w:pPr>
            <w:r w:rsidRPr="00AD277C">
              <w:rPr>
                <w:rFonts w:ascii="Menlo Regular" w:hAnsi="Menlo Regular"/>
                <w:sz w:val="18"/>
                <w:szCs w:val="18"/>
              </w:rPr>
              <w:t>字母、数字和特殊字符</w:t>
            </w:r>
          </w:p>
        </w:tc>
      </w:tr>
      <w:tr w:rsidR="006B538E" w:rsidRPr="00AD277C" w:rsidTr="00466E79">
        <w:trPr>
          <w:jc w:val="center"/>
        </w:trPr>
        <w:tc>
          <w:tcPr>
            <w:tcW w:w="1697" w:type="dxa"/>
            <w:vAlign w:val="center"/>
          </w:tcPr>
          <w:p w:rsidR="006B538E" w:rsidRPr="00AD277C" w:rsidRDefault="006B538E" w:rsidP="00201FC3">
            <w:pPr>
              <w:pStyle w:val="ae"/>
              <w:ind w:firstLine="19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T</w:t>
            </w:r>
          </w:p>
        </w:tc>
        <w:tc>
          <w:tcPr>
            <w:tcW w:w="6882" w:type="dxa"/>
            <w:vAlign w:val="center"/>
          </w:tcPr>
          <w:p w:rsidR="006B538E" w:rsidRPr="00AD277C" w:rsidRDefault="006B538E" w:rsidP="00201FC3">
            <w:pPr>
              <w:pStyle w:val="ad"/>
              <w:ind w:firstLineChars="0" w:firstLine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时间，</w:t>
            </w:r>
            <w:r>
              <w:rPr>
                <w:rFonts w:ascii="Menlo Regular" w:hAnsi="Menlo Regular"/>
                <w:sz w:val="18"/>
                <w:szCs w:val="18"/>
              </w:rPr>
              <w:t>格式：</w:t>
            </w:r>
            <w:r>
              <w:rPr>
                <w:rFonts w:ascii="Menlo Regular" w:hAnsi="Menlo Regular" w:hint="eastAsia"/>
                <w:sz w:val="18"/>
                <w:szCs w:val="18"/>
              </w:rPr>
              <w:t xml:space="preserve"> </w:t>
            </w:r>
            <w:r>
              <w:rPr>
                <w:rFonts w:ascii="Menlo Regular" w:hAnsi="Menlo Regular"/>
                <w:sz w:val="18"/>
                <w:szCs w:val="18"/>
              </w:rPr>
              <w:t>yyyymmddhhmmss</w:t>
            </w:r>
          </w:p>
        </w:tc>
      </w:tr>
      <w:tr w:rsidR="006B538E" w:rsidRPr="00AD277C" w:rsidTr="00466E79">
        <w:trPr>
          <w:jc w:val="center"/>
        </w:trPr>
        <w:tc>
          <w:tcPr>
            <w:tcW w:w="1697" w:type="dxa"/>
            <w:vAlign w:val="center"/>
          </w:tcPr>
          <w:p w:rsidR="006B538E" w:rsidRPr="00AD277C" w:rsidRDefault="006B538E" w:rsidP="00201FC3">
            <w:pPr>
              <w:pStyle w:val="ae"/>
              <w:ind w:firstLine="19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D</w:t>
            </w:r>
          </w:p>
        </w:tc>
        <w:tc>
          <w:tcPr>
            <w:tcW w:w="6882" w:type="dxa"/>
            <w:vAlign w:val="center"/>
          </w:tcPr>
          <w:p w:rsidR="006B538E" w:rsidRPr="00AD277C" w:rsidRDefault="000177D5" w:rsidP="00201FC3">
            <w:pPr>
              <w:pStyle w:val="ad"/>
              <w:ind w:firstLineChars="0" w:firstLine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日期，</w:t>
            </w:r>
            <w:r>
              <w:rPr>
                <w:rFonts w:ascii="Menlo Regular" w:hAnsi="Menlo Regular"/>
                <w:sz w:val="18"/>
                <w:szCs w:val="18"/>
              </w:rPr>
              <w:t>格式：</w:t>
            </w:r>
            <w:r>
              <w:rPr>
                <w:rFonts w:ascii="Menlo Regular" w:hAnsi="Menlo Regular" w:hint="eastAsia"/>
                <w:sz w:val="18"/>
                <w:szCs w:val="18"/>
              </w:rPr>
              <w:t xml:space="preserve"> </w:t>
            </w:r>
            <w:r>
              <w:rPr>
                <w:rFonts w:ascii="Menlo Regular" w:hAnsi="Menlo Regular"/>
                <w:sz w:val="18"/>
                <w:szCs w:val="18"/>
              </w:rPr>
              <w:t>yyyymmdd</w:t>
            </w:r>
          </w:p>
        </w:tc>
      </w:tr>
      <w:tr w:rsidR="006B538E" w:rsidRPr="00AD277C" w:rsidTr="00466E79">
        <w:trPr>
          <w:jc w:val="center"/>
        </w:trPr>
        <w:tc>
          <w:tcPr>
            <w:tcW w:w="1697" w:type="dxa"/>
            <w:vAlign w:val="center"/>
          </w:tcPr>
          <w:p w:rsidR="006B538E" w:rsidRDefault="004D2AD4" w:rsidP="00201FC3">
            <w:pPr>
              <w:pStyle w:val="ae"/>
              <w:ind w:firstLine="19"/>
              <w:rPr>
                <w:rFonts w:ascii="Menlo Regular" w:hAnsi="Menlo Regular"/>
                <w:sz w:val="18"/>
                <w:szCs w:val="18"/>
              </w:rPr>
            </w:pPr>
            <w:r w:rsidRPr="00AD277C">
              <w:rPr>
                <w:rFonts w:ascii="Menlo Regular" w:hAnsi="Menlo Regular"/>
                <w:sz w:val="18"/>
                <w:szCs w:val="18"/>
              </w:rPr>
              <w:t>VAR</w:t>
            </w:r>
          </w:p>
        </w:tc>
        <w:tc>
          <w:tcPr>
            <w:tcW w:w="6882" w:type="dxa"/>
            <w:vAlign w:val="center"/>
          </w:tcPr>
          <w:p w:rsidR="006B538E" w:rsidRPr="00AD277C" w:rsidRDefault="001D0F0C" w:rsidP="00201FC3">
            <w:pPr>
              <w:pStyle w:val="ad"/>
              <w:ind w:firstLineChars="0" w:firstLine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/>
                <w:sz w:val="18"/>
                <w:szCs w:val="18"/>
              </w:rPr>
              <w:t>字母、数字</w:t>
            </w:r>
            <w:r>
              <w:rPr>
                <w:rFonts w:ascii="Menlo Regular" w:hAnsi="Menlo Regular" w:hint="eastAsia"/>
                <w:sz w:val="18"/>
                <w:szCs w:val="18"/>
              </w:rPr>
              <w:t>、</w:t>
            </w:r>
            <w:r w:rsidRPr="00AD277C">
              <w:rPr>
                <w:rFonts w:ascii="Menlo Regular" w:hAnsi="Menlo Regular"/>
                <w:sz w:val="18"/>
                <w:szCs w:val="18"/>
              </w:rPr>
              <w:t>特殊字符</w:t>
            </w:r>
            <w:r>
              <w:rPr>
                <w:rFonts w:ascii="Menlo Regular" w:hAnsi="Menlo Regular" w:hint="eastAsia"/>
                <w:sz w:val="18"/>
                <w:szCs w:val="18"/>
              </w:rPr>
              <w:t>、</w:t>
            </w:r>
            <w:r w:rsidR="00161B31">
              <w:rPr>
                <w:rFonts w:ascii="Menlo Regular" w:hAnsi="Menlo Regular" w:hint="eastAsia"/>
                <w:sz w:val="18"/>
                <w:szCs w:val="18"/>
              </w:rPr>
              <w:t>中文</w:t>
            </w:r>
          </w:p>
        </w:tc>
      </w:tr>
      <w:tr w:rsidR="006B538E" w:rsidRPr="00AD277C" w:rsidTr="00466E79">
        <w:trPr>
          <w:jc w:val="center"/>
        </w:trPr>
        <w:tc>
          <w:tcPr>
            <w:tcW w:w="1697" w:type="dxa"/>
            <w:vAlign w:val="center"/>
          </w:tcPr>
          <w:p w:rsidR="006B538E" w:rsidRDefault="00867F6C" w:rsidP="00201FC3">
            <w:pPr>
              <w:pStyle w:val="ae"/>
              <w:ind w:firstLine="19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CHAR</w:t>
            </w:r>
          </w:p>
        </w:tc>
        <w:tc>
          <w:tcPr>
            <w:tcW w:w="6882" w:type="dxa"/>
            <w:vAlign w:val="center"/>
          </w:tcPr>
          <w:p w:rsidR="006B538E" w:rsidRPr="00AD277C" w:rsidRDefault="00EA3876" w:rsidP="00201FC3">
            <w:pPr>
              <w:pStyle w:val="ad"/>
              <w:ind w:firstLineChars="0" w:firstLine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单个</w:t>
            </w:r>
            <w:r>
              <w:rPr>
                <w:rFonts w:ascii="Menlo Regular" w:hAnsi="Menlo Regular"/>
                <w:sz w:val="18"/>
                <w:szCs w:val="18"/>
              </w:rPr>
              <w:t>字符</w:t>
            </w:r>
          </w:p>
        </w:tc>
      </w:tr>
      <w:tr w:rsidR="00867F6C" w:rsidRPr="00AD277C" w:rsidTr="00466E79">
        <w:trPr>
          <w:jc w:val="center"/>
        </w:trPr>
        <w:tc>
          <w:tcPr>
            <w:tcW w:w="1697" w:type="dxa"/>
            <w:vAlign w:val="center"/>
          </w:tcPr>
          <w:p w:rsidR="00867F6C" w:rsidRDefault="00867F6C" w:rsidP="00201FC3">
            <w:pPr>
              <w:pStyle w:val="ae"/>
              <w:ind w:firstLine="19"/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6882" w:type="dxa"/>
            <w:vAlign w:val="center"/>
          </w:tcPr>
          <w:p w:rsidR="00867F6C" w:rsidRPr="00AD277C" w:rsidRDefault="00867F6C" w:rsidP="00201FC3">
            <w:pPr>
              <w:pStyle w:val="ad"/>
              <w:ind w:firstLineChars="0" w:firstLine="0"/>
              <w:rPr>
                <w:rFonts w:ascii="Menlo Regular" w:hAnsi="Menlo Regular"/>
                <w:sz w:val="18"/>
                <w:szCs w:val="18"/>
              </w:rPr>
            </w:pPr>
          </w:p>
        </w:tc>
      </w:tr>
    </w:tbl>
    <w:p w:rsidR="007E730B" w:rsidRDefault="00B2085A" w:rsidP="00B2085A">
      <w:pPr>
        <w:pStyle w:val="2"/>
        <w:tabs>
          <w:tab w:val="clear" w:pos="992"/>
        </w:tabs>
        <w:rPr>
          <w:sz w:val="30"/>
          <w:szCs w:val="30"/>
        </w:rPr>
      </w:pPr>
      <w:bookmarkStart w:id="63" w:name="_Toc407619205"/>
      <w:r>
        <w:rPr>
          <w:rFonts w:hint="eastAsia"/>
          <w:sz w:val="30"/>
          <w:szCs w:val="30"/>
        </w:rPr>
        <w:t>订单</w:t>
      </w:r>
      <w:r>
        <w:rPr>
          <w:sz w:val="30"/>
          <w:szCs w:val="30"/>
        </w:rPr>
        <w:t>状态</w:t>
      </w:r>
      <w:r w:rsidR="007E730B" w:rsidRPr="007E730B">
        <w:rPr>
          <w:sz w:val="30"/>
          <w:szCs w:val="30"/>
        </w:rPr>
        <w:t>说明</w:t>
      </w:r>
      <w:bookmarkEnd w:id="63"/>
    </w:p>
    <w:tbl>
      <w:tblPr>
        <w:tblW w:w="840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6520"/>
      </w:tblGrid>
      <w:tr w:rsidR="00B2085A" w:rsidRPr="00AD277C" w:rsidTr="009C10CB">
        <w:trPr>
          <w:tblHeader/>
          <w:jc w:val="center"/>
        </w:trPr>
        <w:tc>
          <w:tcPr>
            <w:tcW w:w="1883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/>
            <w:vAlign w:val="center"/>
          </w:tcPr>
          <w:p w:rsidR="00B2085A" w:rsidRPr="00AD277C" w:rsidRDefault="00B2085A" w:rsidP="00201FC3">
            <w:pPr>
              <w:pStyle w:val="ae"/>
              <w:ind w:firstLine="19"/>
              <w:rPr>
                <w:rFonts w:ascii="Menlo Regular" w:hAnsi="Menlo Regular"/>
                <w:b/>
                <w:sz w:val="18"/>
                <w:szCs w:val="18"/>
              </w:rPr>
            </w:pPr>
            <w:r>
              <w:rPr>
                <w:rFonts w:ascii="Menlo Regular" w:hint="eastAsia"/>
                <w:b/>
                <w:sz w:val="18"/>
                <w:szCs w:val="18"/>
              </w:rPr>
              <w:t>订单</w:t>
            </w:r>
            <w:r>
              <w:rPr>
                <w:rFonts w:ascii="Menlo Regular"/>
                <w:b/>
                <w:sz w:val="18"/>
                <w:szCs w:val="18"/>
              </w:rPr>
              <w:t>状态</w:t>
            </w:r>
          </w:p>
        </w:tc>
        <w:tc>
          <w:tcPr>
            <w:tcW w:w="6520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/>
            <w:vAlign w:val="center"/>
          </w:tcPr>
          <w:p w:rsidR="00B2085A" w:rsidRPr="00AD277C" w:rsidRDefault="00B2085A" w:rsidP="00201FC3">
            <w:pPr>
              <w:pStyle w:val="ae"/>
              <w:ind w:firstLine="19"/>
              <w:rPr>
                <w:rFonts w:ascii="Menlo Regular" w:hAnsi="Menlo Regular"/>
                <w:b/>
                <w:sz w:val="18"/>
                <w:szCs w:val="18"/>
              </w:rPr>
            </w:pPr>
            <w:r>
              <w:rPr>
                <w:rFonts w:ascii="Menlo Regular" w:hint="eastAsia"/>
                <w:b/>
                <w:sz w:val="18"/>
                <w:szCs w:val="18"/>
              </w:rPr>
              <w:t>状态说明</w:t>
            </w:r>
          </w:p>
        </w:tc>
      </w:tr>
      <w:tr w:rsidR="00B2085A" w:rsidRPr="00AD277C" w:rsidTr="009C10CB">
        <w:trPr>
          <w:jc w:val="center"/>
        </w:trPr>
        <w:tc>
          <w:tcPr>
            <w:tcW w:w="1883" w:type="dxa"/>
            <w:tcBorders>
              <w:top w:val="single" w:sz="8" w:space="0" w:color="auto"/>
              <w:bottom w:val="single" w:sz="8" w:space="0" w:color="auto"/>
            </w:tcBorders>
          </w:tcPr>
          <w:p w:rsidR="00B2085A" w:rsidRPr="004D50AC" w:rsidRDefault="00B2085A" w:rsidP="00B2085A">
            <w:pPr>
              <w:pStyle w:val="af"/>
            </w:pPr>
            <w:r w:rsidRPr="004D50AC">
              <w:rPr>
                <w:rFonts w:hint="eastAsia"/>
              </w:rPr>
              <w:t>“</w:t>
            </w:r>
            <w:r w:rsidRPr="004D50AC">
              <w:t>01</w:t>
            </w:r>
            <w:r w:rsidRPr="004D50AC">
              <w:rPr>
                <w:rFonts w:hint="eastAsia"/>
              </w:rPr>
              <w:t>”</w:t>
            </w:r>
          </w:p>
        </w:tc>
        <w:tc>
          <w:tcPr>
            <w:tcW w:w="65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2085A" w:rsidRPr="004D50AC" w:rsidRDefault="00B2085A" w:rsidP="00B2085A">
            <w:pPr>
              <w:pStyle w:val="af"/>
              <w:jc w:val="left"/>
            </w:pPr>
            <w:r w:rsidRPr="004D50AC">
              <w:rPr>
                <w:rFonts w:hint="eastAsia"/>
              </w:rPr>
              <w:t>未支付</w:t>
            </w:r>
          </w:p>
        </w:tc>
      </w:tr>
      <w:tr w:rsidR="00B2085A" w:rsidRPr="00AD277C" w:rsidTr="009C10CB">
        <w:trPr>
          <w:jc w:val="center"/>
        </w:trPr>
        <w:tc>
          <w:tcPr>
            <w:tcW w:w="1883" w:type="dxa"/>
            <w:tcBorders>
              <w:top w:val="single" w:sz="8" w:space="0" w:color="auto"/>
              <w:bottom w:val="single" w:sz="8" w:space="0" w:color="auto"/>
            </w:tcBorders>
          </w:tcPr>
          <w:p w:rsidR="00B2085A" w:rsidRPr="004D50AC" w:rsidRDefault="00B2085A" w:rsidP="00B2085A">
            <w:pPr>
              <w:pStyle w:val="af"/>
            </w:pPr>
            <w:r w:rsidRPr="004D50AC">
              <w:rPr>
                <w:rFonts w:hint="eastAsia"/>
              </w:rPr>
              <w:t>“</w:t>
            </w:r>
            <w:r w:rsidRPr="004D50AC">
              <w:t>02</w:t>
            </w:r>
            <w:r w:rsidRPr="004D50AC">
              <w:rPr>
                <w:rFonts w:hint="eastAsia"/>
              </w:rPr>
              <w:t>”</w:t>
            </w:r>
          </w:p>
        </w:tc>
        <w:tc>
          <w:tcPr>
            <w:tcW w:w="65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2085A" w:rsidRPr="004D50AC" w:rsidRDefault="00B2085A" w:rsidP="00B2085A">
            <w:pPr>
              <w:pStyle w:val="af"/>
              <w:jc w:val="left"/>
            </w:pPr>
            <w:r w:rsidRPr="004D50AC">
              <w:rPr>
                <w:rFonts w:hint="eastAsia"/>
              </w:rPr>
              <w:t>已支付</w:t>
            </w:r>
          </w:p>
        </w:tc>
      </w:tr>
      <w:tr w:rsidR="00B2085A" w:rsidRPr="00AD277C" w:rsidTr="009C10CB">
        <w:trPr>
          <w:jc w:val="center"/>
        </w:trPr>
        <w:tc>
          <w:tcPr>
            <w:tcW w:w="1883" w:type="dxa"/>
            <w:tcBorders>
              <w:top w:val="single" w:sz="8" w:space="0" w:color="auto"/>
              <w:bottom w:val="single" w:sz="8" w:space="0" w:color="auto"/>
            </w:tcBorders>
          </w:tcPr>
          <w:p w:rsidR="00B2085A" w:rsidRPr="004D50AC" w:rsidRDefault="00B2085A" w:rsidP="00B2085A">
            <w:pPr>
              <w:pStyle w:val="af"/>
            </w:pPr>
            <w:r w:rsidRPr="004D50AC">
              <w:rPr>
                <w:rFonts w:hint="eastAsia"/>
              </w:rPr>
              <w:t>“</w:t>
            </w:r>
            <w:r w:rsidRPr="004D50AC">
              <w:t>03</w:t>
            </w:r>
            <w:r w:rsidRPr="004D50AC">
              <w:rPr>
                <w:rFonts w:hint="eastAsia"/>
              </w:rPr>
              <w:t>”</w:t>
            </w:r>
          </w:p>
        </w:tc>
        <w:tc>
          <w:tcPr>
            <w:tcW w:w="65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2085A" w:rsidRPr="004D50AC" w:rsidRDefault="00B2085A" w:rsidP="00B2085A">
            <w:pPr>
              <w:pStyle w:val="af"/>
              <w:jc w:val="left"/>
            </w:pPr>
            <w:r w:rsidRPr="004D50AC">
              <w:rPr>
                <w:rFonts w:hint="eastAsia"/>
              </w:rPr>
              <w:t>已退款</w:t>
            </w:r>
            <w:r w:rsidRPr="004D50AC">
              <w:rPr>
                <w:rFonts w:hint="eastAsia"/>
              </w:rPr>
              <w:t>(</w:t>
            </w:r>
            <w:r w:rsidRPr="004D50AC">
              <w:rPr>
                <w:rFonts w:hint="eastAsia"/>
              </w:rPr>
              <w:t>全额撤销</w:t>
            </w:r>
            <w:r w:rsidRPr="004D50AC">
              <w:rPr>
                <w:rFonts w:hint="eastAsia"/>
              </w:rPr>
              <w:t>/</w:t>
            </w:r>
            <w:r w:rsidRPr="004D50AC">
              <w:rPr>
                <w:rFonts w:hint="eastAsia"/>
              </w:rPr>
              <w:t>冲正</w:t>
            </w:r>
            <w:r w:rsidRPr="004D50AC">
              <w:rPr>
                <w:rFonts w:hint="eastAsia"/>
              </w:rPr>
              <w:t>)</w:t>
            </w:r>
          </w:p>
        </w:tc>
      </w:tr>
      <w:tr w:rsidR="00B2085A" w:rsidRPr="00AD277C" w:rsidTr="009C10CB">
        <w:trPr>
          <w:jc w:val="center"/>
        </w:trPr>
        <w:tc>
          <w:tcPr>
            <w:tcW w:w="1883" w:type="dxa"/>
            <w:tcBorders>
              <w:top w:val="single" w:sz="8" w:space="0" w:color="auto"/>
              <w:bottom w:val="single" w:sz="8" w:space="0" w:color="auto"/>
            </w:tcBorders>
          </w:tcPr>
          <w:p w:rsidR="00B2085A" w:rsidRPr="004D50AC" w:rsidRDefault="00B2085A" w:rsidP="00B2085A">
            <w:pPr>
              <w:pStyle w:val="af"/>
            </w:pPr>
            <w:r w:rsidRPr="004D50AC">
              <w:rPr>
                <w:rFonts w:hint="eastAsia"/>
              </w:rPr>
              <w:t>“</w:t>
            </w:r>
            <w:r w:rsidRPr="004D50AC">
              <w:t>04</w:t>
            </w:r>
            <w:r w:rsidRPr="004D50AC">
              <w:rPr>
                <w:rFonts w:hint="eastAsia"/>
              </w:rPr>
              <w:t>”</w:t>
            </w:r>
          </w:p>
        </w:tc>
        <w:tc>
          <w:tcPr>
            <w:tcW w:w="65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2085A" w:rsidRPr="004D50AC" w:rsidRDefault="00B2085A" w:rsidP="00B2085A">
            <w:pPr>
              <w:pStyle w:val="af"/>
              <w:jc w:val="left"/>
            </w:pPr>
            <w:r w:rsidRPr="004D50AC">
              <w:rPr>
                <w:rFonts w:hint="eastAsia"/>
              </w:rPr>
              <w:t>已过期</w:t>
            </w:r>
          </w:p>
        </w:tc>
      </w:tr>
      <w:tr w:rsidR="00B2085A" w:rsidRPr="00AD277C" w:rsidTr="009C10CB">
        <w:trPr>
          <w:jc w:val="center"/>
        </w:trPr>
        <w:tc>
          <w:tcPr>
            <w:tcW w:w="1883" w:type="dxa"/>
            <w:tcBorders>
              <w:top w:val="single" w:sz="8" w:space="0" w:color="auto"/>
              <w:bottom w:val="single" w:sz="8" w:space="0" w:color="auto"/>
            </w:tcBorders>
          </w:tcPr>
          <w:p w:rsidR="00B2085A" w:rsidRPr="004D50AC" w:rsidRDefault="00B2085A" w:rsidP="00B2085A">
            <w:pPr>
              <w:pStyle w:val="af"/>
            </w:pPr>
            <w:r w:rsidRPr="004D50AC">
              <w:rPr>
                <w:rFonts w:hint="eastAsia"/>
              </w:rPr>
              <w:t>“</w:t>
            </w:r>
            <w:r w:rsidRPr="004D50AC">
              <w:t>05</w:t>
            </w:r>
            <w:r w:rsidRPr="004D50AC">
              <w:rPr>
                <w:rFonts w:hint="eastAsia"/>
              </w:rPr>
              <w:t>”</w:t>
            </w:r>
          </w:p>
        </w:tc>
        <w:tc>
          <w:tcPr>
            <w:tcW w:w="65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2085A" w:rsidRPr="004D50AC" w:rsidRDefault="00B2085A" w:rsidP="00B2085A">
            <w:pPr>
              <w:pStyle w:val="af"/>
              <w:jc w:val="left"/>
            </w:pPr>
            <w:r w:rsidRPr="004D50AC">
              <w:rPr>
                <w:rFonts w:hint="eastAsia"/>
              </w:rPr>
              <w:t>已作废</w:t>
            </w:r>
          </w:p>
        </w:tc>
      </w:tr>
      <w:tr w:rsidR="00B2085A" w:rsidRPr="00AD277C" w:rsidTr="009C10CB">
        <w:trPr>
          <w:jc w:val="center"/>
        </w:trPr>
        <w:tc>
          <w:tcPr>
            <w:tcW w:w="1883" w:type="dxa"/>
            <w:tcBorders>
              <w:top w:val="single" w:sz="8" w:space="0" w:color="auto"/>
              <w:bottom w:val="single" w:sz="8" w:space="0" w:color="auto"/>
            </w:tcBorders>
          </w:tcPr>
          <w:p w:rsidR="00B2085A" w:rsidRPr="004D50AC" w:rsidRDefault="00B2085A" w:rsidP="00B2085A">
            <w:pPr>
              <w:pStyle w:val="af"/>
            </w:pPr>
            <w:r w:rsidRPr="004D50AC">
              <w:rPr>
                <w:rFonts w:hint="eastAsia"/>
              </w:rPr>
              <w:t>“</w:t>
            </w:r>
            <w:r w:rsidRPr="004D50AC">
              <w:t>06</w:t>
            </w:r>
            <w:r w:rsidRPr="004D50AC">
              <w:rPr>
                <w:rFonts w:hint="eastAsia"/>
              </w:rPr>
              <w:t>”</w:t>
            </w:r>
          </w:p>
        </w:tc>
        <w:tc>
          <w:tcPr>
            <w:tcW w:w="65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2085A" w:rsidRPr="004D50AC" w:rsidRDefault="00B2085A" w:rsidP="00B2085A">
            <w:pPr>
              <w:pStyle w:val="af"/>
              <w:jc w:val="left"/>
            </w:pPr>
            <w:r w:rsidRPr="004D50AC">
              <w:rPr>
                <w:rFonts w:hint="eastAsia"/>
              </w:rPr>
              <w:t>支付中</w:t>
            </w:r>
          </w:p>
        </w:tc>
      </w:tr>
      <w:tr w:rsidR="00B2085A" w:rsidRPr="00AD277C" w:rsidTr="009C10CB">
        <w:trPr>
          <w:jc w:val="center"/>
        </w:trPr>
        <w:tc>
          <w:tcPr>
            <w:tcW w:w="1883" w:type="dxa"/>
            <w:tcBorders>
              <w:top w:val="single" w:sz="8" w:space="0" w:color="auto"/>
              <w:bottom w:val="single" w:sz="8" w:space="0" w:color="auto"/>
            </w:tcBorders>
          </w:tcPr>
          <w:p w:rsidR="00B2085A" w:rsidRPr="004D50AC" w:rsidRDefault="00B2085A" w:rsidP="00B2085A">
            <w:pPr>
              <w:pStyle w:val="af"/>
            </w:pPr>
            <w:r w:rsidRPr="004D50AC">
              <w:rPr>
                <w:rFonts w:hint="eastAsia"/>
              </w:rPr>
              <w:t>“</w:t>
            </w:r>
            <w:r w:rsidRPr="004D50AC">
              <w:t>07</w:t>
            </w:r>
            <w:r w:rsidRPr="004D50AC">
              <w:rPr>
                <w:rFonts w:hint="eastAsia"/>
              </w:rPr>
              <w:t>”</w:t>
            </w:r>
          </w:p>
        </w:tc>
        <w:tc>
          <w:tcPr>
            <w:tcW w:w="65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2085A" w:rsidRPr="004D50AC" w:rsidRDefault="00B2085A" w:rsidP="00B2085A">
            <w:pPr>
              <w:pStyle w:val="af"/>
              <w:jc w:val="left"/>
            </w:pPr>
            <w:r w:rsidRPr="004D50AC">
              <w:rPr>
                <w:rFonts w:hint="eastAsia"/>
              </w:rPr>
              <w:t>退款中</w:t>
            </w:r>
          </w:p>
        </w:tc>
      </w:tr>
      <w:tr w:rsidR="00B2085A" w:rsidRPr="00AD277C" w:rsidTr="009C10CB">
        <w:trPr>
          <w:jc w:val="center"/>
        </w:trPr>
        <w:tc>
          <w:tcPr>
            <w:tcW w:w="1883" w:type="dxa"/>
            <w:tcBorders>
              <w:top w:val="single" w:sz="8" w:space="0" w:color="auto"/>
              <w:bottom w:val="single" w:sz="8" w:space="0" w:color="auto"/>
            </w:tcBorders>
          </w:tcPr>
          <w:p w:rsidR="00B2085A" w:rsidRPr="004D50AC" w:rsidRDefault="00B2085A" w:rsidP="00B2085A">
            <w:pPr>
              <w:pStyle w:val="af"/>
            </w:pPr>
            <w:r w:rsidRPr="004D50AC">
              <w:rPr>
                <w:rFonts w:hint="eastAsia"/>
              </w:rPr>
              <w:t>“</w:t>
            </w:r>
            <w:r w:rsidRPr="004D50AC">
              <w:t>08</w:t>
            </w:r>
            <w:r w:rsidRPr="004D50AC">
              <w:rPr>
                <w:rFonts w:hint="eastAsia"/>
              </w:rPr>
              <w:t>”</w:t>
            </w:r>
          </w:p>
        </w:tc>
        <w:tc>
          <w:tcPr>
            <w:tcW w:w="65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2085A" w:rsidRPr="004D50AC" w:rsidRDefault="00B2085A" w:rsidP="00B2085A">
            <w:pPr>
              <w:pStyle w:val="af"/>
              <w:jc w:val="left"/>
            </w:pPr>
            <w:r w:rsidRPr="004D50AC">
              <w:rPr>
                <w:rFonts w:hint="eastAsia"/>
              </w:rPr>
              <w:t>已被商户撤销</w:t>
            </w:r>
          </w:p>
        </w:tc>
      </w:tr>
      <w:tr w:rsidR="00B2085A" w:rsidRPr="00AD277C" w:rsidTr="009C10CB">
        <w:trPr>
          <w:jc w:val="center"/>
        </w:trPr>
        <w:tc>
          <w:tcPr>
            <w:tcW w:w="1883" w:type="dxa"/>
            <w:tcBorders>
              <w:top w:val="single" w:sz="8" w:space="0" w:color="auto"/>
              <w:bottom w:val="single" w:sz="8" w:space="0" w:color="auto"/>
            </w:tcBorders>
          </w:tcPr>
          <w:p w:rsidR="00B2085A" w:rsidRPr="004D50AC" w:rsidRDefault="00B2085A" w:rsidP="00B2085A">
            <w:pPr>
              <w:pStyle w:val="af"/>
            </w:pPr>
            <w:r w:rsidRPr="004D50AC">
              <w:rPr>
                <w:rFonts w:hint="eastAsia"/>
              </w:rPr>
              <w:t>“</w:t>
            </w:r>
            <w:r w:rsidRPr="004D50AC">
              <w:t>09</w:t>
            </w:r>
            <w:r w:rsidRPr="004D50AC">
              <w:rPr>
                <w:rFonts w:hint="eastAsia"/>
              </w:rPr>
              <w:t>”</w:t>
            </w:r>
          </w:p>
        </w:tc>
        <w:tc>
          <w:tcPr>
            <w:tcW w:w="65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2085A" w:rsidRPr="004D50AC" w:rsidRDefault="00B2085A" w:rsidP="00B2085A">
            <w:pPr>
              <w:pStyle w:val="af"/>
              <w:jc w:val="left"/>
            </w:pPr>
            <w:r w:rsidRPr="004D50AC">
              <w:rPr>
                <w:rFonts w:hint="eastAsia"/>
              </w:rPr>
              <w:t>已被持卡人撤销</w:t>
            </w:r>
          </w:p>
        </w:tc>
      </w:tr>
      <w:tr w:rsidR="00B2085A" w:rsidRPr="00AD277C" w:rsidTr="009C10CB">
        <w:trPr>
          <w:jc w:val="center"/>
        </w:trPr>
        <w:tc>
          <w:tcPr>
            <w:tcW w:w="1883" w:type="dxa"/>
            <w:tcBorders>
              <w:top w:val="single" w:sz="8" w:space="0" w:color="auto"/>
              <w:bottom w:val="single" w:sz="8" w:space="0" w:color="auto"/>
            </w:tcBorders>
          </w:tcPr>
          <w:p w:rsidR="00B2085A" w:rsidRPr="004D50AC" w:rsidRDefault="00B2085A" w:rsidP="00B2085A">
            <w:pPr>
              <w:pStyle w:val="af"/>
            </w:pPr>
            <w:r w:rsidRPr="004D50AC">
              <w:rPr>
                <w:rFonts w:hint="eastAsia"/>
              </w:rPr>
              <w:t>“</w:t>
            </w:r>
            <w:r w:rsidRPr="004D50AC">
              <w:rPr>
                <w:rFonts w:hint="eastAsia"/>
              </w:rPr>
              <w:t>10</w:t>
            </w:r>
            <w:r w:rsidRPr="004D50AC">
              <w:rPr>
                <w:rFonts w:hint="eastAsia"/>
              </w:rPr>
              <w:t>”</w:t>
            </w:r>
          </w:p>
        </w:tc>
        <w:tc>
          <w:tcPr>
            <w:tcW w:w="65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2085A" w:rsidRPr="004D50AC" w:rsidRDefault="00B2085A" w:rsidP="00B2085A">
            <w:pPr>
              <w:pStyle w:val="af"/>
              <w:jc w:val="left"/>
            </w:pPr>
            <w:r w:rsidRPr="004D50AC">
              <w:rPr>
                <w:rFonts w:hint="eastAsia"/>
              </w:rPr>
              <w:t>调账</w:t>
            </w:r>
            <w:r w:rsidRPr="004D50AC">
              <w:rPr>
                <w:rFonts w:hint="eastAsia"/>
              </w:rPr>
              <w:t>-</w:t>
            </w:r>
            <w:r w:rsidRPr="004D50AC">
              <w:rPr>
                <w:rFonts w:hint="eastAsia"/>
              </w:rPr>
              <w:t>支付成功</w:t>
            </w:r>
          </w:p>
        </w:tc>
      </w:tr>
      <w:tr w:rsidR="00B2085A" w:rsidRPr="00AD277C" w:rsidTr="009C10CB">
        <w:trPr>
          <w:jc w:val="center"/>
        </w:trPr>
        <w:tc>
          <w:tcPr>
            <w:tcW w:w="1883" w:type="dxa"/>
            <w:tcBorders>
              <w:top w:val="single" w:sz="8" w:space="0" w:color="auto"/>
              <w:bottom w:val="single" w:sz="8" w:space="0" w:color="auto"/>
            </w:tcBorders>
          </w:tcPr>
          <w:p w:rsidR="00B2085A" w:rsidRPr="004D50AC" w:rsidRDefault="00B2085A" w:rsidP="00B2085A">
            <w:pPr>
              <w:pStyle w:val="af"/>
            </w:pPr>
            <w:r w:rsidRPr="004D50AC">
              <w:rPr>
                <w:rFonts w:hint="eastAsia"/>
              </w:rPr>
              <w:t>“</w:t>
            </w:r>
            <w:r w:rsidRPr="004D50AC">
              <w:rPr>
                <w:rFonts w:hint="eastAsia"/>
              </w:rPr>
              <w:t>11</w:t>
            </w:r>
            <w:r w:rsidRPr="004D50AC">
              <w:rPr>
                <w:rFonts w:hint="eastAsia"/>
              </w:rPr>
              <w:t>”</w:t>
            </w:r>
          </w:p>
        </w:tc>
        <w:tc>
          <w:tcPr>
            <w:tcW w:w="65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2085A" w:rsidRPr="004D50AC" w:rsidRDefault="00B2085A" w:rsidP="00B2085A">
            <w:pPr>
              <w:pStyle w:val="af"/>
              <w:jc w:val="left"/>
            </w:pPr>
            <w:r w:rsidRPr="004D50AC">
              <w:rPr>
                <w:rFonts w:hint="eastAsia"/>
              </w:rPr>
              <w:t>调账</w:t>
            </w:r>
            <w:r w:rsidRPr="004D50AC">
              <w:rPr>
                <w:rFonts w:hint="eastAsia"/>
              </w:rPr>
              <w:t>-</w:t>
            </w:r>
            <w:r w:rsidRPr="004D50AC">
              <w:rPr>
                <w:rFonts w:hint="eastAsia"/>
              </w:rPr>
              <w:t>退款成功</w:t>
            </w:r>
          </w:p>
        </w:tc>
      </w:tr>
      <w:tr w:rsidR="00B2085A" w:rsidRPr="00AD277C" w:rsidTr="009C10CB">
        <w:trPr>
          <w:jc w:val="center"/>
        </w:trPr>
        <w:tc>
          <w:tcPr>
            <w:tcW w:w="1883" w:type="dxa"/>
            <w:tcBorders>
              <w:top w:val="single" w:sz="8" w:space="0" w:color="auto"/>
              <w:bottom w:val="single" w:sz="8" w:space="0" w:color="auto"/>
            </w:tcBorders>
          </w:tcPr>
          <w:p w:rsidR="00B2085A" w:rsidRPr="004D50AC" w:rsidRDefault="00B2085A" w:rsidP="00B2085A">
            <w:pPr>
              <w:pStyle w:val="af"/>
            </w:pPr>
            <w:r w:rsidRPr="004D50AC">
              <w:t>“</w:t>
            </w:r>
            <w:r w:rsidRPr="004D50AC">
              <w:rPr>
                <w:rFonts w:hint="eastAsia"/>
              </w:rPr>
              <w:t>12</w:t>
            </w:r>
            <w:r w:rsidRPr="004D50AC">
              <w:t>”</w:t>
            </w:r>
          </w:p>
        </w:tc>
        <w:tc>
          <w:tcPr>
            <w:tcW w:w="65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2085A" w:rsidRPr="004D50AC" w:rsidRDefault="00B2085A" w:rsidP="00B2085A">
            <w:pPr>
              <w:pStyle w:val="af"/>
              <w:jc w:val="left"/>
            </w:pPr>
            <w:r w:rsidRPr="004D50AC">
              <w:rPr>
                <w:rFonts w:hint="eastAsia"/>
              </w:rPr>
              <w:t>已退货</w:t>
            </w:r>
          </w:p>
        </w:tc>
      </w:tr>
      <w:tr w:rsidR="00B2085A" w:rsidRPr="00AD277C" w:rsidTr="009C10CB">
        <w:trPr>
          <w:jc w:val="center"/>
        </w:trPr>
        <w:tc>
          <w:tcPr>
            <w:tcW w:w="1883" w:type="dxa"/>
            <w:tcBorders>
              <w:top w:val="single" w:sz="8" w:space="0" w:color="auto"/>
            </w:tcBorders>
          </w:tcPr>
          <w:p w:rsidR="00B2085A" w:rsidRPr="004D50AC" w:rsidRDefault="00B2085A" w:rsidP="00B2085A">
            <w:pPr>
              <w:pStyle w:val="af"/>
            </w:pPr>
          </w:p>
        </w:tc>
        <w:tc>
          <w:tcPr>
            <w:tcW w:w="6520" w:type="dxa"/>
            <w:tcBorders>
              <w:top w:val="single" w:sz="8" w:space="0" w:color="auto"/>
            </w:tcBorders>
            <w:vAlign w:val="center"/>
          </w:tcPr>
          <w:p w:rsidR="00B2085A" w:rsidRPr="00AD277C" w:rsidRDefault="00B2085A" w:rsidP="00B2085A">
            <w:pPr>
              <w:pStyle w:val="ad"/>
              <w:ind w:firstLineChars="0" w:firstLine="0"/>
              <w:rPr>
                <w:rFonts w:ascii="Menlo Regular" w:hAnsi="Menlo Regular"/>
                <w:sz w:val="18"/>
                <w:szCs w:val="18"/>
              </w:rPr>
            </w:pPr>
          </w:p>
        </w:tc>
      </w:tr>
    </w:tbl>
    <w:p w:rsidR="00B2085A" w:rsidRDefault="00B2085A" w:rsidP="00B2085A"/>
    <w:p w:rsidR="00853294" w:rsidRPr="00853294" w:rsidRDefault="00BD05EF" w:rsidP="00E60E34">
      <w:pPr>
        <w:pStyle w:val="2"/>
        <w:tabs>
          <w:tab w:val="clear" w:pos="992"/>
        </w:tabs>
        <w:rPr>
          <w:sz w:val="30"/>
          <w:szCs w:val="30"/>
        </w:rPr>
      </w:pPr>
      <w:bookmarkStart w:id="64" w:name="_Toc407619206"/>
      <w:r>
        <w:rPr>
          <w:rFonts w:hint="eastAsia"/>
          <w:sz w:val="30"/>
          <w:szCs w:val="30"/>
        </w:rPr>
        <w:t>测试</w:t>
      </w:r>
      <w:r>
        <w:rPr>
          <w:sz w:val="30"/>
          <w:szCs w:val="30"/>
        </w:rPr>
        <w:t>数据</w:t>
      </w:r>
      <w:r w:rsidR="00853294" w:rsidRPr="00853294">
        <w:rPr>
          <w:sz w:val="30"/>
          <w:szCs w:val="30"/>
        </w:rPr>
        <w:t>说明</w:t>
      </w:r>
      <w:r w:rsidR="009D2C18">
        <w:rPr>
          <w:rFonts w:hint="eastAsia"/>
          <w:sz w:val="30"/>
          <w:szCs w:val="30"/>
        </w:rPr>
        <w:t>（测试</w:t>
      </w:r>
      <w:r w:rsidR="009D2C18">
        <w:rPr>
          <w:sz w:val="30"/>
          <w:szCs w:val="30"/>
        </w:rPr>
        <w:t>环境）</w:t>
      </w:r>
      <w:bookmarkEnd w:id="64"/>
    </w:p>
    <w:p w:rsidR="00853294" w:rsidRDefault="00066871" w:rsidP="00066871">
      <w:pPr>
        <w:pStyle w:val="ac"/>
        <w:numPr>
          <w:ilvl w:val="0"/>
          <w:numId w:val="41"/>
        </w:numPr>
        <w:ind w:firstLineChars="0"/>
      </w:pPr>
      <w:r>
        <w:rPr>
          <w:rFonts w:hint="eastAsia"/>
        </w:rPr>
        <w:t>测试银行</w:t>
      </w:r>
      <w:r>
        <w:t>卡</w:t>
      </w:r>
      <w:r>
        <w:rPr>
          <w:rFonts w:hint="eastAsia"/>
        </w:rPr>
        <w:t>：</w:t>
      </w:r>
      <w:r w:rsidR="00271AAC">
        <w:rPr>
          <w:rFonts w:hint="eastAsia"/>
        </w:rPr>
        <w:t>可以</w:t>
      </w:r>
      <w:r w:rsidR="00271AAC">
        <w:t>使用自己的银行卡</w:t>
      </w:r>
      <w:r w:rsidR="00271AAC">
        <w:rPr>
          <w:rFonts w:hint="eastAsia"/>
        </w:rPr>
        <w:t>卡</w:t>
      </w:r>
      <w:r w:rsidR="00271AAC">
        <w:t>号，后面</w:t>
      </w:r>
      <w:r w:rsidR="00271AAC">
        <w:rPr>
          <w:rFonts w:hint="eastAsia"/>
        </w:rPr>
        <w:t>5</w:t>
      </w:r>
      <w:r w:rsidR="00271AAC">
        <w:rPr>
          <w:rFonts w:hint="eastAsia"/>
        </w:rPr>
        <w:t>位</w:t>
      </w:r>
      <w:r w:rsidR="00271AAC">
        <w:t>随便填写即可。</w:t>
      </w:r>
    </w:p>
    <w:p w:rsidR="009169AC" w:rsidRDefault="009169AC" w:rsidP="00066871">
      <w:pPr>
        <w:pStyle w:val="ac"/>
        <w:numPr>
          <w:ilvl w:val="1"/>
          <w:numId w:val="41"/>
        </w:numPr>
        <w:ind w:firstLineChars="0"/>
      </w:pPr>
      <w:r>
        <w:rPr>
          <w:rFonts w:hint="eastAsia"/>
        </w:rPr>
        <w:t>借记卡</w:t>
      </w:r>
      <w:r>
        <w:t>：</w:t>
      </w:r>
    </w:p>
    <w:p w:rsidR="00066871" w:rsidRPr="00714565" w:rsidRDefault="00066871" w:rsidP="009169AC">
      <w:pPr>
        <w:pStyle w:val="ac"/>
        <w:numPr>
          <w:ilvl w:val="2"/>
          <w:numId w:val="41"/>
        </w:numPr>
        <w:ind w:firstLineChars="0"/>
      </w:pPr>
      <w:r w:rsidRPr="00714565">
        <w:rPr>
          <w:rFonts w:hint="eastAsia"/>
        </w:rPr>
        <w:t>工行：</w:t>
      </w:r>
      <w:r w:rsidRPr="00714565">
        <w:rPr>
          <w:rFonts w:hint="eastAsia"/>
        </w:rPr>
        <w:t xml:space="preserve">62220236020760xxxxx //xxxxx </w:t>
      </w:r>
      <w:r w:rsidRPr="00714565">
        <w:rPr>
          <w:rFonts w:hint="eastAsia"/>
        </w:rPr>
        <w:t>可以改成任意数字</w:t>
      </w:r>
    </w:p>
    <w:p w:rsidR="00066871" w:rsidRPr="00714565" w:rsidRDefault="00066871" w:rsidP="009169AC">
      <w:pPr>
        <w:pStyle w:val="ac"/>
        <w:numPr>
          <w:ilvl w:val="2"/>
          <w:numId w:val="41"/>
        </w:numPr>
        <w:ind w:firstLineChars="0"/>
      </w:pPr>
      <w:r w:rsidRPr="00714565">
        <w:rPr>
          <w:rFonts w:hint="eastAsia"/>
        </w:rPr>
        <w:t>招行：</w:t>
      </w:r>
      <w:r w:rsidRPr="00714565">
        <w:t>62258820134</w:t>
      </w:r>
      <w:r w:rsidRPr="00714565">
        <w:rPr>
          <w:rFonts w:hint="eastAsia"/>
        </w:rPr>
        <w:t xml:space="preserve">xxxxx//xxxxx </w:t>
      </w:r>
      <w:r w:rsidRPr="00714565">
        <w:rPr>
          <w:rFonts w:hint="eastAsia"/>
        </w:rPr>
        <w:t>可以改成任意数字</w:t>
      </w:r>
    </w:p>
    <w:p w:rsidR="00066871" w:rsidRPr="00714565" w:rsidRDefault="00066871" w:rsidP="009169AC">
      <w:pPr>
        <w:pStyle w:val="ac"/>
        <w:numPr>
          <w:ilvl w:val="2"/>
          <w:numId w:val="41"/>
        </w:numPr>
        <w:ind w:firstLineChars="0"/>
      </w:pPr>
      <w:r w:rsidRPr="00714565">
        <w:rPr>
          <w:rFonts w:hint="eastAsia"/>
        </w:rPr>
        <w:t>农行：</w:t>
      </w:r>
      <w:r w:rsidRPr="00714565">
        <w:rPr>
          <w:rFonts w:hint="eastAsia"/>
        </w:rPr>
        <w:t xml:space="preserve">62284800822360xxxxx //xxxxx </w:t>
      </w:r>
      <w:r w:rsidRPr="00714565">
        <w:rPr>
          <w:rFonts w:hint="eastAsia"/>
        </w:rPr>
        <w:t>可以改成任意数字</w:t>
      </w:r>
    </w:p>
    <w:p w:rsidR="00066871" w:rsidRPr="00714565" w:rsidRDefault="00066871" w:rsidP="009169AC">
      <w:pPr>
        <w:pStyle w:val="ac"/>
        <w:numPr>
          <w:ilvl w:val="2"/>
          <w:numId w:val="41"/>
        </w:numPr>
        <w:ind w:firstLineChars="0"/>
      </w:pPr>
      <w:r w:rsidRPr="00714565">
        <w:rPr>
          <w:rFonts w:hint="eastAsia"/>
        </w:rPr>
        <w:t>建行：</w:t>
      </w:r>
      <w:r w:rsidRPr="00714565">
        <w:rPr>
          <w:rFonts w:hint="eastAsia"/>
        </w:rPr>
        <w:t xml:space="preserve">62270033241260xxxxx //xxxxx </w:t>
      </w:r>
      <w:r w:rsidRPr="00714565">
        <w:rPr>
          <w:rFonts w:hint="eastAsia"/>
        </w:rPr>
        <w:t>可以改成任意数字</w:t>
      </w:r>
    </w:p>
    <w:p w:rsidR="00066871" w:rsidRDefault="00066871" w:rsidP="009169AC">
      <w:pPr>
        <w:pStyle w:val="ac"/>
        <w:numPr>
          <w:ilvl w:val="2"/>
          <w:numId w:val="41"/>
        </w:numPr>
        <w:ind w:firstLineChars="0"/>
      </w:pPr>
      <w:r w:rsidRPr="00714565">
        <w:rPr>
          <w:rFonts w:hint="eastAsia"/>
        </w:rPr>
        <w:t>交行：</w:t>
      </w:r>
      <w:r w:rsidRPr="00714565">
        <w:rPr>
          <w:rFonts w:hint="eastAsia"/>
        </w:rPr>
        <w:t xml:space="preserve">62226007100160xxxxx //xxxxx </w:t>
      </w:r>
      <w:r w:rsidRPr="00714565">
        <w:rPr>
          <w:rFonts w:hint="eastAsia"/>
        </w:rPr>
        <w:t>可以改成任意数字</w:t>
      </w:r>
    </w:p>
    <w:p w:rsidR="009169AC" w:rsidRDefault="009169AC" w:rsidP="009169AC">
      <w:pPr>
        <w:pStyle w:val="ac"/>
        <w:numPr>
          <w:ilvl w:val="1"/>
          <w:numId w:val="41"/>
        </w:numPr>
        <w:ind w:firstLineChars="0"/>
      </w:pPr>
      <w:r>
        <w:rPr>
          <w:rFonts w:hint="eastAsia"/>
        </w:rPr>
        <w:t>信用卡</w:t>
      </w:r>
      <w:r>
        <w:t>：</w:t>
      </w:r>
    </w:p>
    <w:p w:rsidR="00090B17" w:rsidRPr="00714565" w:rsidRDefault="00090B17" w:rsidP="00090B17">
      <w:pPr>
        <w:pStyle w:val="ac"/>
        <w:numPr>
          <w:ilvl w:val="2"/>
          <w:numId w:val="41"/>
        </w:numPr>
        <w:ind w:firstLineChars="0"/>
      </w:pPr>
      <w:r w:rsidRPr="00714565">
        <w:rPr>
          <w:rFonts w:hint="eastAsia"/>
        </w:rPr>
        <w:t>建行：</w:t>
      </w:r>
      <w:r w:rsidRPr="00714565">
        <w:rPr>
          <w:rFonts w:hint="eastAsia"/>
        </w:rPr>
        <w:t xml:space="preserve">43674501160xxxxx //xxxxx </w:t>
      </w:r>
      <w:r w:rsidRPr="00714565">
        <w:rPr>
          <w:rFonts w:hint="eastAsia"/>
        </w:rPr>
        <w:t>可以改成任意数字</w:t>
      </w:r>
    </w:p>
    <w:p w:rsidR="00090B17" w:rsidRPr="00714565" w:rsidRDefault="00090B17" w:rsidP="00090B17">
      <w:pPr>
        <w:pStyle w:val="ac"/>
        <w:numPr>
          <w:ilvl w:val="2"/>
          <w:numId w:val="41"/>
        </w:numPr>
        <w:ind w:firstLineChars="0"/>
      </w:pPr>
      <w:r w:rsidRPr="00714565">
        <w:rPr>
          <w:rFonts w:hint="eastAsia"/>
        </w:rPr>
        <w:lastRenderedPageBreak/>
        <w:t>工行：</w:t>
      </w:r>
      <w:r w:rsidRPr="00714565">
        <w:rPr>
          <w:rFonts w:hint="eastAsia"/>
        </w:rPr>
        <w:t xml:space="preserve">62222514560xxxxx //xxxxx </w:t>
      </w:r>
      <w:r w:rsidRPr="00714565">
        <w:rPr>
          <w:rFonts w:hint="eastAsia"/>
        </w:rPr>
        <w:t>可以改成任意数字</w:t>
      </w:r>
    </w:p>
    <w:p w:rsidR="00090B17" w:rsidRDefault="00090B17" w:rsidP="00090B17">
      <w:pPr>
        <w:pStyle w:val="ac"/>
        <w:numPr>
          <w:ilvl w:val="2"/>
          <w:numId w:val="41"/>
        </w:numPr>
        <w:ind w:firstLineChars="0"/>
      </w:pPr>
      <w:r w:rsidRPr="00714565">
        <w:rPr>
          <w:rFonts w:hint="eastAsia"/>
        </w:rPr>
        <w:t>兴业：</w:t>
      </w:r>
      <w:r w:rsidRPr="00714565">
        <w:rPr>
          <w:rFonts w:hint="eastAsia"/>
        </w:rPr>
        <w:t xml:space="preserve">62290106860xxxxx //xxxxx </w:t>
      </w:r>
      <w:r w:rsidRPr="00714565">
        <w:rPr>
          <w:rFonts w:hint="eastAsia"/>
        </w:rPr>
        <w:t>可以改成任意数字</w:t>
      </w:r>
    </w:p>
    <w:p w:rsidR="00516F69" w:rsidRDefault="00516F69" w:rsidP="00066871">
      <w:pPr>
        <w:pStyle w:val="ac"/>
        <w:numPr>
          <w:ilvl w:val="0"/>
          <w:numId w:val="41"/>
        </w:numPr>
        <w:ind w:firstLineChars="0"/>
      </w:pPr>
      <w:r>
        <w:rPr>
          <w:rFonts w:hint="eastAsia"/>
        </w:rPr>
        <w:t>证件</w:t>
      </w:r>
      <w:r>
        <w:t>号码：输入</w:t>
      </w:r>
      <w:r>
        <w:rPr>
          <w:rFonts w:hint="eastAsia"/>
        </w:rPr>
        <w:t>合法</w:t>
      </w:r>
      <w:r>
        <w:t>的证件号码即可</w:t>
      </w:r>
    </w:p>
    <w:p w:rsidR="00066871" w:rsidRDefault="00C829D6" w:rsidP="00066871">
      <w:pPr>
        <w:pStyle w:val="ac"/>
        <w:numPr>
          <w:ilvl w:val="0"/>
          <w:numId w:val="41"/>
        </w:numPr>
        <w:ind w:firstLineChars="0"/>
      </w:pPr>
      <w:r>
        <w:rPr>
          <w:rFonts w:hint="eastAsia"/>
        </w:rPr>
        <w:t>银行卡</w:t>
      </w:r>
      <w:r>
        <w:t>密码：</w:t>
      </w:r>
      <w:r>
        <w:rPr>
          <w:rFonts w:hint="eastAsia"/>
        </w:rPr>
        <w:t xml:space="preserve"> </w:t>
      </w:r>
      <w:r>
        <w:t>123456</w:t>
      </w:r>
    </w:p>
    <w:p w:rsidR="00C829D6" w:rsidRDefault="00C829D6" w:rsidP="00066871">
      <w:pPr>
        <w:pStyle w:val="ac"/>
        <w:numPr>
          <w:ilvl w:val="0"/>
          <w:numId w:val="41"/>
        </w:numPr>
        <w:ind w:firstLineChars="0"/>
      </w:pPr>
      <w:r>
        <w:rPr>
          <w:rFonts w:hint="eastAsia"/>
        </w:rPr>
        <w:t>信用</w:t>
      </w:r>
      <w:r>
        <w:t>卡</w:t>
      </w:r>
      <w:r>
        <w:rPr>
          <w:rFonts w:hint="eastAsia"/>
        </w:rPr>
        <w:t>CVN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随意</w:t>
      </w:r>
      <w:r>
        <w:t>填写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数字</w:t>
      </w:r>
    </w:p>
    <w:p w:rsidR="004E3D57" w:rsidRDefault="004E3D57" w:rsidP="00066871">
      <w:pPr>
        <w:pStyle w:val="ac"/>
        <w:numPr>
          <w:ilvl w:val="0"/>
          <w:numId w:val="41"/>
        </w:numPr>
        <w:ind w:firstLineChars="0"/>
      </w:pPr>
      <w:r>
        <w:rPr>
          <w:rFonts w:hint="eastAsia"/>
        </w:rPr>
        <w:t>手机</w:t>
      </w:r>
      <w:r>
        <w:t>号码：</w:t>
      </w:r>
      <w:r>
        <w:rPr>
          <w:rFonts w:hint="eastAsia"/>
        </w:rPr>
        <w:t xml:space="preserve"> </w:t>
      </w:r>
      <w:r>
        <w:rPr>
          <w:rFonts w:hint="eastAsia"/>
        </w:rPr>
        <w:t>填写</w:t>
      </w:r>
      <w:r>
        <w:t>自己的手机号码</w:t>
      </w:r>
    </w:p>
    <w:p w:rsidR="00C829D6" w:rsidRDefault="00D6410D" w:rsidP="00066871">
      <w:pPr>
        <w:pStyle w:val="ac"/>
        <w:numPr>
          <w:ilvl w:val="0"/>
          <w:numId w:val="41"/>
        </w:numPr>
        <w:ind w:firstLineChars="0"/>
      </w:pPr>
      <w:r>
        <w:rPr>
          <w:rFonts w:hint="eastAsia"/>
        </w:rPr>
        <w:t>短信</w:t>
      </w:r>
      <w:r>
        <w:t>验证码：</w:t>
      </w:r>
      <w:r>
        <w:rPr>
          <w:rFonts w:hint="eastAsia"/>
        </w:rPr>
        <w:t xml:space="preserve"> 000000</w:t>
      </w:r>
    </w:p>
    <w:p w:rsidR="00066871" w:rsidRPr="00B2085A" w:rsidRDefault="00066871" w:rsidP="00B2085A">
      <w:pPr>
        <w:pStyle w:val="ac"/>
        <w:numPr>
          <w:ilvl w:val="0"/>
          <w:numId w:val="41"/>
        </w:numPr>
        <w:ind w:firstLineChars="0"/>
      </w:pPr>
    </w:p>
    <w:p w:rsidR="001B5F84" w:rsidRPr="001B5F84" w:rsidRDefault="008E2671" w:rsidP="00642FBA">
      <w:pPr>
        <w:pStyle w:val="2"/>
        <w:tabs>
          <w:tab w:val="clear" w:pos="992"/>
        </w:tabs>
        <w:rPr>
          <w:sz w:val="30"/>
          <w:szCs w:val="30"/>
        </w:rPr>
      </w:pPr>
      <w:bookmarkStart w:id="65" w:name="_Toc407619207"/>
      <w:r>
        <w:rPr>
          <w:rFonts w:hint="eastAsia"/>
          <w:sz w:val="30"/>
          <w:szCs w:val="30"/>
        </w:rPr>
        <w:t>响应</w:t>
      </w:r>
      <w:r>
        <w:rPr>
          <w:sz w:val="30"/>
          <w:szCs w:val="30"/>
        </w:rPr>
        <w:t>码</w:t>
      </w:r>
      <w:r w:rsidR="001B5F84" w:rsidRPr="001B5F84">
        <w:rPr>
          <w:sz w:val="30"/>
          <w:szCs w:val="30"/>
        </w:rPr>
        <w:t>说明</w:t>
      </w:r>
      <w:bookmarkEnd w:id="65"/>
    </w:p>
    <w:tbl>
      <w:tblPr>
        <w:tblW w:w="488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520"/>
      </w:tblGrid>
      <w:tr w:rsidR="00073DBE" w:rsidRPr="00AD277C" w:rsidTr="00073DBE">
        <w:trPr>
          <w:trHeight w:val="297"/>
        </w:trPr>
        <w:tc>
          <w:tcPr>
            <w:tcW w:w="1086" w:type="pct"/>
            <w:tcBorders>
              <w:bottom w:val="single" w:sz="4" w:space="0" w:color="000000"/>
            </w:tcBorders>
            <w:shd w:val="clear" w:color="auto" w:fill="DBE5F1"/>
          </w:tcPr>
          <w:p w:rsidR="00073DBE" w:rsidRPr="00AD277C" w:rsidRDefault="00073DBE" w:rsidP="00201FC3">
            <w:pPr>
              <w:jc w:val="center"/>
              <w:rPr>
                <w:rFonts w:ascii="Menlo Regular" w:hAnsi="Menlo Regular"/>
                <w:b/>
                <w:sz w:val="18"/>
                <w:szCs w:val="18"/>
              </w:rPr>
            </w:pPr>
            <w:r w:rsidRPr="00AD277C">
              <w:rPr>
                <w:rFonts w:ascii="Menlo Regular" w:hAnsi="Menlo Regular"/>
                <w:b/>
                <w:sz w:val="18"/>
                <w:szCs w:val="18"/>
              </w:rPr>
              <w:t>响应码</w:t>
            </w:r>
          </w:p>
        </w:tc>
        <w:tc>
          <w:tcPr>
            <w:tcW w:w="3914" w:type="pct"/>
            <w:tcBorders>
              <w:bottom w:val="single" w:sz="4" w:space="0" w:color="000000"/>
            </w:tcBorders>
            <w:shd w:val="clear" w:color="auto" w:fill="DBE5F1"/>
          </w:tcPr>
          <w:p w:rsidR="00073DBE" w:rsidRPr="00AD277C" w:rsidRDefault="00073DBE" w:rsidP="00201FC3">
            <w:pPr>
              <w:jc w:val="center"/>
              <w:rPr>
                <w:rFonts w:ascii="Menlo Regular" w:hAnsi="Menlo Regular"/>
                <w:b/>
                <w:sz w:val="18"/>
                <w:szCs w:val="18"/>
              </w:rPr>
            </w:pPr>
            <w:r w:rsidRPr="00AD277C">
              <w:rPr>
                <w:rFonts w:ascii="Menlo Regular" w:hAnsi="Menlo Regular"/>
                <w:b/>
                <w:sz w:val="18"/>
                <w:szCs w:val="18"/>
              </w:rPr>
              <w:t>描述信息</w:t>
            </w:r>
          </w:p>
        </w:tc>
      </w:tr>
      <w:tr w:rsidR="00073DBE" w:rsidRPr="00AD277C" w:rsidTr="00073DBE">
        <w:trPr>
          <w:trHeight w:val="297"/>
        </w:trPr>
        <w:tc>
          <w:tcPr>
            <w:tcW w:w="1086" w:type="pct"/>
            <w:shd w:val="clear" w:color="auto" w:fill="FFFFFF"/>
          </w:tcPr>
          <w:p w:rsidR="00073DBE" w:rsidRPr="00AD277C" w:rsidRDefault="00073DBE" w:rsidP="00201FC3">
            <w:pPr>
              <w:rPr>
                <w:rFonts w:ascii="Menlo Regular" w:hAnsi="Menlo Regular"/>
                <w:sz w:val="18"/>
                <w:szCs w:val="18"/>
              </w:rPr>
            </w:pPr>
            <w:r w:rsidRPr="00AD277C">
              <w:rPr>
                <w:rFonts w:ascii="Menlo Regular" w:hAnsi="Menlo Regular"/>
                <w:sz w:val="18"/>
                <w:szCs w:val="18"/>
              </w:rPr>
              <w:t>0000</w:t>
            </w:r>
          </w:p>
        </w:tc>
        <w:tc>
          <w:tcPr>
            <w:tcW w:w="3914" w:type="pct"/>
            <w:shd w:val="clear" w:color="auto" w:fill="FFFFFF"/>
          </w:tcPr>
          <w:p w:rsidR="00073DBE" w:rsidRPr="00AD277C" w:rsidRDefault="00073DBE" w:rsidP="00201FC3">
            <w:pPr>
              <w:rPr>
                <w:rFonts w:ascii="Menlo Regular" w:hAnsi="Menlo Regular"/>
                <w:sz w:val="18"/>
                <w:szCs w:val="18"/>
              </w:rPr>
            </w:pPr>
            <w:r w:rsidRPr="00AD277C">
              <w:rPr>
                <w:rFonts w:ascii="Menlo Regular" w:hAnsi="Menlo Regular"/>
                <w:sz w:val="18"/>
                <w:szCs w:val="18"/>
              </w:rPr>
              <w:t>操作成功</w:t>
            </w:r>
          </w:p>
        </w:tc>
      </w:tr>
      <w:tr w:rsidR="00073DBE" w:rsidRPr="00AD277C" w:rsidTr="00073DBE">
        <w:trPr>
          <w:trHeight w:val="297"/>
        </w:trPr>
        <w:tc>
          <w:tcPr>
            <w:tcW w:w="1086" w:type="pct"/>
            <w:shd w:val="clear" w:color="auto" w:fill="FFFFFF"/>
          </w:tcPr>
          <w:p w:rsidR="00073DBE" w:rsidRPr="00AD277C" w:rsidRDefault="00E6099D" w:rsidP="00201FC3">
            <w:pPr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其他</w:t>
            </w:r>
          </w:p>
        </w:tc>
        <w:tc>
          <w:tcPr>
            <w:tcW w:w="3914" w:type="pct"/>
            <w:shd w:val="clear" w:color="auto" w:fill="FFFFFF"/>
          </w:tcPr>
          <w:p w:rsidR="00073DBE" w:rsidRPr="00AD277C" w:rsidRDefault="00E6099D" w:rsidP="00201FC3">
            <w:pPr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请</w:t>
            </w:r>
            <w:r>
              <w:rPr>
                <w:rFonts w:ascii="Menlo Regular" w:hAnsi="Menlo Regular"/>
                <w:sz w:val="18"/>
                <w:szCs w:val="18"/>
              </w:rPr>
              <w:t>参考详细的错误码说明表</w:t>
            </w:r>
          </w:p>
        </w:tc>
      </w:tr>
      <w:tr w:rsidR="00073DBE" w:rsidRPr="00AD277C" w:rsidTr="00073DBE">
        <w:trPr>
          <w:trHeight w:val="297"/>
        </w:trPr>
        <w:tc>
          <w:tcPr>
            <w:tcW w:w="1086" w:type="pct"/>
            <w:shd w:val="clear" w:color="auto" w:fill="FFFFFF"/>
          </w:tcPr>
          <w:p w:rsidR="00073DBE" w:rsidRPr="00AD277C" w:rsidRDefault="00073DBE" w:rsidP="00201FC3">
            <w:pPr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3914" w:type="pct"/>
            <w:shd w:val="clear" w:color="auto" w:fill="FFFFFF"/>
          </w:tcPr>
          <w:p w:rsidR="00073DBE" w:rsidRPr="00AD277C" w:rsidRDefault="00073DBE" w:rsidP="00201FC3">
            <w:pPr>
              <w:rPr>
                <w:rFonts w:ascii="Menlo Regular" w:hAnsi="Menlo Regular"/>
                <w:sz w:val="18"/>
                <w:szCs w:val="18"/>
              </w:rPr>
            </w:pPr>
          </w:p>
        </w:tc>
      </w:tr>
      <w:tr w:rsidR="00AD4653" w:rsidRPr="00AD277C" w:rsidTr="00073DBE">
        <w:trPr>
          <w:trHeight w:val="297"/>
        </w:trPr>
        <w:tc>
          <w:tcPr>
            <w:tcW w:w="1086" w:type="pct"/>
            <w:shd w:val="clear" w:color="auto" w:fill="FFFFFF"/>
          </w:tcPr>
          <w:p w:rsidR="00AD4653" w:rsidRPr="00AD277C" w:rsidRDefault="00AD4653" w:rsidP="00201FC3">
            <w:pPr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3914" w:type="pct"/>
            <w:shd w:val="clear" w:color="auto" w:fill="FFFFFF"/>
          </w:tcPr>
          <w:p w:rsidR="00AD4653" w:rsidRPr="00AD277C" w:rsidRDefault="00AD4653" w:rsidP="00201FC3">
            <w:pPr>
              <w:rPr>
                <w:rFonts w:ascii="Menlo Regular" w:hAnsi="Menlo Regular"/>
                <w:sz w:val="18"/>
                <w:szCs w:val="18"/>
              </w:rPr>
            </w:pPr>
          </w:p>
        </w:tc>
      </w:tr>
      <w:tr w:rsidR="00AD4653" w:rsidRPr="00AD277C" w:rsidTr="00073DBE">
        <w:trPr>
          <w:trHeight w:val="297"/>
        </w:trPr>
        <w:tc>
          <w:tcPr>
            <w:tcW w:w="1086" w:type="pct"/>
            <w:shd w:val="clear" w:color="auto" w:fill="FFFFFF"/>
          </w:tcPr>
          <w:p w:rsidR="00AD4653" w:rsidRPr="00AD277C" w:rsidRDefault="00AD4653" w:rsidP="00201FC3">
            <w:pPr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3914" w:type="pct"/>
            <w:shd w:val="clear" w:color="auto" w:fill="FFFFFF"/>
          </w:tcPr>
          <w:p w:rsidR="00AD4653" w:rsidRPr="00AD277C" w:rsidRDefault="00AD4653" w:rsidP="00201FC3">
            <w:pPr>
              <w:rPr>
                <w:rFonts w:ascii="Menlo Regular" w:hAnsi="Menlo Regular"/>
                <w:sz w:val="18"/>
                <w:szCs w:val="18"/>
              </w:rPr>
            </w:pPr>
          </w:p>
        </w:tc>
      </w:tr>
      <w:tr w:rsidR="00AD4653" w:rsidRPr="00AD277C" w:rsidTr="00073DBE">
        <w:trPr>
          <w:trHeight w:val="297"/>
        </w:trPr>
        <w:tc>
          <w:tcPr>
            <w:tcW w:w="1086" w:type="pct"/>
            <w:shd w:val="clear" w:color="auto" w:fill="FFFFFF"/>
          </w:tcPr>
          <w:p w:rsidR="00AD4653" w:rsidRPr="00AD277C" w:rsidRDefault="00AD4653" w:rsidP="00201FC3">
            <w:pPr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3914" w:type="pct"/>
            <w:shd w:val="clear" w:color="auto" w:fill="FFFFFF"/>
          </w:tcPr>
          <w:p w:rsidR="00AD4653" w:rsidRPr="00AD277C" w:rsidRDefault="00AD4653" w:rsidP="00201FC3">
            <w:pPr>
              <w:rPr>
                <w:rFonts w:ascii="Menlo Regular" w:hAnsi="Menlo Regular"/>
                <w:sz w:val="18"/>
                <w:szCs w:val="18"/>
              </w:rPr>
            </w:pPr>
          </w:p>
        </w:tc>
      </w:tr>
      <w:tr w:rsidR="00FE4FC3" w:rsidRPr="00AD277C" w:rsidTr="00073DBE">
        <w:trPr>
          <w:trHeight w:val="297"/>
        </w:trPr>
        <w:tc>
          <w:tcPr>
            <w:tcW w:w="1086" w:type="pct"/>
            <w:shd w:val="clear" w:color="auto" w:fill="FFFFFF"/>
          </w:tcPr>
          <w:p w:rsidR="00FE4FC3" w:rsidRPr="00AD277C" w:rsidRDefault="00FE4FC3" w:rsidP="00201FC3">
            <w:pPr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3914" w:type="pct"/>
            <w:shd w:val="clear" w:color="auto" w:fill="FFFFFF"/>
          </w:tcPr>
          <w:p w:rsidR="00FE4FC3" w:rsidRPr="00AD277C" w:rsidRDefault="00FE4FC3" w:rsidP="00201FC3">
            <w:pPr>
              <w:rPr>
                <w:rFonts w:ascii="Menlo Regular" w:hAnsi="Menlo Regular"/>
                <w:sz w:val="18"/>
                <w:szCs w:val="18"/>
              </w:rPr>
            </w:pPr>
          </w:p>
        </w:tc>
      </w:tr>
      <w:tr w:rsidR="00FE4FC3" w:rsidRPr="00AD277C" w:rsidTr="00073DBE">
        <w:trPr>
          <w:trHeight w:val="297"/>
        </w:trPr>
        <w:tc>
          <w:tcPr>
            <w:tcW w:w="1086" w:type="pct"/>
            <w:shd w:val="clear" w:color="auto" w:fill="FFFFFF"/>
          </w:tcPr>
          <w:p w:rsidR="00FE4FC3" w:rsidRPr="00AD277C" w:rsidRDefault="00FE4FC3" w:rsidP="00201FC3">
            <w:pPr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3914" w:type="pct"/>
            <w:shd w:val="clear" w:color="auto" w:fill="FFFFFF"/>
          </w:tcPr>
          <w:p w:rsidR="00FE4FC3" w:rsidRPr="00AD277C" w:rsidRDefault="00FE4FC3" w:rsidP="00201FC3">
            <w:pPr>
              <w:rPr>
                <w:rFonts w:ascii="Menlo Regular" w:hAnsi="Menlo Regular"/>
                <w:sz w:val="18"/>
                <w:szCs w:val="18"/>
              </w:rPr>
            </w:pPr>
          </w:p>
        </w:tc>
      </w:tr>
    </w:tbl>
    <w:p w:rsidR="00405FC9" w:rsidRPr="00AD277C" w:rsidRDefault="00405FC9" w:rsidP="00405FC9">
      <w:pPr>
        <w:rPr>
          <w:rFonts w:ascii="Menlo Regular" w:hAnsi="Menlo Regular"/>
          <w:sz w:val="18"/>
          <w:szCs w:val="18"/>
        </w:rPr>
      </w:pPr>
    </w:p>
    <w:p w:rsidR="00B2085A" w:rsidRDefault="00B2085A" w:rsidP="00B2085A"/>
    <w:p w:rsidR="006D0C85" w:rsidRDefault="006D0C85" w:rsidP="00B2085A"/>
    <w:sectPr w:rsidR="006D0C85" w:rsidSect="00E045BA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40E" w:rsidRDefault="00CD340E" w:rsidP="00620B48">
      <w:r>
        <w:separator/>
      </w:r>
    </w:p>
  </w:endnote>
  <w:endnote w:type="continuationSeparator" w:id="0">
    <w:p w:rsidR="00CD340E" w:rsidRDefault="00CD340E" w:rsidP="00620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FC3" w:rsidRDefault="00201FC3">
    <w:pPr>
      <w:pStyle w:val="a8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-194791620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92ADB" w:rsidRPr="00892ADB">
          <w:rPr>
            <w:noProof/>
            <w:lang w:val="zh-CN"/>
          </w:rPr>
          <w:t>16</w:t>
        </w:r>
        <w:r>
          <w:fldChar w:fldCharType="end"/>
        </w:r>
        <w:r>
          <w:t xml:space="preserve"> </w:t>
        </w:r>
        <w:r>
          <w:rPr>
            <w:rFonts w:hint="eastAsia"/>
          </w:rPr>
          <w:t>页</w:t>
        </w:r>
      </w:sdtContent>
    </w:sdt>
  </w:p>
  <w:p w:rsidR="00201FC3" w:rsidRDefault="00201FC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40E" w:rsidRDefault="00CD340E" w:rsidP="00620B48">
      <w:r>
        <w:separator/>
      </w:r>
    </w:p>
  </w:footnote>
  <w:footnote w:type="continuationSeparator" w:id="0">
    <w:p w:rsidR="00CD340E" w:rsidRDefault="00CD340E" w:rsidP="00620B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FC3" w:rsidRDefault="00201FC3">
    <w:pPr>
      <w:pStyle w:val="a7"/>
    </w:pPr>
    <w:r>
      <w:rPr>
        <w:rFonts w:hint="eastAsia"/>
      </w:rPr>
      <w:t>易联</w:t>
    </w:r>
    <w:r>
      <w:t>支付插件产品</w:t>
    </w:r>
    <w:r>
      <w:t>-</w:t>
    </w:r>
    <w:r>
      <w:t>商户接口文档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1">
    <w:nsid w:val="08FC5C99"/>
    <w:multiLevelType w:val="hybridMultilevel"/>
    <w:tmpl w:val="E9D04F48"/>
    <w:lvl w:ilvl="0" w:tplc="D67874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CE2575"/>
    <w:multiLevelType w:val="hybridMultilevel"/>
    <w:tmpl w:val="7D2EE77C"/>
    <w:lvl w:ilvl="0" w:tplc="6CE05A30">
      <w:start w:val="1"/>
      <w:numFmt w:val="decimal"/>
      <w:lvlText w:val="%1）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3">
    <w:nsid w:val="18400767"/>
    <w:multiLevelType w:val="hybridMultilevel"/>
    <w:tmpl w:val="2FD695DE"/>
    <w:lvl w:ilvl="0" w:tplc="969EAF78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1ED33A69"/>
    <w:multiLevelType w:val="hybridMultilevel"/>
    <w:tmpl w:val="AE8EE816"/>
    <w:lvl w:ilvl="0" w:tplc="D18687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F41D9D"/>
    <w:multiLevelType w:val="hybridMultilevel"/>
    <w:tmpl w:val="8502FDDA"/>
    <w:lvl w:ilvl="0" w:tplc="A01A7B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4725893"/>
    <w:multiLevelType w:val="hybridMultilevel"/>
    <w:tmpl w:val="09FA3DA8"/>
    <w:lvl w:ilvl="0" w:tplc="38D0EF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C1D0F9EA">
      <w:start w:val="1"/>
      <w:numFmt w:val="decimal"/>
      <w:lvlText w:val="%2、"/>
      <w:lvlJc w:val="left"/>
      <w:pPr>
        <w:ind w:left="840" w:hanging="420"/>
      </w:pPr>
      <w:rPr>
        <w:rFonts w:ascii="宋体" w:eastAsia="宋体" w:hAnsi="宋体" w:cs="Arial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DB28CA"/>
    <w:multiLevelType w:val="hybridMultilevel"/>
    <w:tmpl w:val="BBF438BC"/>
    <w:lvl w:ilvl="0" w:tplc="AC5833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B84BA2"/>
    <w:multiLevelType w:val="hybridMultilevel"/>
    <w:tmpl w:val="A3C8AE0A"/>
    <w:lvl w:ilvl="0" w:tplc="948C26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1C29AE"/>
    <w:multiLevelType w:val="hybridMultilevel"/>
    <w:tmpl w:val="648CB162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29118CA"/>
    <w:multiLevelType w:val="hybridMultilevel"/>
    <w:tmpl w:val="7514DD0E"/>
    <w:lvl w:ilvl="0" w:tplc="661EF8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D9631C"/>
    <w:multiLevelType w:val="hybridMultilevel"/>
    <w:tmpl w:val="E65608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6E823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B3F2E2A"/>
    <w:multiLevelType w:val="hybridMultilevel"/>
    <w:tmpl w:val="2364FA32"/>
    <w:lvl w:ilvl="0" w:tplc="92EAAB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E8C3A06"/>
    <w:multiLevelType w:val="hybridMultilevel"/>
    <w:tmpl w:val="AE8EE816"/>
    <w:lvl w:ilvl="0" w:tplc="D18687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1354BBD"/>
    <w:multiLevelType w:val="hybridMultilevel"/>
    <w:tmpl w:val="682CC262"/>
    <w:lvl w:ilvl="0" w:tplc="184ED5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1800160"/>
    <w:multiLevelType w:val="hybridMultilevel"/>
    <w:tmpl w:val="AE8EE816"/>
    <w:lvl w:ilvl="0" w:tplc="D18687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AC95462"/>
    <w:multiLevelType w:val="hybridMultilevel"/>
    <w:tmpl w:val="16F284B8"/>
    <w:lvl w:ilvl="0" w:tplc="70E816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760D79"/>
    <w:multiLevelType w:val="hybridMultilevel"/>
    <w:tmpl w:val="BBF438BC"/>
    <w:lvl w:ilvl="0" w:tplc="AC5833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14B7165"/>
    <w:multiLevelType w:val="hybridMultilevel"/>
    <w:tmpl w:val="626E94A6"/>
    <w:lvl w:ilvl="0" w:tplc="3104D5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7C97212"/>
    <w:multiLevelType w:val="hybridMultilevel"/>
    <w:tmpl w:val="AC801C5C"/>
    <w:lvl w:ilvl="0" w:tplc="D18687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556E0C"/>
    <w:multiLevelType w:val="hybridMultilevel"/>
    <w:tmpl w:val="AC18A176"/>
    <w:lvl w:ilvl="0" w:tplc="C582B4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AE37C99"/>
    <w:multiLevelType w:val="hybridMultilevel"/>
    <w:tmpl w:val="5FE2E94C"/>
    <w:lvl w:ilvl="0" w:tplc="C706EA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C7537CC"/>
    <w:multiLevelType w:val="hybridMultilevel"/>
    <w:tmpl w:val="BBF438BC"/>
    <w:lvl w:ilvl="0" w:tplc="AC5833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0AB39A3"/>
    <w:multiLevelType w:val="hybridMultilevel"/>
    <w:tmpl w:val="FAF05DA8"/>
    <w:lvl w:ilvl="0" w:tplc="62C81542">
      <w:start w:val="1"/>
      <w:numFmt w:val="decimal"/>
      <w:lvlText w:val="%1、"/>
      <w:lvlJc w:val="left"/>
      <w:pPr>
        <w:ind w:left="9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abstractNum w:abstractNumId="25">
    <w:nsid w:val="67D92AC1"/>
    <w:multiLevelType w:val="hybridMultilevel"/>
    <w:tmpl w:val="BBF438BC"/>
    <w:lvl w:ilvl="0" w:tplc="AC5833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F1B1E20"/>
    <w:multiLevelType w:val="hybridMultilevel"/>
    <w:tmpl w:val="D8B404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008445D"/>
    <w:multiLevelType w:val="hybridMultilevel"/>
    <w:tmpl w:val="BBF438BC"/>
    <w:lvl w:ilvl="0" w:tplc="AC5833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5E51316"/>
    <w:multiLevelType w:val="hybridMultilevel"/>
    <w:tmpl w:val="8736A542"/>
    <w:lvl w:ilvl="0" w:tplc="4D16BF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6EA45C6"/>
    <w:multiLevelType w:val="hybridMultilevel"/>
    <w:tmpl w:val="BBF438BC"/>
    <w:lvl w:ilvl="0" w:tplc="AC5833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</w:num>
  <w:num w:numId="4">
    <w:abstractNumId w:val="11"/>
  </w:num>
  <w:num w:numId="5">
    <w:abstractNumId w:val="7"/>
  </w:num>
  <w:num w:numId="6">
    <w:abstractNumId w:val="2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9"/>
  </w:num>
  <w:num w:numId="10">
    <w:abstractNumId w:val="23"/>
  </w:num>
  <w:num w:numId="11">
    <w:abstractNumId w:val="12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6"/>
  </w:num>
  <w:num w:numId="15">
    <w:abstractNumId w:val="13"/>
  </w:num>
  <w:num w:numId="16">
    <w:abstractNumId w:val="1"/>
  </w:num>
  <w:num w:numId="17">
    <w:abstractNumId w:val="2"/>
  </w:num>
  <w:num w:numId="18">
    <w:abstractNumId w:val="14"/>
  </w:num>
  <w:num w:numId="19">
    <w:abstractNumId w:val="24"/>
  </w:num>
  <w:num w:numId="20">
    <w:abstractNumId w:val="3"/>
  </w:num>
  <w:num w:numId="21">
    <w:abstractNumId w:val="4"/>
  </w:num>
  <w:num w:numId="22">
    <w:abstractNumId w:val="9"/>
  </w:num>
  <w:num w:numId="23">
    <w:abstractNumId w:val="20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8"/>
  </w:num>
  <w:num w:numId="27">
    <w:abstractNumId w:val="28"/>
  </w:num>
  <w:num w:numId="28">
    <w:abstractNumId w:val="22"/>
  </w:num>
  <w:num w:numId="29">
    <w:abstractNumId w:val="6"/>
  </w:num>
  <w:num w:numId="30">
    <w:abstractNumId w:val="21"/>
  </w:num>
  <w:num w:numId="31">
    <w:abstractNumId w:val="19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</w:num>
  <w:num w:numId="34">
    <w:abstractNumId w:val="10"/>
  </w:num>
  <w:num w:numId="35">
    <w:abstractNumId w:val="8"/>
  </w:num>
  <w:num w:numId="36">
    <w:abstractNumId w:val="15"/>
  </w:num>
  <w:num w:numId="37">
    <w:abstractNumId w:val="0"/>
  </w:num>
  <w:num w:numId="38">
    <w:abstractNumId w:val="17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</w:num>
  <w:num w:numId="41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5C6"/>
    <w:rsid w:val="000015BD"/>
    <w:rsid w:val="00001963"/>
    <w:rsid w:val="00004191"/>
    <w:rsid w:val="000049A9"/>
    <w:rsid w:val="00005DB3"/>
    <w:rsid w:val="0000601A"/>
    <w:rsid w:val="0000764A"/>
    <w:rsid w:val="000077CD"/>
    <w:rsid w:val="00010AED"/>
    <w:rsid w:val="0001224C"/>
    <w:rsid w:val="00012687"/>
    <w:rsid w:val="00012702"/>
    <w:rsid w:val="00012BA0"/>
    <w:rsid w:val="000139B9"/>
    <w:rsid w:val="00013A17"/>
    <w:rsid w:val="000145AA"/>
    <w:rsid w:val="000150B1"/>
    <w:rsid w:val="00015614"/>
    <w:rsid w:val="00016FA1"/>
    <w:rsid w:val="000177D5"/>
    <w:rsid w:val="00017E10"/>
    <w:rsid w:val="00022B95"/>
    <w:rsid w:val="00023E4C"/>
    <w:rsid w:val="000249B1"/>
    <w:rsid w:val="00024CAE"/>
    <w:rsid w:val="00025128"/>
    <w:rsid w:val="00026653"/>
    <w:rsid w:val="000269D4"/>
    <w:rsid w:val="00027282"/>
    <w:rsid w:val="00027462"/>
    <w:rsid w:val="00030641"/>
    <w:rsid w:val="00031A85"/>
    <w:rsid w:val="00032364"/>
    <w:rsid w:val="000328FA"/>
    <w:rsid w:val="00032B77"/>
    <w:rsid w:val="000334B3"/>
    <w:rsid w:val="00036E62"/>
    <w:rsid w:val="000375DD"/>
    <w:rsid w:val="000400D0"/>
    <w:rsid w:val="0004277F"/>
    <w:rsid w:val="0004288F"/>
    <w:rsid w:val="00042C69"/>
    <w:rsid w:val="00043AC7"/>
    <w:rsid w:val="00044465"/>
    <w:rsid w:val="0004532F"/>
    <w:rsid w:val="000468C5"/>
    <w:rsid w:val="00047DDF"/>
    <w:rsid w:val="000501F4"/>
    <w:rsid w:val="00050474"/>
    <w:rsid w:val="00052CB2"/>
    <w:rsid w:val="0005471A"/>
    <w:rsid w:val="0005580E"/>
    <w:rsid w:val="00055870"/>
    <w:rsid w:val="00056B86"/>
    <w:rsid w:val="00056DFC"/>
    <w:rsid w:val="00057CEF"/>
    <w:rsid w:val="00057E49"/>
    <w:rsid w:val="00060EFB"/>
    <w:rsid w:val="00062A75"/>
    <w:rsid w:val="0006324F"/>
    <w:rsid w:val="000632EF"/>
    <w:rsid w:val="000650E0"/>
    <w:rsid w:val="00066871"/>
    <w:rsid w:val="00066EE6"/>
    <w:rsid w:val="000702B2"/>
    <w:rsid w:val="0007037B"/>
    <w:rsid w:val="00071028"/>
    <w:rsid w:val="0007132A"/>
    <w:rsid w:val="000732D9"/>
    <w:rsid w:val="00073DBE"/>
    <w:rsid w:val="000744BA"/>
    <w:rsid w:val="0007456C"/>
    <w:rsid w:val="00074ECA"/>
    <w:rsid w:val="000755BD"/>
    <w:rsid w:val="00075830"/>
    <w:rsid w:val="00075964"/>
    <w:rsid w:val="000761CC"/>
    <w:rsid w:val="0007625D"/>
    <w:rsid w:val="00076937"/>
    <w:rsid w:val="000817A0"/>
    <w:rsid w:val="00083EAC"/>
    <w:rsid w:val="000844A7"/>
    <w:rsid w:val="000866A9"/>
    <w:rsid w:val="00086870"/>
    <w:rsid w:val="000876ED"/>
    <w:rsid w:val="000878B1"/>
    <w:rsid w:val="00087D66"/>
    <w:rsid w:val="00087EF0"/>
    <w:rsid w:val="00090B17"/>
    <w:rsid w:val="000926D8"/>
    <w:rsid w:val="00093696"/>
    <w:rsid w:val="00096923"/>
    <w:rsid w:val="00096D58"/>
    <w:rsid w:val="000A0813"/>
    <w:rsid w:val="000A3183"/>
    <w:rsid w:val="000A40EC"/>
    <w:rsid w:val="000A47D5"/>
    <w:rsid w:val="000A47F4"/>
    <w:rsid w:val="000A5B92"/>
    <w:rsid w:val="000A7309"/>
    <w:rsid w:val="000A751B"/>
    <w:rsid w:val="000A7AA8"/>
    <w:rsid w:val="000B12E1"/>
    <w:rsid w:val="000B183F"/>
    <w:rsid w:val="000B1C5B"/>
    <w:rsid w:val="000B251B"/>
    <w:rsid w:val="000B27A6"/>
    <w:rsid w:val="000B3C1E"/>
    <w:rsid w:val="000B3D36"/>
    <w:rsid w:val="000B45A2"/>
    <w:rsid w:val="000B47A1"/>
    <w:rsid w:val="000B5236"/>
    <w:rsid w:val="000B6174"/>
    <w:rsid w:val="000B6D16"/>
    <w:rsid w:val="000C1F27"/>
    <w:rsid w:val="000C22DD"/>
    <w:rsid w:val="000C2D17"/>
    <w:rsid w:val="000C2E09"/>
    <w:rsid w:val="000C4C0F"/>
    <w:rsid w:val="000C68C1"/>
    <w:rsid w:val="000D085E"/>
    <w:rsid w:val="000D1566"/>
    <w:rsid w:val="000D3019"/>
    <w:rsid w:val="000D3947"/>
    <w:rsid w:val="000D4411"/>
    <w:rsid w:val="000D6932"/>
    <w:rsid w:val="000D7F14"/>
    <w:rsid w:val="000E1453"/>
    <w:rsid w:val="000E1D22"/>
    <w:rsid w:val="000E276D"/>
    <w:rsid w:val="000E27BD"/>
    <w:rsid w:val="000E28DE"/>
    <w:rsid w:val="000E3106"/>
    <w:rsid w:val="000E3175"/>
    <w:rsid w:val="000E4901"/>
    <w:rsid w:val="000E5764"/>
    <w:rsid w:val="000E5F05"/>
    <w:rsid w:val="000E74EE"/>
    <w:rsid w:val="000F08A5"/>
    <w:rsid w:val="000F28B2"/>
    <w:rsid w:val="000F4AFA"/>
    <w:rsid w:val="0010004E"/>
    <w:rsid w:val="00100B80"/>
    <w:rsid w:val="00102AE2"/>
    <w:rsid w:val="00102DB1"/>
    <w:rsid w:val="001030E9"/>
    <w:rsid w:val="00104326"/>
    <w:rsid w:val="00105ABF"/>
    <w:rsid w:val="00105DA1"/>
    <w:rsid w:val="00106F62"/>
    <w:rsid w:val="00107416"/>
    <w:rsid w:val="00110568"/>
    <w:rsid w:val="00110578"/>
    <w:rsid w:val="001106A0"/>
    <w:rsid w:val="00113444"/>
    <w:rsid w:val="001138C5"/>
    <w:rsid w:val="00115A5F"/>
    <w:rsid w:val="001162AC"/>
    <w:rsid w:val="00116ACD"/>
    <w:rsid w:val="001203B2"/>
    <w:rsid w:val="001210B5"/>
    <w:rsid w:val="001239D6"/>
    <w:rsid w:val="00123C94"/>
    <w:rsid w:val="00123DD4"/>
    <w:rsid w:val="00125404"/>
    <w:rsid w:val="00126050"/>
    <w:rsid w:val="00126964"/>
    <w:rsid w:val="00127133"/>
    <w:rsid w:val="0013049A"/>
    <w:rsid w:val="00131B57"/>
    <w:rsid w:val="001320B6"/>
    <w:rsid w:val="00133899"/>
    <w:rsid w:val="00133D75"/>
    <w:rsid w:val="00134442"/>
    <w:rsid w:val="00134AB3"/>
    <w:rsid w:val="0013657A"/>
    <w:rsid w:val="00140575"/>
    <w:rsid w:val="00140594"/>
    <w:rsid w:val="00142648"/>
    <w:rsid w:val="00142A78"/>
    <w:rsid w:val="00146158"/>
    <w:rsid w:val="001476D2"/>
    <w:rsid w:val="00150355"/>
    <w:rsid w:val="00152147"/>
    <w:rsid w:val="001523E9"/>
    <w:rsid w:val="00152DBC"/>
    <w:rsid w:val="00153EB1"/>
    <w:rsid w:val="001558F9"/>
    <w:rsid w:val="001569E8"/>
    <w:rsid w:val="001572A1"/>
    <w:rsid w:val="001572E8"/>
    <w:rsid w:val="0015788B"/>
    <w:rsid w:val="001603F3"/>
    <w:rsid w:val="001609FA"/>
    <w:rsid w:val="00161B31"/>
    <w:rsid w:val="0016284F"/>
    <w:rsid w:val="00163437"/>
    <w:rsid w:val="001635F9"/>
    <w:rsid w:val="00163A77"/>
    <w:rsid w:val="00164CE6"/>
    <w:rsid w:val="00165C07"/>
    <w:rsid w:val="00166891"/>
    <w:rsid w:val="00166FFF"/>
    <w:rsid w:val="001678BD"/>
    <w:rsid w:val="00167E41"/>
    <w:rsid w:val="00172A27"/>
    <w:rsid w:val="00172BA9"/>
    <w:rsid w:val="00173F8E"/>
    <w:rsid w:val="00175003"/>
    <w:rsid w:val="00175656"/>
    <w:rsid w:val="00175E12"/>
    <w:rsid w:val="00176211"/>
    <w:rsid w:val="001764A7"/>
    <w:rsid w:val="00176641"/>
    <w:rsid w:val="00180002"/>
    <w:rsid w:val="00180672"/>
    <w:rsid w:val="00180A26"/>
    <w:rsid w:val="001821E7"/>
    <w:rsid w:val="00182D37"/>
    <w:rsid w:val="00183ED8"/>
    <w:rsid w:val="00184371"/>
    <w:rsid w:val="00184FC4"/>
    <w:rsid w:val="0018634F"/>
    <w:rsid w:val="0018662B"/>
    <w:rsid w:val="00186BCF"/>
    <w:rsid w:val="00186E8C"/>
    <w:rsid w:val="00190966"/>
    <w:rsid w:val="001936D5"/>
    <w:rsid w:val="00194FF1"/>
    <w:rsid w:val="00195201"/>
    <w:rsid w:val="001957FE"/>
    <w:rsid w:val="00195B4F"/>
    <w:rsid w:val="001A0612"/>
    <w:rsid w:val="001A12D2"/>
    <w:rsid w:val="001A3C36"/>
    <w:rsid w:val="001A4B7C"/>
    <w:rsid w:val="001A75A1"/>
    <w:rsid w:val="001A78F7"/>
    <w:rsid w:val="001B05C1"/>
    <w:rsid w:val="001B0F98"/>
    <w:rsid w:val="001B0FA0"/>
    <w:rsid w:val="001B1CDD"/>
    <w:rsid w:val="001B2296"/>
    <w:rsid w:val="001B2305"/>
    <w:rsid w:val="001B2476"/>
    <w:rsid w:val="001B373E"/>
    <w:rsid w:val="001B4931"/>
    <w:rsid w:val="001B5281"/>
    <w:rsid w:val="001B5A89"/>
    <w:rsid w:val="001B5F84"/>
    <w:rsid w:val="001B624B"/>
    <w:rsid w:val="001B64B8"/>
    <w:rsid w:val="001B7B70"/>
    <w:rsid w:val="001C010A"/>
    <w:rsid w:val="001C0D6C"/>
    <w:rsid w:val="001C2A27"/>
    <w:rsid w:val="001C3A0F"/>
    <w:rsid w:val="001C47A8"/>
    <w:rsid w:val="001C49E3"/>
    <w:rsid w:val="001C4EC8"/>
    <w:rsid w:val="001C5024"/>
    <w:rsid w:val="001C54B9"/>
    <w:rsid w:val="001C5541"/>
    <w:rsid w:val="001C55E3"/>
    <w:rsid w:val="001C6F6B"/>
    <w:rsid w:val="001C77D0"/>
    <w:rsid w:val="001C79A4"/>
    <w:rsid w:val="001D0ED9"/>
    <w:rsid w:val="001D0F0C"/>
    <w:rsid w:val="001D1E9A"/>
    <w:rsid w:val="001D239C"/>
    <w:rsid w:val="001D336E"/>
    <w:rsid w:val="001D492B"/>
    <w:rsid w:val="001D5FA2"/>
    <w:rsid w:val="001D654B"/>
    <w:rsid w:val="001E0987"/>
    <w:rsid w:val="001E0BE3"/>
    <w:rsid w:val="001E180B"/>
    <w:rsid w:val="001E580C"/>
    <w:rsid w:val="001E68C6"/>
    <w:rsid w:val="001E7688"/>
    <w:rsid w:val="001E79F6"/>
    <w:rsid w:val="001F1A7B"/>
    <w:rsid w:val="001F22C4"/>
    <w:rsid w:val="001F2AFC"/>
    <w:rsid w:val="001F4110"/>
    <w:rsid w:val="001F7DA4"/>
    <w:rsid w:val="002018B7"/>
    <w:rsid w:val="00201FC3"/>
    <w:rsid w:val="00203DB8"/>
    <w:rsid w:val="00204500"/>
    <w:rsid w:val="002049A6"/>
    <w:rsid w:val="002053FA"/>
    <w:rsid w:val="002060A9"/>
    <w:rsid w:val="002060FF"/>
    <w:rsid w:val="0020676D"/>
    <w:rsid w:val="0021045D"/>
    <w:rsid w:val="0021135E"/>
    <w:rsid w:val="00211790"/>
    <w:rsid w:val="0021281F"/>
    <w:rsid w:val="00214B4E"/>
    <w:rsid w:val="00215B48"/>
    <w:rsid w:val="002162F8"/>
    <w:rsid w:val="0021767C"/>
    <w:rsid w:val="00220745"/>
    <w:rsid w:val="00221555"/>
    <w:rsid w:val="002218D4"/>
    <w:rsid w:val="002225A9"/>
    <w:rsid w:val="00222D26"/>
    <w:rsid w:val="00223D63"/>
    <w:rsid w:val="002242CB"/>
    <w:rsid w:val="00226058"/>
    <w:rsid w:val="00226B9A"/>
    <w:rsid w:val="0022732A"/>
    <w:rsid w:val="002302A2"/>
    <w:rsid w:val="002306B6"/>
    <w:rsid w:val="002307B1"/>
    <w:rsid w:val="00230949"/>
    <w:rsid w:val="002350EE"/>
    <w:rsid w:val="002358A0"/>
    <w:rsid w:val="002377CB"/>
    <w:rsid w:val="00237EB9"/>
    <w:rsid w:val="002408E9"/>
    <w:rsid w:val="00241902"/>
    <w:rsid w:val="00241985"/>
    <w:rsid w:val="00241C30"/>
    <w:rsid w:val="002441D4"/>
    <w:rsid w:val="00244831"/>
    <w:rsid w:val="002451B4"/>
    <w:rsid w:val="0024685A"/>
    <w:rsid w:val="00250F9A"/>
    <w:rsid w:val="00251651"/>
    <w:rsid w:val="00252A07"/>
    <w:rsid w:val="00252B01"/>
    <w:rsid w:val="00253598"/>
    <w:rsid w:val="00253909"/>
    <w:rsid w:val="00253D48"/>
    <w:rsid w:val="00255EF7"/>
    <w:rsid w:val="002563A2"/>
    <w:rsid w:val="002570E9"/>
    <w:rsid w:val="0025737A"/>
    <w:rsid w:val="00260DFF"/>
    <w:rsid w:val="00262A9E"/>
    <w:rsid w:val="00263D64"/>
    <w:rsid w:val="00265019"/>
    <w:rsid w:val="00265881"/>
    <w:rsid w:val="00265A68"/>
    <w:rsid w:val="00265BEF"/>
    <w:rsid w:val="0026747E"/>
    <w:rsid w:val="002674BC"/>
    <w:rsid w:val="00267735"/>
    <w:rsid w:val="00270498"/>
    <w:rsid w:val="002705E0"/>
    <w:rsid w:val="0027196F"/>
    <w:rsid w:val="00271A36"/>
    <w:rsid w:val="00271AAC"/>
    <w:rsid w:val="00272BB7"/>
    <w:rsid w:val="00272F19"/>
    <w:rsid w:val="0027384E"/>
    <w:rsid w:val="00273AC5"/>
    <w:rsid w:val="00273DD8"/>
    <w:rsid w:val="00275175"/>
    <w:rsid w:val="0027784B"/>
    <w:rsid w:val="00280C00"/>
    <w:rsid w:val="00280C1B"/>
    <w:rsid w:val="00281BED"/>
    <w:rsid w:val="002824ED"/>
    <w:rsid w:val="0028288C"/>
    <w:rsid w:val="0028327C"/>
    <w:rsid w:val="00283419"/>
    <w:rsid w:val="0028349B"/>
    <w:rsid w:val="00284667"/>
    <w:rsid w:val="00284C46"/>
    <w:rsid w:val="00284CFB"/>
    <w:rsid w:val="0028554C"/>
    <w:rsid w:val="00285F70"/>
    <w:rsid w:val="002860BD"/>
    <w:rsid w:val="00286360"/>
    <w:rsid w:val="00287282"/>
    <w:rsid w:val="00287465"/>
    <w:rsid w:val="00287AAF"/>
    <w:rsid w:val="00290197"/>
    <w:rsid w:val="00290D27"/>
    <w:rsid w:val="0029160C"/>
    <w:rsid w:val="00293657"/>
    <w:rsid w:val="0029496D"/>
    <w:rsid w:val="00295663"/>
    <w:rsid w:val="00295DEF"/>
    <w:rsid w:val="00296591"/>
    <w:rsid w:val="00297083"/>
    <w:rsid w:val="002A0083"/>
    <w:rsid w:val="002A009F"/>
    <w:rsid w:val="002A07E7"/>
    <w:rsid w:val="002A0D74"/>
    <w:rsid w:val="002A2562"/>
    <w:rsid w:val="002A5C0D"/>
    <w:rsid w:val="002A7913"/>
    <w:rsid w:val="002B0097"/>
    <w:rsid w:val="002B0858"/>
    <w:rsid w:val="002B0974"/>
    <w:rsid w:val="002B0AC9"/>
    <w:rsid w:val="002B0EA9"/>
    <w:rsid w:val="002B20E4"/>
    <w:rsid w:val="002B2DA5"/>
    <w:rsid w:val="002B697E"/>
    <w:rsid w:val="002B6CD6"/>
    <w:rsid w:val="002B6EF0"/>
    <w:rsid w:val="002B7311"/>
    <w:rsid w:val="002B7D5F"/>
    <w:rsid w:val="002C2F28"/>
    <w:rsid w:val="002C5051"/>
    <w:rsid w:val="002C580F"/>
    <w:rsid w:val="002C74A4"/>
    <w:rsid w:val="002D1771"/>
    <w:rsid w:val="002D1C07"/>
    <w:rsid w:val="002D1CE3"/>
    <w:rsid w:val="002D1CE5"/>
    <w:rsid w:val="002D39BB"/>
    <w:rsid w:val="002D40A4"/>
    <w:rsid w:val="002D458A"/>
    <w:rsid w:val="002D765F"/>
    <w:rsid w:val="002E0A60"/>
    <w:rsid w:val="002E0E36"/>
    <w:rsid w:val="002E24BF"/>
    <w:rsid w:val="002E2D10"/>
    <w:rsid w:val="002E2DC4"/>
    <w:rsid w:val="002E3D66"/>
    <w:rsid w:val="002E4661"/>
    <w:rsid w:val="002E4F52"/>
    <w:rsid w:val="002E72A5"/>
    <w:rsid w:val="002E778B"/>
    <w:rsid w:val="002E7931"/>
    <w:rsid w:val="002F07F8"/>
    <w:rsid w:val="002F1AC9"/>
    <w:rsid w:val="002F1F3B"/>
    <w:rsid w:val="002F2F54"/>
    <w:rsid w:val="002F3047"/>
    <w:rsid w:val="002F419B"/>
    <w:rsid w:val="002F4583"/>
    <w:rsid w:val="002F54E7"/>
    <w:rsid w:val="002F58AC"/>
    <w:rsid w:val="002F6047"/>
    <w:rsid w:val="002F7375"/>
    <w:rsid w:val="002F7BBA"/>
    <w:rsid w:val="003001DC"/>
    <w:rsid w:val="0030045B"/>
    <w:rsid w:val="003015A9"/>
    <w:rsid w:val="0030353F"/>
    <w:rsid w:val="00307767"/>
    <w:rsid w:val="00307791"/>
    <w:rsid w:val="003125B6"/>
    <w:rsid w:val="00313712"/>
    <w:rsid w:val="0031432A"/>
    <w:rsid w:val="0031472D"/>
    <w:rsid w:val="0031532D"/>
    <w:rsid w:val="003153A0"/>
    <w:rsid w:val="00316F09"/>
    <w:rsid w:val="0031747C"/>
    <w:rsid w:val="00317616"/>
    <w:rsid w:val="00317E6F"/>
    <w:rsid w:val="00320DCA"/>
    <w:rsid w:val="00321228"/>
    <w:rsid w:val="00321229"/>
    <w:rsid w:val="00322659"/>
    <w:rsid w:val="00322DF9"/>
    <w:rsid w:val="003244A8"/>
    <w:rsid w:val="00324755"/>
    <w:rsid w:val="003247FD"/>
    <w:rsid w:val="0032484E"/>
    <w:rsid w:val="00331D1D"/>
    <w:rsid w:val="00332496"/>
    <w:rsid w:val="00332B2C"/>
    <w:rsid w:val="00332C5F"/>
    <w:rsid w:val="00334565"/>
    <w:rsid w:val="0033630A"/>
    <w:rsid w:val="00341208"/>
    <w:rsid w:val="00341F45"/>
    <w:rsid w:val="00342DD2"/>
    <w:rsid w:val="00344A3B"/>
    <w:rsid w:val="00344B18"/>
    <w:rsid w:val="0034521C"/>
    <w:rsid w:val="003452A3"/>
    <w:rsid w:val="00345CBF"/>
    <w:rsid w:val="0034739A"/>
    <w:rsid w:val="00347B40"/>
    <w:rsid w:val="00350188"/>
    <w:rsid w:val="00350D1F"/>
    <w:rsid w:val="00350F6A"/>
    <w:rsid w:val="00350FC4"/>
    <w:rsid w:val="00351DF9"/>
    <w:rsid w:val="003532E7"/>
    <w:rsid w:val="00353AA8"/>
    <w:rsid w:val="00353F28"/>
    <w:rsid w:val="003553E2"/>
    <w:rsid w:val="00355554"/>
    <w:rsid w:val="00355883"/>
    <w:rsid w:val="00355FD8"/>
    <w:rsid w:val="003562D0"/>
    <w:rsid w:val="00356D53"/>
    <w:rsid w:val="00357950"/>
    <w:rsid w:val="0036037C"/>
    <w:rsid w:val="003609C2"/>
    <w:rsid w:val="00360A68"/>
    <w:rsid w:val="0036105A"/>
    <w:rsid w:val="003618B3"/>
    <w:rsid w:val="0036566D"/>
    <w:rsid w:val="0036567D"/>
    <w:rsid w:val="003658E2"/>
    <w:rsid w:val="00365FA1"/>
    <w:rsid w:val="003663B7"/>
    <w:rsid w:val="00367D10"/>
    <w:rsid w:val="0037050D"/>
    <w:rsid w:val="003710C6"/>
    <w:rsid w:val="00371406"/>
    <w:rsid w:val="003723D5"/>
    <w:rsid w:val="00372570"/>
    <w:rsid w:val="0037299A"/>
    <w:rsid w:val="0037453B"/>
    <w:rsid w:val="00374CB5"/>
    <w:rsid w:val="003754F4"/>
    <w:rsid w:val="00380967"/>
    <w:rsid w:val="00381292"/>
    <w:rsid w:val="00381FEC"/>
    <w:rsid w:val="00382197"/>
    <w:rsid w:val="00383FC3"/>
    <w:rsid w:val="0038416E"/>
    <w:rsid w:val="00384CEA"/>
    <w:rsid w:val="003853BE"/>
    <w:rsid w:val="003865FE"/>
    <w:rsid w:val="00393883"/>
    <w:rsid w:val="00394C35"/>
    <w:rsid w:val="00395834"/>
    <w:rsid w:val="00395A61"/>
    <w:rsid w:val="00395BFF"/>
    <w:rsid w:val="003978EB"/>
    <w:rsid w:val="00397904"/>
    <w:rsid w:val="00397928"/>
    <w:rsid w:val="00397FB1"/>
    <w:rsid w:val="003A13EE"/>
    <w:rsid w:val="003A2B40"/>
    <w:rsid w:val="003A34CD"/>
    <w:rsid w:val="003A4074"/>
    <w:rsid w:val="003A78C6"/>
    <w:rsid w:val="003A7D81"/>
    <w:rsid w:val="003B129B"/>
    <w:rsid w:val="003B19F5"/>
    <w:rsid w:val="003B27AB"/>
    <w:rsid w:val="003B2B3E"/>
    <w:rsid w:val="003B311E"/>
    <w:rsid w:val="003B52DB"/>
    <w:rsid w:val="003B5B09"/>
    <w:rsid w:val="003B5F7F"/>
    <w:rsid w:val="003B6A25"/>
    <w:rsid w:val="003B7A05"/>
    <w:rsid w:val="003B7E88"/>
    <w:rsid w:val="003C02FC"/>
    <w:rsid w:val="003C3DA6"/>
    <w:rsid w:val="003C51AD"/>
    <w:rsid w:val="003C53A5"/>
    <w:rsid w:val="003C5A7F"/>
    <w:rsid w:val="003D0760"/>
    <w:rsid w:val="003D0BB6"/>
    <w:rsid w:val="003D24DC"/>
    <w:rsid w:val="003D29F1"/>
    <w:rsid w:val="003D37F8"/>
    <w:rsid w:val="003D5FC8"/>
    <w:rsid w:val="003D6DD3"/>
    <w:rsid w:val="003D7829"/>
    <w:rsid w:val="003E0C54"/>
    <w:rsid w:val="003E0F10"/>
    <w:rsid w:val="003E1802"/>
    <w:rsid w:val="003E1A3D"/>
    <w:rsid w:val="003E1C23"/>
    <w:rsid w:val="003E1EBB"/>
    <w:rsid w:val="003E20F1"/>
    <w:rsid w:val="003E2AEE"/>
    <w:rsid w:val="003E3075"/>
    <w:rsid w:val="003E325E"/>
    <w:rsid w:val="003E32BB"/>
    <w:rsid w:val="003E3F94"/>
    <w:rsid w:val="003E43DE"/>
    <w:rsid w:val="003E4B19"/>
    <w:rsid w:val="003E608D"/>
    <w:rsid w:val="003E619F"/>
    <w:rsid w:val="003E7294"/>
    <w:rsid w:val="003F0A8A"/>
    <w:rsid w:val="003F0D4C"/>
    <w:rsid w:val="003F2148"/>
    <w:rsid w:val="003F30FE"/>
    <w:rsid w:val="003F6366"/>
    <w:rsid w:val="003F67BE"/>
    <w:rsid w:val="003F6CA4"/>
    <w:rsid w:val="004010CB"/>
    <w:rsid w:val="0040226A"/>
    <w:rsid w:val="0040234F"/>
    <w:rsid w:val="00404175"/>
    <w:rsid w:val="0040491B"/>
    <w:rsid w:val="00405FC9"/>
    <w:rsid w:val="00406305"/>
    <w:rsid w:val="00406E9F"/>
    <w:rsid w:val="004074F8"/>
    <w:rsid w:val="00407893"/>
    <w:rsid w:val="004078EB"/>
    <w:rsid w:val="00407CD5"/>
    <w:rsid w:val="00410E4E"/>
    <w:rsid w:val="0041113A"/>
    <w:rsid w:val="00411D3C"/>
    <w:rsid w:val="00412937"/>
    <w:rsid w:val="004149A6"/>
    <w:rsid w:val="00415446"/>
    <w:rsid w:val="00415A3F"/>
    <w:rsid w:val="00417A58"/>
    <w:rsid w:val="00417D9F"/>
    <w:rsid w:val="004229EA"/>
    <w:rsid w:val="00422CBE"/>
    <w:rsid w:val="004235FB"/>
    <w:rsid w:val="00427B29"/>
    <w:rsid w:val="0043053E"/>
    <w:rsid w:val="00431ADF"/>
    <w:rsid w:val="004344E5"/>
    <w:rsid w:val="0043459C"/>
    <w:rsid w:val="00435616"/>
    <w:rsid w:val="00436684"/>
    <w:rsid w:val="004372B9"/>
    <w:rsid w:val="00437B87"/>
    <w:rsid w:val="004414D3"/>
    <w:rsid w:val="00441FC2"/>
    <w:rsid w:val="00442A3E"/>
    <w:rsid w:val="00442CC4"/>
    <w:rsid w:val="00444DFD"/>
    <w:rsid w:val="004451F9"/>
    <w:rsid w:val="00445685"/>
    <w:rsid w:val="00445978"/>
    <w:rsid w:val="0044680D"/>
    <w:rsid w:val="0044790B"/>
    <w:rsid w:val="00450747"/>
    <w:rsid w:val="00452B93"/>
    <w:rsid w:val="00453F46"/>
    <w:rsid w:val="00454046"/>
    <w:rsid w:val="004540A8"/>
    <w:rsid w:val="0045508C"/>
    <w:rsid w:val="004550E7"/>
    <w:rsid w:val="0045567D"/>
    <w:rsid w:val="004557B1"/>
    <w:rsid w:val="00456045"/>
    <w:rsid w:val="00456A90"/>
    <w:rsid w:val="00456AAF"/>
    <w:rsid w:val="0045707B"/>
    <w:rsid w:val="0045789A"/>
    <w:rsid w:val="00457D9C"/>
    <w:rsid w:val="004604E5"/>
    <w:rsid w:val="004605D9"/>
    <w:rsid w:val="0046111B"/>
    <w:rsid w:val="004619C1"/>
    <w:rsid w:val="00461A41"/>
    <w:rsid w:val="0046306C"/>
    <w:rsid w:val="00463078"/>
    <w:rsid w:val="00464424"/>
    <w:rsid w:val="0046544E"/>
    <w:rsid w:val="00466E79"/>
    <w:rsid w:val="0046710F"/>
    <w:rsid w:val="004671F5"/>
    <w:rsid w:val="004672B3"/>
    <w:rsid w:val="0047060A"/>
    <w:rsid w:val="00470736"/>
    <w:rsid w:val="004707BB"/>
    <w:rsid w:val="004713A6"/>
    <w:rsid w:val="00471875"/>
    <w:rsid w:val="00471C82"/>
    <w:rsid w:val="004722EC"/>
    <w:rsid w:val="004728FA"/>
    <w:rsid w:val="00472911"/>
    <w:rsid w:val="00472C02"/>
    <w:rsid w:val="004734CF"/>
    <w:rsid w:val="00474D18"/>
    <w:rsid w:val="00475694"/>
    <w:rsid w:val="00475DD1"/>
    <w:rsid w:val="00475F76"/>
    <w:rsid w:val="00482549"/>
    <w:rsid w:val="00482A45"/>
    <w:rsid w:val="0048506D"/>
    <w:rsid w:val="00485BB9"/>
    <w:rsid w:val="00486FB5"/>
    <w:rsid w:val="0049155F"/>
    <w:rsid w:val="004917BF"/>
    <w:rsid w:val="00491D2B"/>
    <w:rsid w:val="00492636"/>
    <w:rsid w:val="0049433E"/>
    <w:rsid w:val="00494F89"/>
    <w:rsid w:val="004951A1"/>
    <w:rsid w:val="00495A28"/>
    <w:rsid w:val="00496212"/>
    <w:rsid w:val="00496416"/>
    <w:rsid w:val="004A0B35"/>
    <w:rsid w:val="004A0C8B"/>
    <w:rsid w:val="004A106F"/>
    <w:rsid w:val="004A1B42"/>
    <w:rsid w:val="004A3D64"/>
    <w:rsid w:val="004A5BCB"/>
    <w:rsid w:val="004A792D"/>
    <w:rsid w:val="004B0800"/>
    <w:rsid w:val="004B2095"/>
    <w:rsid w:val="004B25DF"/>
    <w:rsid w:val="004B378B"/>
    <w:rsid w:val="004B5B29"/>
    <w:rsid w:val="004B6DB6"/>
    <w:rsid w:val="004B6F33"/>
    <w:rsid w:val="004B70CE"/>
    <w:rsid w:val="004B7B00"/>
    <w:rsid w:val="004C121E"/>
    <w:rsid w:val="004C3B35"/>
    <w:rsid w:val="004C536F"/>
    <w:rsid w:val="004C65F4"/>
    <w:rsid w:val="004C6C1D"/>
    <w:rsid w:val="004C6E9D"/>
    <w:rsid w:val="004D1D27"/>
    <w:rsid w:val="004D2AD4"/>
    <w:rsid w:val="004D3564"/>
    <w:rsid w:val="004D3BC3"/>
    <w:rsid w:val="004D500C"/>
    <w:rsid w:val="004D5114"/>
    <w:rsid w:val="004D5F2D"/>
    <w:rsid w:val="004D718E"/>
    <w:rsid w:val="004D7428"/>
    <w:rsid w:val="004E06CD"/>
    <w:rsid w:val="004E0733"/>
    <w:rsid w:val="004E1DA8"/>
    <w:rsid w:val="004E3BA5"/>
    <w:rsid w:val="004E3D57"/>
    <w:rsid w:val="004E42FA"/>
    <w:rsid w:val="004E450D"/>
    <w:rsid w:val="004E474E"/>
    <w:rsid w:val="004E48B4"/>
    <w:rsid w:val="004E514E"/>
    <w:rsid w:val="004E5763"/>
    <w:rsid w:val="004E60BD"/>
    <w:rsid w:val="004E69B5"/>
    <w:rsid w:val="004F0165"/>
    <w:rsid w:val="004F0E6C"/>
    <w:rsid w:val="004F0F1A"/>
    <w:rsid w:val="004F1371"/>
    <w:rsid w:val="004F18F7"/>
    <w:rsid w:val="004F194B"/>
    <w:rsid w:val="004F2412"/>
    <w:rsid w:val="004F2E91"/>
    <w:rsid w:val="004F6832"/>
    <w:rsid w:val="004F6875"/>
    <w:rsid w:val="004F7508"/>
    <w:rsid w:val="0050026C"/>
    <w:rsid w:val="00501546"/>
    <w:rsid w:val="00501709"/>
    <w:rsid w:val="00501EF8"/>
    <w:rsid w:val="00501F9F"/>
    <w:rsid w:val="00502303"/>
    <w:rsid w:val="00502319"/>
    <w:rsid w:val="005027AF"/>
    <w:rsid w:val="00502B7B"/>
    <w:rsid w:val="005052B3"/>
    <w:rsid w:val="00506F85"/>
    <w:rsid w:val="005076D4"/>
    <w:rsid w:val="00507CCB"/>
    <w:rsid w:val="005111A4"/>
    <w:rsid w:val="0051121D"/>
    <w:rsid w:val="00511C9E"/>
    <w:rsid w:val="00511E52"/>
    <w:rsid w:val="00513B67"/>
    <w:rsid w:val="00513C18"/>
    <w:rsid w:val="00513C82"/>
    <w:rsid w:val="00515393"/>
    <w:rsid w:val="00516F69"/>
    <w:rsid w:val="00517E92"/>
    <w:rsid w:val="00521587"/>
    <w:rsid w:val="00522FEE"/>
    <w:rsid w:val="00522FFC"/>
    <w:rsid w:val="00523683"/>
    <w:rsid w:val="0052374A"/>
    <w:rsid w:val="00525312"/>
    <w:rsid w:val="00527404"/>
    <w:rsid w:val="00530D00"/>
    <w:rsid w:val="00531055"/>
    <w:rsid w:val="00531A51"/>
    <w:rsid w:val="00532902"/>
    <w:rsid w:val="00532CE9"/>
    <w:rsid w:val="0053428C"/>
    <w:rsid w:val="00534922"/>
    <w:rsid w:val="00536970"/>
    <w:rsid w:val="00536DF2"/>
    <w:rsid w:val="00536E87"/>
    <w:rsid w:val="00537634"/>
    <w:rsid w:val="00537649"/>
    <w:rsid w:val="005406B0"/>
    <w:rsid w:val="00541284"/>
    <w:rsid w:val="00541F02"/>
    <w:rsid w:val="00544EF3"/>
    <w:rsid w:val="00544F7D"/>
    <w:rsid w:val="005451F5"/>
    <w:rsid w:val="00547CDE"/>
    <w:rsid w:val="00550C5C"/>
    <w:rsid w:val="00550D7B"/>
    <w:rsid w:val="00553443"/>
    <w:rsid w:val="00553BDE"/>
    <w:rsid w:val="005541A1"/>
    <w:rsid w:val="00555178"/>
    <w:rsid w:val="00555181"/>
    <w:rsid w:val="00556C01"/>
    <w:rsid w:val="0056011A"/>
    <w:rsid w:val="0056069C"/>
    <w:rsid w:val="00560F17"/>
    <w:rsid w:val="0056180F"/>
    <w:rsid w:val="00561A5F"/>
    <w:rsid w:val="0056218D"/>
    <w:rsid w:val="00562A6A"/>
    <w:rsid w:val="00565700"/>
    <w:rsid w:val="00565D71"/>
    <w:rsid w:val="00565E54"/>
    <w:rsid w:val="00566435"/>
    <w:rsid w:val="005674FA"/>
    <w:rsid w:val="00567989"/>
    <w:rsid w:val="00567F17"/>
    <w:rsid w:val="00570A5C"/>
    <w:rsid w:val="00570AA4"/>
    <w:rsid w:val="00574B3B"/>
    <w:rsid w:val="005751CA"/>
    <w:rsid w:val="005752F5"/>
    <w:rsid w:val="00580DD5"/>
    <w:rsid w:val="00581859"/>
    <w:rsid w:val="00581D13"/>
    <w:rsid w:val="00583E33"/>
    <w:rsid w:val="00584A5F"/>
    <w:rsid w:val="00586B15"/>
    <w:rsid w:val="00590B98"/>
    <w:rsid w:val="00590F4B"/>
    <w:rsid w:val="005919D4"/>
    <w:rsid w:val="005930CE"/>
    <w:rsid w:val="00593965"/>
    <w:rsid w:val="00594101"/>
    <w:rsid w:val="00594DB2"/>
    <w:rsid w:val="00594E49"/>
    <w:rsid w:val="0059550E"/>
    <w:rsid w:val="00595FCE"/>
    <w:rsid w:val="005976CD"/>
    <w:rsid w:val="00597DD0"/>
    <w:rsid w:val="005A059D"/>
    <w:rsid w:val="005A17B2"/>
    <w:rsid w:val="005A1AC1"/>
    <w:rsid w:val="005A1C2B"/>
    <w:rsid w:val="005A206A"/>
    <w:rsid w:val="005A2A19"/>
    <w:rsid w:val="005A50D1"/>
    <w:rsid w:val="005A51C3"/>
    <w:rsid w:val="005B0954"/>
    <w:rsid w:val="005B13D9"/>
    <w:rsid w:val="005B15A9"/>
    <w:rsid w:val="005B40BA"/>
    <w:rsid w:val="005B4F4E"/>
    <w:rsid w:val="005B568E"/>
    <w:rsid w:val="005B6D94"/>
    <w:rsid w:val="005C04A0"/>
    <w:rsid w:val="005C0FF1"/>
    <w:rsid w:val="005C18B8"/>
    <w:rsid w:val="005C2030"/>
    <w:rsid w:val="005C2195"/>
    <w:rsid w:val="005C3036"/>
    <w:rsid w:val="005C4147"/>
    <w:rsid w:val="005C5C74"/>
    <w:rsid w:val="005C69D6"/>
    <w:rsid w:val="005C69E3"/>
    <w:rsid w:val="005C6E96"/>
    <w:rsid w:val="005C7B4A"/>
    <w:rsid w:val="005D04EB"/>
    <w:rsid w:val="005D1340"/>
    <w:rsid w:val="005D1831"/>
    <w:rsid w:val="005D204C"/>
    <w:rsid w:val="005D3506"/>
    <w:rsid w:val="005D3BE5"/>
    <w:rsid w:val="005D3EDF"/>
    <w:rsid w:val="005D4060"/>
    <w:rsid w:val="005D48B3"/>
    <w:rsid w:val="005D5018"/>
    <w:rsid w:val="005D7A86"/>
    <w:rsid w:val="005E0A62"/>
    <w:rsid w:val="005E1748"/>
    <w:rsid w:val="005E1D84"/>
    <w:rsid w:val="005E21AB"/>
    <w:rsid w:val="005E3603"/>
    <w:rsid w:val="005E41CD"/>
    <w:rsid w:val="005E509F"/>
    <w:rsid w:val="005E6106"/>
    <w:rsid w:val="005E6AB4"/>
    <w:rsid w:val="005E6C8B"/>
    <w:rsid w:val="005E7EFC"/>
    <w:rsid w:val="005F025D"/>
    <w:rsid w:val="005F02B4"/>
    <w:rsid w:val="005F0AE0"/>
    <w:rsid w:val="005F1017"/>
    <w:rsid w:val="005F23BB"/>
    <w:rsid w:val="005F2769"/>
    <w:rsid w:val="005F38DB"/>
    <w:rsid w:val="005F41A9"/>
    <w:rsid w:val="005F532E"/>
    <w:rsid w:val="005F6243"/>
    <w:rsid w:val="005F6503"/>
    <w:rsid w:val="005F70C7"/>
    <w:rsid w:val="0060005B"/>
    <w:rsid w:val="00601E5E"/>
    <w:rsid w:val="00601FF0"/>
    <w:rsid w:val="0060229C"/>
    <w:rsid w:val="00603DA2"/>
    <w:rsid w:val="00603F43"/>
    <w:rsid w:val="006042B5"/>
    <w:rsid w:val="0060500A"/>
    <w:rsid w:val="00606319"/>
    <w:rsid w:val="00606AE0"/>
    <w:rsid w:val="006072C1"/>
    <w:rsid w:val="006075CC"/>
    <w:rsid w:val="00616DA7"/>
    <w:rsid w:val="006170D8"/>
    <w:rsid w:val="006204B6"/>
    <w:rsid w:val="00620B48"/>
    <w:rsid w:val="00620C17"/>
    <w:rsid w:val="00621D0B"/>
    <w:rsid w:val="00622F63"/>
    <w:rsid w:val="006242BE"/>
    <w:rsid w:val="00624CB3"/>
    <w:rsid w:val="00625913"/>
    <w:rsid w:val="00625C02"/>
    <w:rsid w:val="00627361"/>
    <w:rsid w:val="00630CF0"/>
    <w:rsid w:val="00633539"/>
    <w:rsid w:val="00633570"/>
    <w:rsid w:val="00633AE5"/>
    <w:rsid w:val="00633D78"/>
    <w:rsid w:val="00634276"/>
    <w:rsid w:val="006343BD"/>
    <w:rsid w:val="00634B52"/>
    <w:rsid w:val="00635195"/>
    <w:rsid w:val="0063570D"/>
    <w:rsid w:val="0063590D"/>
    <w:rsid w:val="0064219F"/>
    <w:rsid w:val="00642FBA"/>
    <w:rsid w:val="006432DD"/>
    <w:rsid w:val="00643840"/>
    <w:rsid w:val="00644A63"/>
    <w:rsid w:val="00647381"/>
    <w:rsid w:val="00647585"/>
    <w:rsid w:val="00650ABE"/>
    <w:rsid w:val="00650F5E"/>
    <w:rsid w:val="00651022"/>
    <w:rsid w:val="00651686"/>
    <w:rsid w:val="00651A0B"/>
    <w:rsid w:val="00651AF2"/>
    <w:rsid w:val="00652139"/>
    <w:rsid w:val="00653FC4"/>
    <w:rsid w:val="00654B77"/>
    <w:rsid w:val="00657BD8"/>
    <w:rsid w:val="006605EE"/>
    <w:rsid w:val="0066203A"/>
    <w:rsid w:val="00662F05"/>
    <w:rsid w:val="00663473"/>
    <w:rsid w:val="00664073"/>
    <w:rsid w:val="00664382"/>
    <w:rsid w:val="00665CB1"/>
    <w:rsid w:val="0067038E"/>
    <w:rsid w:val="00670731"/>
    <w:rsid w:val="00670882"/>
    <w:rsid w:val="006717F4"/>
    <w:rsid w:val="00671A5B"/>
    <w:rsid w:val="00671D25"/>
    <w:rsid w:val="00672876"/>
    <w:rsid w:val="0067418F"/>
    <w:rsid w:val="00674806"/>
    <w:rsid w:val="00674F19"/>
    <w:rsid w:val="0067630D"/>
    <w:rsid w:val="006766B2"/>
    <w:rsid w:val="0068109C"/>
    <w:rsid w:val="00682CA7"/>
    <w:rsid w:val="00683254"/>
    <w:rsid w:val="006838DB"/>
    <w:rsid w:val="00683A1B"/>
    <w:rsid w:val="00683B59"/>
    <w:rsid w:val="0069121C"/>
    <w:rsid w:val="006922EB"/>
    <w:rsid w:val="00692B1E"/>
    <w:rsid w:val="00694916"/>
    <w:rsid w:val="00694959"/>
    <w:rsid w:val="00696267"/>
    <w:rsid w:val="00697A97"/>
    <w:rsid w:val="00697D39"/>
    <w:rsid w:val="006A0354"/>
    <w:rsid w:val="006A28C0"/>
    <w:rsid w:val="006A2948"/>
    <w:rsid w:val="006A3767"/>
    <w:rsid w:val="006A38CD"/>
    <w:rsid w:val="006A4691"/>
    <w:rsid w:val="006A530A"/>
    <w:rsid w:val="006A5D02"/>
    <w:rsid w:val="006A7A23"/>
    <w:rsid w:val="006B03C9"/>
    <w:rsid w:val="006B05AE"/>
    <w:rsid w:val="006B05CC"/>
    <w:rsid w:val="006B142E"/>
    <w:rsid w:val="006B3CF0"/>
    <w:rsid w:val="006B3CF4"/>
    <w:rsid w:val="006B538E"/>
    <w:rsid w:val="006B581D"/>
    <w:rsid w:val="006B6630"/>
    <w:rsid w:val="006B75B8"/>
    <w:rsid w:val="006B7EEB"/>
    <w:rsid w:val="006C0268"/>
    <w:rsid w:val="006C0563"/>
    <w:rsid w:val="006C0BED"/>
    <w:rsid w:val="006C28CF"/>
    <w:rsid w:val="006C2E58"/>
    <w:rsid w:val="006C5642"/>
    <w:rsid w:val="006C5CE4"/>
    <w:rsid w:val="006C6820"/>
    <w:rsid w:val="006C77CD"/>
    <w:rsid w:val="006D0C85"/>
    <w:rsid w:val="006D197A"/>
    <w:rsid w:val="006D2707"/>
    <w:rsid w:val="006D339B"/>
    <w:rsid w:val="006D3E12"/>
    <w:rsid w:val="006D3F11"/>
    <w:rsid w:val="006D4557"/>
    <w:rsid w:val="006D4A9D"/>
    <w:rsid w:val="006D53D6"/>
    <w:rsid w:val="006D5772"/>
    <w:rsid w:val="006E1D1F"/>
    <w:rsid w:val="006E28CC"/>
    <w:rsid w:val="006E3BC1"/>
    <w:rsid w:val="006E4784"/>
    <w:rsid w:val="006E5324"/>
    <w:rsid w:val="006E558E"/>
    <w:rsid w:val="006E5C09"/>
    <w:rsid w:val="006E6E4C"/>
    <w:rsid w:val="006F0498"/>
    <w:rsid w:val="006F088F"/>
    <w:rsid w:val="006F188B"/>
    <w:rsid w:val="006F1A8B"/>
    <w:rsid w:val="006F3067"/>
    <w:rsid w:val="006F31E0"/>
    <w:rsid w:val="006F4C23"/>
    <w:rsid w:val="006F6B4D"/>
    <w:rsid w:val="00700351"/>
    <w:rsid w:val="0070080A"/>
    <w:rsid w:val="00703AFB"/>
    <w:rsid w:val="007043F1"/>
    <w:rsid w:val="00704579"/>
    <w:rsid w:val="007051A6"/>
    <w:rsid w:val="007068CB"/>
    <w:rsid w:val="0071008B"/>
    <w:rsid w:val="00710B27"/>
    <w:rsid w:val="00710E69"/>
    <w:rsid w:val="00712918"/>
    <w:rsid w:val="00715A1B"/>
    <w:rsid w:val="0071645D"/>
    <w:rsid w:val="0072240A"/>
    <w:rsid w:val="0072280E"/>
    <w:rsid w:val="007245F9"/>
    <w:rsid w:val="0072545E"/>
    <w:rsid w:val="007256B6"/>
    <w:rsid w:val="007261A4"/>
    <w:rsid w:val="007262DF"/>
    <w:rsid w:val="00726FFB"/>
    <w:rsid w:val="00730AA6"/>
    <w:rsid w:val="00730C81"/>
    <w:rsid w:val="007323BF"/>
    <w:rsid w:val="0073263D"/>
    <w:rsid w:val="00733317"/>
    <w:rsid w:val="007338CA"/>
    <w:rsid w:val="00734982"/>
    <w:rsid w:val="00735152"/>
    <w:rsid w:val="00736785"/>
    <w:rsid w:val="007372D1"/>
    <w:rsid w:val="00737B64"/>
    <w:rsid w:val="00737E68"/>
    <w:rsid w:val="00740125"/>
    <w:rsid w:val="007418D9"/>
    <w:rsid w:val="007421CF"/>
    <w:rsid w:val="00742282"/>
    <w:rsid w:val="00744469"/>
    <w:rsid w:val="00746082"/>
    <w:rsid w:val="0074777C"/>
    <w:rsid w:val="00751306"/>
    <w:rsid w:val="00751F60"/>
    <w:rsid w:val="0075210A"/>
    <w:rsid w:val="007522A5"/>
    <w:rsid w:val="00753D00"/>
    <w:rsid w:val="007548C9"/>
    <w:rsid w:val="00754B1F"/>
    <w:rsid w:val="007558A2"/>
    <w:rsid w:val="0075599A"/>
    <w:rsid w:val="0075618A"/>
    <w:rsid w:val="0075705D"/>
    <w:rsid w:val="00760174"/>
    <w:rsid w:val="00762FA0"/>
    <w:rsid w:val="00763482"/>
    <w:rsid w:val="007635C3"/>
    <w:rsid w:val="00763CA0"/>
    <w:rsid w:val="00764276"/>
    <w:rsid w:val="007642D9"/>
    <w:rsid w:val="00764C37"/>
    <w:rsid w:val="00765A84"/>
    <w:rsid w:val="0076642A"/>
    <w:rsid w:val="0077265A"/>
    <w:rsid w:val="00772E83"/>
    <w:rsid w:val="00773B8F"/>
    <w:rsid w:val="0077476B"/>
    <w:rsid w:val="00776692"/>
    <w:rsid w:val="00776B75"/>
    <w:rsid w:val="00780059"/>
    <w:rsid w:val="00780EA2"/>
    <w:rsid w:val="00781FCE"/>
    <w:rsid w:val="0078263C"/>
    <w:rsid w:val="00784927"/>
    <w:rsid w:val="00785168"/>
    <w:rsid w:val="00785EAB"/>
    <w:rsid w:val="007873F1"/>
    <w:rsid w:val="00787B6F"/>
    <w:rsid w:val="007909CF"/>
    <w:rsid w:val="00793828"/>
    <w:rsid w:val="007954B4"/>
    <w:rsid w:val="00795DF6"/>
    <w:rsid w:val="007967E2"/>
    <w:rsid w:val="00797DE5"/>
    <w:rsid w:val="007A0F76"/>
    <w:rsid w:val="007A201A"/>
    <w:rsid w:val="007A31DC"/>
    <w:rsid w:val="007A4882"/>
    <w:rsid w:val="007A52CF"/>
    <w:rsid w:val="007A72D3"/>
    <w:rsid w:val="007A7DE2"/>
    <w:rsid w:val="007A7F7F"/>
    <w:rsid w:val="007B0021"/>
    <w:rsid w:val="007B1ACB"/>
    <w:rsid w:val="007B31B2"/>
    <w:rsid w:val="007B5F5E"/>
    <w:rsid w:val="007B6E02"/>
    <w:rsid w:val="007B6F3B"/>
    <w:rsid w:val="007B7B9E"/>
    <w:rsid w:val="007C0513"/>
    <w:rsid w:val="007C07DA"/>
    <w:rsid w:val="007C1421"/>
    <w:rsid w:val="007C2D29"/>
    <w:rsid w:val="007C2E8B"/>
    <w:rsid w:val="007C4DC1"/>
    <w:rsid w:val="007C5353"/>
    <w:rsid w:val="007C5418"/>
    <w:rsid w:val="007C62AD"/>
    <w:rsid w:val="007C6A7F"/>
    <w:rsid w:val="007C7E1F"/>
    <w:rsid w:val="007D0CAC"/>
    <w:rsid w:val="007D0D13"/>
    <w:rsid w:val="007D0DDD"/>
    <w:rsid w:val="007D0FBA"/>
    <w:rsid w:val="007D1B97"/>
    <w:rsid w:val="007D2409"/>
    <w:rsid w:val="007D3A6A"/>
    <w:rsid w:val="007D54ED"/>
    <w:rsid w:val="007D62E6"/>
    <w:rsid w:val="007D6B4C"/>
    <w:rsid w:val="007D6E65"/>
    <w:rsid w:val="007D7202"/>
    <w:rsid w:val="007E0D5B"/>
    <w:rsid w:val="007E0DE4"/>
    <w:rsid w:val="007E16C5"/>
    <w:rsid w:val="007E1EF1"/>
    <w:rsid w:val="007E2840"/>
    <w:rsid w:val="007E2C20"/>
    <w:rsid w:val="007E36FD"/>
    <w:rsid w:val="007E37AD"/>
    <w:rsid w:val="007E381B"/>
    <w:rsid w:val="007E466E"/>
    <w:rsid w:val="007E5AF5"/>
    <w:rsid w:val="007E637D"/>
    <w:rsid w:val="007E72CC"/>
    <w:rsid w:val="007E730B"/>
    <w:rsid w:val="007E7FE4"/>
    <w:rsid w:val="007F19C4"/>
    <w:rsid w:val="007F236D"/>
    <w:rsid w:val="007F2B59"/>
    <w:rsid w:val="007F344D"/>
    <w:rsid w:val="007F5E8F"/>
    <w:rsid w:val="007F6531"/>
    <w:rsid w:val="007F6D5B"/>
    <w:rsid w:val="00800AE5"/>
    <w:rsid w:val="00801724"/>
    <w:rsid w:val="00801A80"/>
    <w:rsid w:val="00802574"/>
    <w:rsid w:val="0080279F"/>
    <w:rsid w:val="00803230"/>
    <w:rsid w:val="008035EF"/>
    <w:rsid w:val="008037F0"/>
    <w:rsid w:val="00804339"/>
    <w:rsid w:val="00804656"/>
    <w:rsid w:val="00805A2E"/>
    <w:rsid w:val="0080757E"/>
    <w:rsid w:val="008077AD"/>
    <w:rsid w:val="00807B3F"/>
    <w:rsid w:val="00807C5A"/>
    <w:rsid w:val="0081203D"/>
    <w:rsid w:val="008139A0"/>
    <w:rsid w:val="00815D66"/>
    <w:rsid w:val="00815F6E"/>
    <w:rsid w:val="008161D4"/>
    <w:rsid w:val="00816B5C"/>
    <w:rsid w:val="00821026"/>
    <w:rsid w:val="00821D4D"/>
    <w:rsid w:val="0082239D"/>
    <w:rsid w:val="0082292D"/>
    <w:rsid w:val="008256F8"/>
    <w:rsid w:val="00825D92"/>
    <w:rsid w:val="00826B3D"/>
    <w:rsid w:val="00826CB2"/>
    <w:rsid w:val="008271C1"/>
    <w:rsid w:val="0082752C"/>
    <w:rsid w:val="00830568"/>
    <w:rsid w:val="00833A20"/>
    <w:rsid w:val="00834F4F"/>
    <w:rsid w:val="00834FDA"/>
    <w:rsid w:val="00835020"/>
    <w:rsid w:val="008363E2"/>
    <w:rsid w:val="0083650F"/>
    <w:rsid w:val="00836990"/>
    <w:rsid w:val="00837685"/>
    <w:rsid w:val="008379CA"/>
    <w:rsid w:val="00840295"/>
    <w:rsid w:val="00841CF0"/>
    <w:rsid w:val="00843097"/>
    <w:rsid w:val="00843201"/>
    <w:rsid w:val="00844171"/>
    <w:rsid w:val="0084488A"/>
    <w:rsid w:val="0084604A"/>
    <w:rsid w:val="00847284"/>
    <w:rsid w:val="00847C20"/>
    <w:rsid w:val="0085056E"/>
    <w:rsid w:val="0085060C"/>
    <w:rsid w:val="00850A60"/>
    <w:rsid w:val="00851953"/>
    <w:rsid w:val="00851BDE"/>
    <w:rsid w:val="00852182"/>
    <w:rsid w:val="00852B27"/>
    <w:rsid w:val="00853294"/>
    <w:rsid w:val="00854D37"/>
    <w:rsid w:val="00855EC7"/>
    <w:rsid w:val="008565EE"/>
    <w:rsid w:val="00857462"/>
    <w:rsid w:val="00857963"/>
    <w:rsid w:val="00860965"/>
    <w:rsid w:val="00861531"/>
    <w:rsid w:val="008617D5"/>
    <w:rsid w:val="008617DB"/>
    <w:rsid w:val="00861E47"/>
    <w:rsid w:val="0086255B"/>
    <w:rsid w:val="0086466C"/>
    <w:rsid w:val="008647DA"/>
    <w:rsid w:val="00865C23"/>
    <w:rsid w:val="008666A0"/>
    <w:rsid w:val="00866C9B"/>
    <w:rsid w:val="00867934"/>
    <w:rsid w:val="00867F6C"/>
    <w:rsid w:val="00870CC6"/>
    <w:rsid w:val="00871259"/>
    <w:rsid w:val="00871636"/>
    <w:rsid w:val="008728DC"/>
    <w:rsid w:val="0087340E"/>
    <w:rsid w:val="0087773F"/>
    <w:rsid w:val="00880ABF"/>
    <w:rsid w:val="00880BF5"/>
    <w:rsid w:val="00880D61"/>
    <w:rsid w:val="00883AF0"/>
    <w:rsid w:val="00883F94"/>
    <w:rsid w:val="00885378"/>
    <w:rsid w:val="008856FB"/>
    <w:rsid w:val="008857D2"/>
    <w:rsid w:val="008869FF"/>
    <w:rsid w:val="00887659"/>
    <w:rsid w:val="00890B96"/>
    <w:rsid w:val="008911DA"/>
    <w:rsid w:val="008913EE"/>
    <w:rsid w:val="0089225B"/>
    <w:rsid w:val="0089283F"/>
    <w:rsid w:val="00892ADB"/>
    <w:rsid w:val="00892D37"/>
    <w:rsid w:val="008958A4"/>
    <w:rsid w:val="00895CCE"/>
    <w:rsid w:val="00895D79"/>
    <w:rsid w:val="00896533"/>
    <w:rsid w:val="00896CF7"/>
    <w:rsid w:val="0089756F"/>
    <w:rsid w:val="008A0758"/>
    <w:rsid w:val="008A1071"/>
    <w:rsid w:val="008A1B51"/>
    <w:rsid w:val="008A2302"/>
    <w:rsid w:val="008A2787"/>
    <w:rsid w:val="008A3D8F"/>
    <w:rsid w:val="008A480D"/>
    <w:rsid w:val="008A580C"/>
    <w:rsid w:val="008A76E9"/>
    <w:rsid w:val="008B04DE"/>
    <w:rsid w:val="008B19EE"/>
    <w:rsid w:val="008B3A52"/>
    <w:rsid w:val="008B58EC"/>
    <w:rsid w:val="008B5A2F"/>
    <w:rsid w:val="008B6923"/>
    <w:rsid w:val="008B6AD0"/>
    <w:rsid w:val="008B7113"/>
    <w:rsid w:val="008C18F6"/>
    <w:rsid w:val="008C343B"/>
    <w:rsid w:val="008C43CF"/>
    <w:rsid w:val="008C4854"/>
    <w:rsid w:val="008C492B"/>
    <w:rsid w:val="008C5D57"/>
    <w:rsid w:val="008C6466"/>
    <w:rsid w:val="008C6979"/>
    <w:rsid w:val="008C6A2A"/>
    <w:rsid w:val="008C6B55"/>
    <w:rsid w:val="008C7000"/>
    <w:rsid w:val="008C7AA9"/>
    <w:rsid w:val="008D0D54"/>
    <w:rsid w:val="008D153A"/>
    <w:rsid w:val="008D22C2"/>
    <w:rsid w:val="008D240E"/>
    <w:rsid w:val="008D321D"/>
    <w:rsid w:val="008D3342"/>
    <w:rsid w:val="008D4420"/>
    <w:rsid w:val="008D4720"/>
    <w:rsid w:val="008D5D07"/>
    <w:rsid w:val="008D6544"/>
    <w:rsid w:val="008D7E5B"/>
    <w:rsid w:val="008E0C6B"/>
    <w:rsid w:val="008E1781"/>
    <w:rsid w:val="008E1DC5"/>
    <w:rsid w:val="008E2160"/>
    <w:rsid w:val="008E2671"/>
    <w:rsid w:val="008E2E28"/>
    <w:rsid w:val="008E40C5"/>
    <w:rsid w:val="008E549E"/>
    <w:rsid w:val="008E5BC8"/>
    <w:rsid w:val="008E651D"/>
    <w:rsid w:val="008E6EB8"/>
    <w:rsid w:val="008E772A"/>
    <w:rsid w:val="008E7D60"/>
    <w:rsid w:val="008F1978"/>
    <w:rsid w:val="008F2091"/>
    <w:rsid w:val="008F3A33"/>
    <w:rsid w:val="008F40F7"/>
    <w:rsid w:val="008F4BE2"/>
    <w:rsid w:val="008F5C0E"/>
    <w:rsid w:val="008F741C"/>
    <w:rsid w:val="008F7627"/>
    <w:rsid w:val="008F7FB2"/>
    <w:rsid w:val="009002B8"/>
    <w:rsid w:val="00900837"/>
    <w:rsid w:val="00901779"/>
    <w:rsid w:val="00901CEF"/>
    <w:rsid w:val="00902423"/>
    <w:rsid w:val="00903C7E"/>
    <w:rsid w:val="009051F2"/>
    <w:rsid w:val="0090753C"/>
    <w:rsid w:val="00911299"/>
    <w:rsid w:val="009115BF"/>
    <w:rsid w:val="00911ACC"/>
    <w:rsid w:val="00911ED1"/>
    <w:rsid w:val="0091250B"/>
    <w:rsid w:val="00913448"/>
    <w:rsid w:val="00914D4D"/>
    <w:rsid w:val="00915B2C"/>
    <w:rsid w:val="0091662B"/>
    <w:rsid w:val="009169AC"/>
    <w:rsid w:val="00920690"/>
    <w:rsid w:val="0092081C"/>
    <w:rsid w:val="00920B6B"/>
    <w:rsid w:val="00922376"/>
    <w:rsid w:val="00923D90"/>
    <w:rsid w:val="009262D1"/>
    <w:rsid w:val="00926B09"/>
    <w:rsid w:val="0092765E"/>
    <w:rsid w:val="009301BC"/>
    <w:rsid w:val="009304C3"/>
    <w:rsid w:val="00930AB8"/>
    <w:rsid w:val="00931783"/>
    <w:rsid w:val="0093178F"/>
    <w:rsid w:val="00932C85"/>
    <w:rsid w:val="0093385E"/>
    <w:rsid w:val="00933AE0"/>
    <w:rsid w:val="009346EF"/>
    <w:rsid w:val="00934B18"/>
    <w:rsid w:val="00934CB3"/>
    <w:rsid w:val="00935084"/>
    <w:rsid w:val="009370CC"/>
    <w:rsid w:val="00937276"/>
    <w:rsid w:val="00937906"/>
    <w:rsid w:val="009404CD"/>
    <w:rsid w:val="009416DB"/>
    <w:rsid w:val="00942182"/>
    <w:rsid w:val="00942833"/>
    <w:rsid w:val="009431AA"/>
    <w:rsid w:val="009436A8"/>
    <w:rsid w:val="00944288"/>
    <w:rsid w:val="00944F17"/>
    <w:rsid w:val="00945FCC"/>
    <w:rsid w:val="00947D9E"/>
    <w:rsid w:val="00951003"/>
    <w:rsid w:val="00951924"/>
    <w:rsid w:val="00951CE5"/>
    <w:rsid w:val="009532A4"/>
    <w:rsid w:val="00953B65"/>
    <w:rsid w:val="00954266"/>
    <w:rsid w:val="0095553B"/>
    <w:rsid w:val="00955BF4"/>
    <w:rsid w:val="0095610E"/>
    <w:rsid w:val="00956295"/>
    <w:rsid w:val="00956631"/>
    <w:rsid w:val="009569D3"/>
    <w:rsid w:val="00956A9A"/>
    <w:rsid w:val="009614C8"/>
    <w:rsid w:val="009622CD"/>
    <w:rsid w:val="00962B43"/>
    <w:rsid w:val="00962C72"/>
    <w:rsid w:val="00962F9B"/>
    <w:rsid w:val="00963488"/>
    <w:rsid w:val="00963EFB"/>
    <w:rsid w:val="009665A1"/>
    <w:rsid w:val="00966D8F"/>
    <w:rsid w:val="00970167"/>
    <w:rsid w:val="00970777"/>
    <w:rsid w:val="00971670"/>
    <w:rsid w:val="0097288B"/>
    <w:rsid w:val="009745CD"/>
    <w:rsid w:val="00975BE1"/>
    <w:rsid w:val="0097707E"/>
    <w:rsid w:val="00981E0E"/>
    <w:rsid w:val="00982367"/>
    <w:rsid w:val="00983EEE"/>
    <w:rsid w:val="00984DF0"/>
    <w:rsid w:val="00984F6E"/>
    <w:rsid w:val="00986F3B"/>
    <w:rsid w:val="009877B7"/>
    <w:rsid w:val="00987828"/>
    <w:rsid w:val="00987E1D"/>
    <w:rsid w:val="00990EFC"/>
    <w:rsid w:val="009913E5"/>
    <w:rsid w:val="00991D75"/>
    <w:rsid w:val="00992B98"/>
    <w:rsid w:val="009933C4"/>
    <w:rsid w:val="00993573"/>
    <w:rsid w:val="009945EF"/>
    <w:rsid w:val="00996F29"/>
    <w:rsid w:val="00997A14"/>
    <w:rsid w:val="00997EF6"/>
    <w:rsid w:val="009A020B"/>
    <w:rsid w:val="009A0759"/>
    <w:rsid w:val="009A0A5E"/>
    <w:rsid w:val="009A2230"/>
    <w:rsid w:val="009A27A4"/>
    <w:rsid w:val="009A3BD5"/>
    <w:rsid w:val="009A3C6A"/>
    <w:rsid w:val="009A5170"/>
    <w:rsid w:val="009A5860"/>
    <w:rsid w:val="009A7B29"/>
    <w:rsid w:val="009B00FD"/>
    <w:rsid w:val="009B01A5"/>
    <w:rsid w:val="009B10B5"/>
    <w:rsid w:val="009B1F37"/>
    <w:rsid w:val="009B535F"/>
    <w:rsid w:val="009B5D13"/>
    <w:rsid w:val="009B5FF5"/>
    <w:rsid w:val="009B7D58"/>
    <w:rsid w:val="009C10CB"/>
    <w:rsid w:val="009C1431"/>
    <w:rsid w:val="009C1766"/>
    <w:rsid w:val="009C1E47"/>
    <w:rsid w:val="009C2720"/>
    <w:rsid w:val="009C2C99"/>
    <w:rsid w:val="009C3DB9"/>
    <w:rsid w:val="009C5999"/>
    <w:rsid w:val="009C7332"/>
    <w:rsid w:val="009C758E"/>
    <w:rsid w:val="009D2C18"/>
    <w:rsid w:val="009D37EF"/>
    <w:rsid w:val="009D464C"/>
    <w:rsid w:val="009D4C08"/>
    <w:rsid w:val="009D5F94"/>
    <w:rsid w:val="009D6D11"/>
    <w:rsid w:val="009D7478"/>
    <w:rsid w:val="009E0B91"/>
    <w:rsid w:val="009E11FC"/>
    <w:rsid w:val="009E13E5"/>
    <w:rsid w:val="009E1ACB"/>
    <w:rsid w:val="009E1B54"/>
    <w:rsid w:val="009E3937"/>
    <w:rsid w:val="009E5C2E"/>
    <w:rsid w:val="009E74C8"/>
    <w:rsid w:val="009E7739"/>
    <w:rsid w:val="009F03C6"/>
    <w:rsid w:val="009F10F8"/>
    <w:rsid w:val="009F22FB"/>
    <w:rsid w:val="009F27B6"/>
    <w:rsid w:val="009F285A"/>
    <w:rsid w:val="009F35EC"/>
    <w:rsid w:val="009F39A0"/>
    <w:rsid w:val="009F41AA"/>
    <w:rsid w:val="009F4B77"/>
    <w:rsid w:val="009F4CAA"/>
    <w:rsid w:val="009F5F68"/>
    <w:rsid w:val="009F6A91"/>
    <w:rsid w:val="009F6D5C"/>
    <w:rsid w:val="009F725F"/>
    <w:rsid w:val="00A00AD9"/>
    <w:rsid w:val="00A01BA8"/>
    <w:rsid w:val="00A024BA"/>
    <w:rsid w:val="00A03FBB"/>
    <w:rsid w:val="00A05F48"/>
    <w:rsid w:val="00A11330"/>
    <w:rsid w:val="00A11783"/>
    <w:rsid w:val="00A13157"/>
    <w:rsid w:val="00A13924"/>
    <w:rsid w:val="00A141F5"/>
    <w:rsid w:val="00A144E7"/>
    <w:rsid w:val="00A162D4"/>
    <w:rsid w:val="00A17557"/>
    <w:rsid w:val="00A179E4"/>
    <w:rsid w:val="00A21184"/>
    <w:rsid w:val="00A220D2"/>
    <w:rsid w:val="00A25531"/>
    <w:rsid w:val="00A26482"/>
    <w:rsid w:val="00A264B8"/>
    <w:rsid w:val="00A264BF"/>
    <w:rsid w:val="00A266EB"/>
    <w:rsid w:val="00A26A8A"/>
    <w:rsid w:val="00A27695"/>
    <w:rsid w:val="00A27ED3"/>
    <w:rsid w:val="00A3034F"/>
    <w:rsid w:val="00A30922"/>
    <w:rsid w:val="00A342F4"/>
    <w:rsid w:val="00A346DF"/>
    <w:rsid w:val="00A34956"/>
    <w:rsid w:val="00A366BB"/>
    <w:rsid w:val="00A40A89"/>
    <w:rsid w:val="00A40FFC"/>
    <w:rsid w:val="00A42C80"/>
    <w:rsid w:val="00A45285"/>
    <w:rsid w:val="00A452DD"/>
    <w:rsid w:val="00A45A1F"/>
    <w:rsid w:val="00A46F90"/>
    <w:rsid w:val="00A470ED"/>
    <w:rsid w:val="00A47A8D"/>
    <w:rsid w:val="00A47AF8"/>
    <w:rsid w:val="00A47D83"/>
    <w:rsid w:val="00A507C5"/>
    <w:rsid w:val="00A5105B"/>
    <w:rsid w:val="00A515C8"/>
    <w:rsid w:val="00A52CCC"/>
    <w:rsid w:val="00A53AE1"/>
    <w:rsid w:val="00A54C59"/>
    <w:rsid w:val="00A55898"/>
    <w:rsid w:val="00A566C6"/>
    <w:rsid w:val="00A570FA"/>
    <w:rsid w:val="00A60166"/>
    <w:rsid w:val="00A60B47"/>
    <w:rsid w:val="00A61BAD"/>
    <w:rsid w:val="00A61E08"/>
    <w:rsid w:val="00A62E80"/>
    <w:rsid w:val="00A62F77"/>
    <w:rsid w:val="00A62F95"/>
    <w:rsid w:val="00A63731"/>
    <w:rsid w:val="00A63F32"/>
    <w:rsid w:val="00A64204"/>
    <w:rsid w:val="00A64F23"/>
    <w:rsid w:val="00A70F79"/>
    <w:rsid w:val="00A7209F"/>
    <w:rsid w:val="00A74855"/>
    <w:rsid w:val="00A763BF"/>
    <w:rsid w:val="00A76B5A"/>
    <w:rsid w:val="00A7729F"/>
    <w:rsid w:val="00A772B1"/>
    <w:rsid w:val="00A77F87"/>
    <w:rsid w:val="00A802F1"/>
    <w:rsid w:val="00A80741"/>
    <w:rsid w:val="00A82108"/>
    <w:rsid w:val="00A833B5"/>
    <w:rsid w:val="00A8616B"/>
    <w:rsid w:val="00A865DE"/>
    <w:rsid w:val="00A86D79"/>
    <w:rsid w:val="00A87398"/>
    <w:rsid w:val="00A87D76"/>
    <w:rsid w:val="00A9047F"/>
    <w:rsid w:val="00A914F5"/>
    <w:rsid w:val="00A91830"/>
    <w:rsid w:val="00A91878"/>
    <w:rsid w:val="00A93D31"/>
    <w:rsid w:val="00A94009"/>
    <w:rsid w:val="00A9408F"/>
    <w:rsid w:val="00A965D5"/>
    <w:rsid w:val="00A9691B"/>
    <w:rsid w:val="00A970D4"/>
    <w:rsid w:val="00A97254"/>
    <w:rsid w:val="00A97798"/>
    <w:rsid w:val="00A97B4B"/>
    <w:rsid w:val="00AA060A"/>
    <w:rsid w:val="00AA245D"/>
    <w:rsid w:val="00AA3217"/>
    <w:rsid w:val="00AA3C99"/>
    <w:rsid w:val="00AA408F"/>
    <w:rsid w:val="00AA54D9"/>
    <w:rsid w:val="00AA643F"/>
    <w:rsid w:val="00AA7AC6"/>
    <w:rsid w:val="00AA7ADF"/>
    <w:rsid w:val="00AB01B4"/>
    <w:rsid w:val="00AB0FB1"/>
    <w:rsid w:val="00AB0FC5"/>
    <w:rsid w:val="00AB122D"/>
    <w:rsid w:val="00AB22F0"/>
    <w:rsid w:val="00AB286F"/>
    <w:rsid w:val="00AB34E4"/>
    <w:rsid w:val="00AB3580"/>
    <w:rsid w:val="00AB5398"/>
    <w:rsid w:val="00AB620D"/>
    <w:rsid w:val="00AB724B"/>
    <w:rsid w:val="00AC2435"/>
    <w:rsid w:val="00AC2509"/>
    <w:rsid w:val="00AC2E41"/>
    <w:rsid w:val="00AC5875"/>
    <w:rsid w:val="00AC660D"/>
    <w:rsid w:val="00AC73B7"/>
    <w:rsid w:val="00AC7F46"/>
    <w:rsid w:val="00AD0620"/>
    <w:rsid w:val="00AD3324"/>
    <w:rsid w:val="00AD351A"/>
    <w:rsid w:val="00AD39EC"/>
    <w:rsid w:val="00AD460B"/>
    <w:rsid w:val="00AD4653"/>
    <w:rsid w:val="00AD4B0F"/>
    <w:rsid w:val="00AD551E"/>
    <w:rsid w:val="00AD5660"/>
    <w:rsid w:val="00AD6BDD"/>
    <w:rsid w:val="00AD6EF4"/>
    <w:rsid w:val="00AE00C5"/>
    <w:rsid w:val="00AE0173"/>
    <w:rsid w:val="00AE0F13"/>
    <w:rsid w:val="00AE1ADE"/>
    <w:rsid w:val="00AE3ACA"/>
    <w:rsid w:val="00AE4593"/>
    <w:rsid w:val="00AE46B3"/>
    <w:rsid w:val="00AE59AA"/>
    <w:rsid w:val="00AE5FD6"/>
    <w:rsid w:val="00AE7A9C"/>
    <w:rsid w:val="00AE7F87"/>
    <w:rsid w:val="00AF4B98"/>
    <w:rsid w:val="00AF4FA3"/>
    <w:rsid w:val="00AF6DD7"/>
    <w:rsid w:val="00AF772F"/>
    <w:rsid w:val="00B00042"/>
    <w:rsid w:val="00B00139"/>
    <w:rsid w:val="00B001C6"/>
    <w:rsid w:val="00B01780"/>
    <w:rsid w:val="00B0438F"/>
    <w:rsid w:val="00B045BD"/>
    <w:rsid w:val="00B07F08"/>
    <w:rsid w:val="00B10A91"/>
    <w:rsid w:val="00B11B00"/>
    <w:rsid w:val="00B12292"/>
    <w:rsid w:val="00B12E53"/>
    <w:rsid w:val="00B1457F"/>
    <w:rsid w:val="00B15A5C"/>
    <w:rsid w:val="00B17869"/>
    <w:rsid w:val="00B17E12"/>
    <w:rsid w:val="00B2085A"/>
    <w:rsid w:val="00B20942"/>
    <w:rsid w:val="00B219F0"/>
    <w:rsid w:val="00B27A3A"/>
    <w:rsid w:val="00B3146D"/>
    <w:rsid w:val="00B325EE"/>
    <w:rsid w:val="00B32866"/>
    <w:rsid w:val="00B32A5C"/>
    <w:rsid w:val="00B33018"/>
    <w:rsid w:val="00B33C95"/>
    <w:rsid w:val="00B3432C"/>
    <w:rsid w:val="00B379F4"/>
    <w:rsid w:val="00B4045E"/>
    <w:rsid w:val="00B41759"/>
    <w:rsid w:val="00B4261C"/>
    <w:rsid w:val="00B436F1"/>
    <w:rsid w:val="00B43AA7"/>
    <w:rsid w:val="00B43D49"/>
    <w:rsid w:val="00B4766F"/>
    <w:rsid w:val="00B4767D"/>
    <w:rsid w:val="00B47688"/>
    <w:rsid w:val="00B47B00"/>
    <w:rsid w:val="00B5081A"/>
    <w:rsid w:val="00B512E4"/>
    <w:rsid w:val="00B51703"/>
    <w:rsid w:val="00B52493"/>
    <w:rsid w:val="00B55040"/>
    <w:rsid w:val="00B554F1"/>
    <w:rsid w:val="00B5555B"/>
    <w:rsid w:val="00B56F22"/>
    <w:rsid w:val="00B57A6E"/>
    <w:rsid w:val="00B601CE"/>
    <w:rsid w:val="00B60B37"/>
    <w:rsid w:val="00B6117F"/>
    <w:rsid w:val="00B62111"/>
    <w:rsid w:val="00B636B9"/>
    <w:rsid w:val="00B63A5B"/>
    <w:rsid w:val="00B64F20"/>
    <w:rsid w:val="00B65470"/>
    <w:rsid w:val="00B66614"/>
    <w:rsid w:val="00B673D4"/>
    <w:rsid w:val="00B67646"/>
    <w:rsid w:val="00B67BCE"/>
    <w:rsid w:val="00B71589"/>
    <w:rsid w:val="00B7398A"/>
    <w:rsid w:val="00B74851"/>
    <w:rsid w:val="00B75573"/>
    <w:rsid w:val="00B769B9"/>
    <w:rsid w:val="00B76A0A"/>
    <w:rsid w:val="00B80B4B"/>
    <w:rsid w:val="00B81A84"/>
    <w:rsid w:val="00B81C3B"/>
    <w:rsid w:val="00B83D0F"/>
    <w:rsid w:val="00B86C1A"/>
    <w:rsid w:val="00B87228"/>
    <w:rsid w:val="00B903F7"/>
    <w:rsid w:val="00B9561B"/>
    <w:rsid w:val="00B95737"/>
    <w:rsid w:val="00B9606F"/>
    <w:rsid w:val="00B9610A"/>
    <w:rsid w:val="00B96E5F"/>
    <w:rsid w:val="00B972E5"/>
    <w:rsid w:val="00B97A32"/>
    <w:rsid w:val="00BA006D"/>
    <w:rsid w:val="00BA1277"/>
    <w:rsid w:val="00BA2196"/>
    <w:rsid w:val="00BA2480"/>
    <w:rsid w:val="00BA27F0"/>
    <w:rsid w:val="00BA2EBB"/>
    <w:rsid w:val="00BA304B"/>
    <w:rsid w:val="00BA319B"/>
    <w:rsid w:val="00BA3476"/>
    <w:rsid w:val="00BA4BDC"/>
    <w:rsid w:val="00BA7592"/>
    <w:rsid w:val="00BA7DCE"/>
    <w:rsid w:val="00BB055A"/>
    <w:rsid w:val="00BB066B"/>
    <w:rsid w:val="00BB0AD3"/>
    <w:rsid w:val="00BB14FF"/>
    <w:rsid w:val="00BB27FC"/>
    <w:rsid w:val="00BB30BB"/>
    <w:rsid w:val="00BB52A5"/>
    <w:rsid w:val="00BB5782"/>
    <w:rsid w:val="00BB65D7"/>
    <w:rsid w:val="00BB67F7"/>
    <w:rsid w:val="00BB746C"/>
    <w:rsid w:val="00BB760F"/>
    <w:rsid w:val="00BC1658"/>
    <w:rsid w:val="00BC1A64"/>
    <w:rsid w:val="00BC2A6B"/>
    <w:rsid w:val="00BC3732"/>
    <w:rsid w:val="00BC54BC"/>
    <w:rsid w:val="00BC5BCD"/>
    <w:rsid w:val="00BC6025"/>
    <w:rsid w:val="00BC6D45"/>
    <w:rsid w:val="00BD05EF"/>
    <w:rsid w:val="00BD12DB"/>
    <w:rsid w:val="00BD1858"/>
    <w:rsid w:val="00BD1D5D"/>
    <w:rsid w:val="00BD30B4"/>
    <w:rsid w:val="00BD311F"/>
    <w:rsid w:val="00BD3E8F"/>
    <w:rsid w:val="00BD4428"/>
    <w:rsid w:val="00BD59AA"/>
    <w:rsid w:val="00BD633D"/>
    <w:rsid w:val="00BD6CCF"/>
    <w:rsid w:val="00BD7B1D"/>
    <w:rsid w:val="00BE2472"/>
    <w:rsid w:val="00BE3735"/>
    <w:rsid w:val="00BE3997"/>
    <w:rsid w:val="00BE4CF0"/>
    <w:rsid w:val="00BE7352"/>
    <w:rsid w:val="00BE7697"/>
    <w:rsid w:val="00BE7A50"/>
    <w:rsid w:val="00BF07C0"/>
    <w:rsid w:val="00BF2B63"/>
    <w:rsid w:val="00BF2FB4"/>
    <w:rsid w:val="00BF3770"/>
    <w:rsid w:val="00BF4835"/>
    <w:rsid w:val="00C00C6E"/>
    <w:rsid w:val="00C025DF"/>
    <w:rsid w:val="00C03226"/>
    <w:rsid w:val="00C03C16"/>
    <w:rsid w:val="00C04369"/>
    <w:rsid w:val="00C04E96"/>
    <w:rsid w:val="00C051ED"/>
    <w:rsid w:val="00C05CA8"/>
    <w:rsid w:val="00C0624F"/>
    <w:rsid w:val="00C06A4C"/>
    <w:rsid w:val="00C108B9"/>
    <w:rsid w:val="00C10AFD"/>
    <w:rsid w:val="00C11C72"/>
    <w:rsid w:val="00C12850"/>
    <w:rsid w:val="00C13E99"/>
    <w:rsid w:val="00C14566"/>
    <w:rsid w:val="00C14B52"/>
    <w:rsid w:val="00C1554B"/>
    <w:rsid w:val="00C15EB5"/>
    <w:rsid w:val="00C1769E"/>
    <w:rsid w:val="00C17731"/>
    <w:rsid w:val="00C21BA0"/>
    <w:rsid w:val="00C21C43"/>
    <w:rsid w:val="00C221C3"/>
    <w:rsid w:val="00C225DF"/>
    <w:rsid w:val="00C24256"/>
    <w:rsid w:val="00C24486"/>
    <w:rsid w:val="00C2492C"/>
    <w:rsid w:val="00C256A3"/>
    <w:rsid w:val="00C25DF4"/>
    <w:rsid w:val="00C263FE"/>
    <w:rsid w:val="00C27185"/>
    <w:rsid w:val="00C2731B"/>
    <w:rsid w:val="00C273AB"/>
    <w:rsid w:val="00C278B3"/>
    <w:rsid w:val="00C30207"/>
    <w:rsid w:val="00C3050C"/>
    <w:rsid w:val="00C31CAA"/>
    <w:rsid w:val="00C31F8C"/>
    <w:rsid w:val="00C32601"/>
    <w:rsid w:val="00C331C8"/>
    <w:rsid w:val="00C34CDA"/>
    <w:rsid w:val="00C34E1C"/>
    <w:rsid w:val="00C35F1B"/>
    <w:rsid w:val="00C3605F"/>
    <w:rsid w:val="00C36094"/>
    <w:rsid w:val="00C4061A"/>
    <w:rsid w:val="00C41894"/>
    <w:rsid w:val="00C431B3"/>
    <w:rsid w:val="00C43998"/>
    <w:rsid w:val="00C43B05"/>
    <w:rsid w:val="00C445E8"/>
    <w:rsid w:val="00C44946"/>
    <w:rsid w:val="00C453CF"/>
    <w:rsid w:val="00C46930"/>
    <w:rsid w:val="00C4701B"/>
    <w:rsid w:val="00C4777F"/>
    <w:rsid w:val="00C50683"/>
    <w:rsid w:val="00C517D9"/>
    <w:rsid w:val="00C5250F"/>
    <w:rsid w:val="00C52F9A"/>
    <w:rsid w:val="00C54004"/>
    <w:rsid w:val="00C54D43"/>
    <w:rsid w:val="00C54E02"/>
    <w:rsid w:val="00C5574E"/>
    <w:rsid w:val="00C5611B"/>
    <w:rsid w:val="00C574A4"/>
    <w:rsid w:val="00C5770A"/>
    <w:rsid w:val="00C60089"/>
    <w:rsid w:val="00C61A63"/>
    <w:rsid w:val="00C62233"/>
    <w:rsid w:val="00C62383"/>
    <w:rsid w:val="00C6258B"/>
    <w:rsid w:val="00C632EA"/>
    <w:rsid w:val="00C64A28"/>
    <w:rsid w:val="00C64A89"/>
    <w:rsid w:val="00C64AC7"/>
    <w:rsid w:val="00C64E7D"/>
    <w:rsid w:val="00C65D36"/>
    <w:rsid w:val="00C6603B"/>
    <w:rsid w:val="00C70770"/>
    <w:rsid w:val="00C70ACD"/>
    <w:rsid w:val="00C70F5C"/>
    <w:rsid w:val="00C71CBD"/>
    <w:rsid w:val="00C723C2"/>
    <w:rsid w:val="00C736B6"/>
    <w:rsid w:val="00C74928"/>
    <w:rsid w:val="00C75FE3"/>
    <w:rsid w:val="00C77367"/>
    <w:rsid w:val="00C80920"/>
    <w:rsid w:val="00C81154"/>
    <w:rsid w:val="00C811BB"/>
    <w:rsid w:val="00C829D6"/>
    <w:rsid w:val="00C85385"/>
    <w:rsid w:val="00C85ED6"/>
    <w:rsid w:val="00C876C0"/>
    <w:rsid w:val="00C87C18"/>
    <w:rsid w:val="00C906B1"/>
    <w:rsid w:val="00C92BC2"/>
    <w:rsid w:val="00C92F09"/>
    <w:rsid w:val="00C937EA"/>
    <w:rsid w:val="00C948AA"/>
    <w:rsid w:val="00C9607B"/>
    <w:rsid w:val="00C96EED"/>
    <w:rsid w:val="00CA0071"/>
    <w:rsid w:val="00CA0741"/>
    <w:rsid w:val="00CA0D51"/>
    <w:rsid w:val="00CA0F71"/>
    <w:rsid w:val="00CA15BF"/>
    <w:rsid w:val="00CA1A8D"/>
    <w:rsid w:val="00CA2181"/>
    <w:rsid w:val="00CA2F3D"/>
    <w:rsid w:val="00CA37BA"/>
    <w:rsid w:val="00CA408F"/>
    <w:rsid w:val="00CA4B5F"/>
    <w:rsid w:val="00CA747A"/>
    <w:rsid w:val="00CB22A9"/>
    <w:rsid w:val="00CB2E5C"/>
    <w:rsid w:val="00CB31FB"/>
    <w:rsid w:val="00CB41D1"/>
    <w:rsid w:val="00CB4331"/>
    <w:rsid w:val="00CB47B2"/>
    <w:rsid w:val="00CC03B9"/>
    <w:rsid w:val="00CC13C3"/>
    <w:rsid w:val="00CC31A9"/>
    <w:rsid w:val="00CC371A"/>
    <w:rsid w:val="00CC4213"/>
    <w:rsid w:val="00CC4B78"/>
    <w:rsid w:val="00CC5489"/>
    <w:rsid w:val="00CC5DDC"/>
    <w:rsid w:val="00CC71EF"/>
    <w:rsid w:val="00CC7EB1"/>
    <w:rsid w:val="00CD08B6"/>
    <w:rsid w:val="00CD0DA6"/>
    <w:rsid w:val="00CD12EE"/>
    <w:rsid w:val="00CD1773"/>
    <w:rsid w:val="00CD1F37"/>
    <w:rsid w:val="00CD2646"/>
    <w:rsid w:val="00CD340E"/>
    <w:rsid w:val="00CD391C"/>
    <w:rsid w:val="00CD4C0B"/>
    <w:rsid w:val="00CD4F46"/>
    <w:rsid w:val="00CD5427"/>
    <w:rsid w:val="00CD5752"/>
    <w:rsid w:val="00CD6196"/>
    <w:rsid w:val="00CD6330"/>
    <w:rsid w:val="00CD661E"/>
    <w:rsid w:val="00CD6FDA"/>
    <w:rsid w:val="00CD7124"/>
    <w:rsid w:val="00CD7C68"/>
    <w:rsid w:val="00CE0D58"/>
    <w:rsid w:val="00CE2017"/>
    <w:rsid w:val="00CE2B88"/>
    <w:rsid w:val="00CE46AB"/>
    <w:rsid w:val="00CE6BA0"/>
    <w:rsid w:val="00CE71F8"/>
    <w:rsid w:val="00CE786C"/>
    <w:rsid w:val="00CE78C3"/>
    <w:rsid w:val="00CE7F88"/>
    <w:rsid w:val="00CF1B2D"/>
    <w:rsid w:val="00CF3420"/>
    <w:rsid w:val="00CF383C"/>
    <w:rsid w:val="00CF3D55"/>
    <w:rsid w:val="00CF6115"/>
    <w:rsid w:val="00CF644F"/>
    <w:rsid w:val="00CF7721"/>
    <w:rsid w:val="00D0206A"/>
    <w:rsid w:val="00D028F0"/>
    <w:rsid w:val="00D03524"/>
    <w:rsid w:val="00D04D6F"/>
    <w:rsid w:val="00D05072"/>
    <w:rsid w:val="00D0569E"/>
    <w:rsid w:val="00D05DBC"/>
    <w:rsid w:val="00D05DBE"/>
    <w:rsid w:val="00D06877"/>
    <w:rsid w:val="00D07357"/>
    <w:rsid w:val="00D073AB"/>
    <w:rsid w:val="00D07F58"/>
    <w:rsid w:val="00D10328"/>
    <w:rsid w:val="00D12096"/>
    <w:rsid w:val="00D1291A"/>
    <w:rsid w:val="00D16A69"/>
    <w:rsid w:val="00D16C40"/>
    <w:rsid w:val="00D211A0"/>
    <w:rsid w:val="00D21D23"/>
    <w:rsid w:val="00D228F9"/>
    <w:rsid w:val="00D24486"/>
    <w:rsid w:val="00D2612C"/>
    <w:rsid w:val="00D26498"/>
    <w:rsid w:val="00D306BE"/>
    <w:rsid w:val="00D33507"/>
    <w:rsid w:val="00D33DBA"/>
    <w:rsid w:val="00D33E39"/>
    <w:rsid w:val="00D34631"/>
    <w:rsid w:val="00D366A7"/>
    <w:rsid w:val="00D367A7"/>
    <w:rsid w:val="00D36E90"/>
    <w:rsid w:val="00D37E21"/>
    <w:rsid w:val="00D37EC9"/>
    <w:rsid w:val="00D414C2"/>
    <w:rsid w:val="00D42A23"/>
    <w:rsid w:val="00D431D9"/>
    <w:rsid w:val="00D4489E"/>
    <w:rsid w:val="00D44C4C"/>
    <w:rsid w:val="00D44F2B"/>
    <w:rsid w:val="00D45A27"/>
    <w:rsid w:val="00D45E96"/>
    <w:rsid w:val="00D474A4"/>
    <w:rsid w:val="00D47699"/>
    <w:rsid w:val="00D50CE3"/>
    <w:rsid w:val="00D512CC"/>
    <w:rsid w:val="00D51580"/>
    <w:rsid w:val="00D53B1E"/>
    <w:rsid w:val="00D53E5B"/>
    <w:rsid w:val="00D5467A"/>
    <w:rsid w:val="00D55753"/>
    <w:rsid w:val="00D56482"/>
    <w:rsid w:val="00D572E4"/>
    <w:rsid w:val="00D604C8"/>
    <w:rsid w:val="00D610DF"/>
    <w:rsid w:val="00D61CC3"/>
    <w:rsid w:val="00D622DB"/>
    <w:rsid w:val="00D62591"/>
    <w:rsid w:val="00D6276E"/>
    <w:rsid w:val="00D6410D"/>
    <w:rsid w:val="00D6560C"/>
    <w:rsid w:val="00D668C5"/>
    <w:rsid w:val="00D67BD5"/>
    <w:rsid w:val="00D71F4E"/>
    <w:rsid w:val="00D720AC"/>
    <w:rsid w:val="00D730BD"/>
    <w:rsid w:val="00D7342F"/>
    <w:rsid w:val="00D749DE"/>
    <w:rsid w:val="00D75529"/>
    <w:rsid w:val="00D76247"/>
    <w:rsid w:val="00D76499"/>
    <w:rsid w:val="00D76A76"/>
    <w:rsid w:val="00D76EB4"/>
    <w:rsid w:val="00D777B7"/>
    <w:rsid w:val="00D8010C"/>
    <w:rsid w:val="00D80B22"/>
    <w:rsid w:val="00D8273C"/>
    <w:rsid w:val="00D85E45"/>
    <w:rsid w:val="00D867B7"/>
    <w:rsid w:val="00D869EB"/>
    <w:rsid w:val="00D86A29"/>
    <w:rsid w:val="00D872E5"/>
    <w:rsid w:val="00D87B43"/>
    <w:rsid w:val="00D91C91"/>
    <w:rsid w:val="00D91CB7"/>
    <w:rsid w:val="00D926DB"/>
    <w:rsid w:val="00D92C1C"/>
    <w:rsid w:val="00D9300E"/>
    <w:rsid w:val="00D9381D"/>
    <w:rsid w:val="00D94314"/>
    <w:rsid w:val="00D94702"/>
    <w:rsid w:val="00D957D6"/>
    <w:rsid w:val="00D96712"/>
    <w:rsid w:val="00D96FBF"/>
    <w:rsid w:val="00D97E8E"/>
    <w:rsid w:val="00DA0226"/>
    <w:rsid w:val="00DA05A4"/>
    <w:rsid w:val="00DA183F"/>
    <w:rsid w:val="00DA1875"/>
    <w:rsid w:val="00DA1D62"/>
    <w:rsid w:val="00DA1E89"/>
    <w:rsid w:val="00DA2120"/>
    <w:rsid w:val="00DA35E9"/>
    <w:rsid w:val="00DA3767"/>
    <w:rsid w:val="00DA4248"/>
    <w:rsid w:val="00DA7DBF"/>
    <w:rsid w:val="00DA7FE7"/>
    <w:rsid w:val="00DB0244"/>
    <w:rsid w:val="00DB2834"/>
    <w:rsid w:val="00DB3427"/>
    <w:rsid w:val="00DB4705"/>
    <w:rsid w:val="00DB72F8"/>
    <w:rsid w:val="00DC019A"/>
    <w:rsid w:val="00DC2B15"/>
    <w:rsid w:val="00DC530F"/>
    <w:rsid w:val="00DC64C9"/>
    <w:rsid w:val="00DC6E3D"/>
    <w:rsid w:val="00DC6F7F"/>
    <w:rsid w:val="00DD0518"/>
    <w:rsid w:val="00DD0E2C"/>
    <w:rsid w:val="00DD1604"/>
    <w:rsid w:val="00DD160E"/>
    <w:rsid w:val="00DD2022"/>
    <w:rsid w:val="00DD305F"/>
    <w:rsid w:val="00DD4169"/>
    <w:rsid w:val="00DD4211"/>
    <w:rsid w:val="00DD429D"/>
    <w:rsid w:val="00DD5D5D"/>
    <w:rsid w:val="00DD7D7E"/>
    <w:rsid w:val="00DD7EB2"/>
    <w:rsid w:val="00DE1573"/>
    <w:rsid w:val="00DE4192"/>
    <w:rsid w:val="00DE5185"/>
    <w:rsid w:val="00DF2011"/>
    <w:rsid w:val="00DF20C3"/>
    <w:rsid w:val="00DF2D35"/>
    <w:rsid w:val="00DF36A7"/>
    <w:rsid w:val="00DF4136"/>
    <w:rsid w:val="00DF48F1"/>
    <w:rsid w:val="00E045BA"/>
    <w:rsid w:val="00E0487C"/>
    <w:rsid w:val="00E04FF7"/>
    <w:rsid w:val="00E05DEB"/>
    <w:rsid w:val="00E061FF"/>
    <w:rsid w:val="00E06BCD"/>
    <w:rsid w:val="00E10865"/>
    <w:rsid w:val="00E10AB0"/>
    <w:rsid w:val="00E11E54"/>
    <w:rsid w:val="00E121CF"/>
    <w:rsid w:val="00E12F69"/>
    <w:rsid w:val="00E151E2"/>
    <w:rsid w:val="00E1631C"/>
    <w:rsid w:val="00E17CBA"/>
    <w:rsid w:val="00E205AB"/>
    <w:rsid w:val="00E20931"/>
    <w:rsid w:val="00E209BE"/>
    <w:rsid w:val="00E21BA0"/>
    <w:rsid w:val="00E22611"/>
    <w:rsid w:val="00E22AB6"/>
    <w:rsid w:val="00E250BF"/>
    <w:rsid w:val="00E25A33"/>
    <w:rsid w:val="00E26660"/>
    <w:rsid w:val="00E2718D"/>
    <w:rsid w:val="00E27BC2"/>
    <w:rsid w:val="00E27D5E"/>
    <w:rsid w:val="00E30F3E"/>
    <w:rsid w:val="00E3133A"/>
    <w:rsid w:val="00E31AF9"/>
    <w:rsid w:val="00E40CF2"/>
    <w:rsid w:val="00E41296"/>
    <w:rsid w:val="00E4396D"/>
    <w:rsid w:val="00E54A0B"/>
    <w:rsid w:val="00E54F05"/>
    <w:rsid w:val="00E569A0"/>
    <w:rsid w:val="00E57149"/>
    <w:rsid w:val="00E57DA0"/>
    <w:rsid w:val="00E6099D"/>
    <w:rsid w:val="00E60E34"/>
    <w:rsid w:val="00E6167B"/>
    <w:rsid w:val="00E638B7"/>
    <w:rsid w:val="00E6416C"/>
    <w:rsid w:val="00E676D5"/>
    <w:rsid w:val="00E67F04"/>
    <w:rsid w:val="00E70C55"/>
    <w:rsid w:val="00E72043"/>
    <w:rsid w:val="00E7206E"/>
    <w:rsid w:val="00E72F9A"/>
    <w:rsid w:val="00E74687"/>
    <w:rsid w:val="00E749EB"/>
    <w:rsid w:val="00E7550A"/>
    <w:rsid w:val="00E75CC8"/>
    <w:rsid w:val="00E81306"/>
    <w:rsid w:val="00E82B17"/>
    <w:rsid w:val="00E839E8"/>
    <w:rsid w:val="00E83CE2"/>
    <w:rsid w:val="00E843F6"/>
    <w:rsid w:val="00E8463F"/>
    <w:rsid w:val="00E851E5"/>
    <w:rsid w:val="00E853DD"/>
    <w:rsid w:val="00E8745B"/>
    <w:rsid w:val="00E90CD4"/>
    <w:rsid w:val="00E9307E"/>
    <w:rsid w:val="00E95841"/>
    <w:rsid w:val="00E96D01"/>
    <w:rsid w:val="00EA0257"/>
    <w:rsid w:val="00EA1D75"/>
    <w:rsid w:val="00EA1D94"/>
    <w:rsid w:val="00EA267A"/>
    <w:rsid w:val="00EA2A27"/>
    <w:rsid w:val="00EA3876"/>
    <w:rsid w:val="00EA3A86"/>
    <w:rsid w:val="00EA4BE6"/>
    <w:rsid w:val="00EA4E70"/>
    <w:rsid w:val="00EB259D"/>
    <w:rsid w:val="00EB2C82"/>
    <w:rsid w:val="00EB347B"/>
    <w:rsid w:val="00EB46FB"/>
    <w:rsid w:val="00EB5406"/>
    <w:rsid w:val="00EB58D7"/>
    <w:rsid w:val="00EB5B76"/>
    <w:rsid w:val="00EB691A"/>
    <w:rsid w:val="00EB6FDA"/>
    <w:rsid w:val="00EB7778"/>
    <w:rsid w:val="00EB7D53"/>
    <w:rsid w:val="00EB7E45"/>
    <w:rsid w:val="00EC0B37"/>
    <w:rsid w:val="00EC0E20"/>
    <w:rsid w:val="00EC15BD"/>
    <w:rsid w:val="00EC1E15"/>
    <w:rsid w:val="00EC1F55"/>
    <w:rsid w:val="00EC3F78"/>
    <w:rsid w:val="00EC7833"/>
    <w:rsid w:val="00ED0C68"/>
    <w:rsid w:val="00ED3931"/>
    <w:rsid w:val="00ED4237"/>
    <w:rsid w:val="00ED4E45"/>
    <w:rsid w:val="00ED5D85"/>
    <w:rsid w:val="00ED5E1E"/>
    <w:rsid w:val="00ED6537"/>
    <w:rsid w:val="00ED65E8"/>
    <w:rsid w:val="00ED74E7"/>
    <w:rsid w:val="00EE0A1A"/>
    <w:rsid w:val="00EE5A54"/>
    <w:rsid w:val="00EF04C4"/>
    <w:rsid w:val="00EF050F"/>
    <w:rsid w:val="00EF1D60"/>
    <w:rsid w:val="00EF2EB4"/>
    <w:rsid w:val="00EF5431"/>
    <w:rsid w:val="00EF5994"/>
    <w:rsid w:val="00EF5B3A"/>
    <w:rsid w:val="00F0191C"/>
    <w:rsid w:val="00F01F87"/>
    <w:rsid w:val="00F03844"/>
    <w:rsid w:val="00F04EF5"/>
    <w:rsid w:val="00F05292"/>
    <w:rsid w:val="00F07211"/>
    <w:rsid w:val="00F11067"/>
    <w:rsid w:val="00F12166"/>
    <w:rsid w:val="00F12910"/>
    <w:rsid w:val="00F1307A"/>
    <w:rsid w:val="00F146BE"/>
    <w:rsid w:val="00F165F6"/>
    <w:rsid w:val="00F178ED"/>
    <w:rsid w:val="00F20416"/>
    <w:rsid w:val="00F20545"/>
    <w:rsid w:val="00F21E20"/>
    <w:rsid w:val="00F21F1B"/>
    <w:rsid w:val="00F23F93"/>
    <w:rsid w:val="00F2443E"/>
    <w:rsid w:val="00F24A60"/>
    <w:rsid w:val="00F25F68"/>
    <w:rsid w:val="00F269C5"/>
    <w:rsid w:val="00F26AE3"/>
    <w:rsid w:val="00F2774A"/>
    <w:rsid w:val="00F27EAB"/>
    <w:rsid w:val="00F305F8"/>
    <w:rsid w:val="00F30BFE"/>
    <w:rsid w:val="00F32579"/>
    <w:rsid w:val="00F35735"/>
    <w:rsid w:val="00F36D1C"/>
    <w:rsid w:val="00F376EE"/>
    <w:rsid w:val="00F42F32"/>
    <w:rsid w:val="00F44659"/>
    <w:rsid w:val="00F46875"/>
    <w:rsid w:val="00F501B9"/>
    <w:rsid w:val="00F509BF"/>
    <w:rsid w:val="00F51621"/>
    <w:rsid w:val="00F525D9"/>
    <w:rsid w:val="00F540E7"/>
    <w:rsid w:val="00F54213"/>
    <w:rsid w:val="00F54BE2"/>
    <w:rsid w:val="00F55F19"/>
    <w:rsid w:val="00F567F7"/>
    <w:rsid w:val="00F60EA0"/>
    <w:rsid w:val="00F61B50"/>
    <w:rsid w:val="00F62367"/>
    <w:rsid w:val="00F62E2B"/>
    <w:rsid w:val="00F62ECE"/>
    <w:rsid w:val="00F63D69"/>
    <w:rsid w:val="00F63D6E"/>
    <w:rsid w:val="00F64C1E"/>
    <w:rsid w:val="00F652C8"/>
    <w:rsid w:val="00F6598A"/>
    <w:rsid w:val="00F65A68"/>
    <w:rsid w:val="00F66FBD"/>
    <w:rsid w:val="00F67E7D"/>
    <w:rsid w:val="00F70B48"/>
    <w:rsid w:val="00F70DB9"/>
    <w:rsid w:val="00F71AB0"/>
    <w:rsid w:val="00F7237B"/>
    <w:rsid w:val="00F72485"/>
    <w:rsid w:val="00F733CA"/>
    <w:rsid w:val="00F73A63"/>
    <w:rsid w:val="00F741A8"/>
    <w:rsid w:val="00F75B6D"/>
    <w:rsid w:val="00F76005"/>
    <w:rsid w:val="00F7614B"/>
    <w:rsid w:val="00F7618E"/>
    <w:rsid w:val="00F800A8"/>
    <w:rsid w:val="00F80844"/>
    <w:rsid w:val="00F809C1"/>
    <w:rsid w:val="00F81CC3"/>
    <w:rsid w:val="00F824BD"/>
    <w:rsid w:val="00F83208"/>
    <w:rsid w:val="00F8326F"/>
    <w:rsid w:val="00F83D74"/>
    <w:rsid w:val="00F84676"/>
    <w:rsid w:val="00F851DF"/>
    <w:rsid w:val="00F861D5"/>
    <w:rsid w:val="00F874A2"/>
    <w:rsid w:val="00F87638"/>
    <w:rsid w:val="00F87D9D"/>
    <w:rsid w:val="00F9076F"/>
    <w:rsid w:val="00F913D7"/>
    <w:rsid w:val="00F91E3C"/>
    <w:rsid w:val="00F92456"/>
    <w:rsid w:val="00F92A50"/>
    <w:rsid w:val="00F9312A"/>
    <w:rsid w:val="00F94725"/>
    <w:rsid w:val="00F94E58"/>
    <w:rsid w:val="00F9588B"/>
    <w:rsid w:val="00F9645A"/>
    <w:rsid w:val="00F9728F"/>
    <w:rsid w:val="00F973EE"/>
    <w:rsid w:val="00FA1B38"/>
    <w:rsid w:val="00FA1BA8"/>
    <w:rsid w:val="00FA2F9C"/>
    <w:rsid w:val="00FA6CCD"/>
    <w:rsid w:val="00FA6DDE"/>
    <w:rsid w:val="00FA7B56"/>
    <w:rsid w:val="00FA7FE5"/>
    <w:rsid w:val="00FB1304"/>
    <w:rsid w:val="00FB1467"/>
    <w:rsid w:val="00FB2557"/>
    <w:rsid w:val="00FB3373"/>
    <w:rsid w:val="00FB5A65"/>
    <w:rsid w:val="00FB5EF5"/>
    <w:rsid w:val="00FB6F07"/>
    <w:rsid w:val="00FB7D50"/>
    <w:rsid w:val="00FC20D3"/>
    <w:rsid w:val="00FC26E4"/>
    <w:rsid w:val="00FC34F0"/>
    <w:rsid w:val="00FC3E61"/>
    <w:rsid w:val="00FC4B15"/>
    <w:rsid w:val="00FC5A1F"/>
    <w:rsid w:val="00FC74BA"/>
    <w:rsid w:val="00FC773D"/>
    <w:rsid w:val="00FC7C7E"/>
    <w:rsid w:val="00FD0DD9"/>
    <w:rsid w:val="00FD1099"/>
    <w:rsid w:val="00FD219C"/>
    <w:rsid w:val="00FD3018"/>
    <w:rsid w:val="00FD373E"/>
    <w:rsid w:val="00FD4BED"/>
    <w:rsid w:val="00FD7049"/>
    <w:rsid w:val="00FD77CB"/>
    <w:rsid w:val="00FE0167"/>
    <w:rsid w:val="00FE0C9B"/>
    <w:rsid w:val="00FE253D"/>
    <w:rsid w:val="00FE3372"/>
    <w:rsid w:val="00FE3990"/>
    <w:rsid w:val="00FE4265"/>
    <w:rsid w:val="00FE43D9"/>
    <w:rsid w:val="00FE465A"/>
    <w:rsid w:val="00FE4FC3"/>
    <w:rsid w:val="00FE51AB"/>
    <w:rsid w:val="00FE58C5"/>
    <w:rsid w:val="00FE6886"/>
    <w:rsid w:val="00FE7501"/>
    <w:rsid w:val="00FE7623"/>
    <w:rsid w:val="00FE79C8"/>
    <w:rsid w:val="00FE7B62"/>
    <w:rsid w:val="00FF1A36"/>
    <w:rsid w:val="00FF3897"/>
    <w:rsid w:val="00FF3C43"/>
    <w:rsid w:val="00FF45F5"/>
    <w:rsid w:val="00FF6C7C"/>
    <w:rsid w:val="00FF71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foot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AF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045BA"/>
    <w:pPr>
      <w:keepNext/>
      <w:keepLines/>
      <w:numPr>
        <w:numId w:val="1"/>
      </w:numPr>
      <w:tabs>
        <w:tab w:val="left" w:pos="425"/>
      </w:tabs>
      <w:spacing w:before="100" w:beforeAutospacing="1" w:after="100" w:afterAutospacing="1" w:line="360" w:lineRule="auto"/>
      <w:jc w:val="left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qFormat/>
    <w:rsid w:val="00E045BA"/>
    <w:pPr>
      <w:keepNext/>
      <w:keepLines/>
      <w:numPr>
        <w:ilvl w:val="1"/>
        <w:numId w:val="1"/>
      </w:numPr>
      <w:spacing w:before="156" w:after="156" w:line="413" w:lineRule="auto"/>
      <w:outlineLvl w:val="1"/>
    </w:pPr>
    <w:rPr>
      <w:b/>
      <w:bCs/>
      <w:sz w:val="24"/>
      <w:szCs w:val="32"/>
    </w:rPr>
  </w:style>
  <w:style w:type="paragraph" w:styleId="3">
    <w:name w:val="heading 3"/>
    <w:basedOn w:val="a"/>
    <w:next w:val="a"/>
    <w:link w:val="3Char"/>
    <w:qFormat/>
    <w:rsid w:val="00E045BA"/>
    <w:pPr>
      <w:keepNext/>
      <w:keepLines/>
      <w:numPr>
        <w:ilvl w:val="2"/>
        <w:numId w:val="1"/>
      </w:numPr>
      <w:spacing w:before="240" w:after="120" w:line="360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qFormat/>
    <w:rsid w:val="00E045BA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A5105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E045BA"/>
    <w:rPr>
      <w:color w:val="800080"/>
      <w:u w:val="single"/>
    </w:rPr>
  </w:style>
  <w:style w:type="character" w:styleId="a4">
    <w:name w:val="page number"/>
    <w:basedOn w:val="a0"/>
    <w:rsid w:val="00E045BA"/>
  </w:style>
  <w:style w:type="character" w:styleId="a5">
    <w:name w:val="Hyperlink"/>
    <w:basedOn w:val="a0"/>
    <w:uiPriority w:val="99"/>
    <w:rsid w:val="00E045BA"/>
    <w:rPr>
      <w:color w:val="0000FF"/>
      <w:u w:val="single"/>
    </w:rPr>
  </w:style>
  <w:style w:type="character" w:customStyle="1" w:styleId="Char">
    <w:name w:val="批注框文本 Char"/>
    <w:basedOn w:val="a0"/>
    <w:link w:val="a6"/>
    <w:rsid w:val="00E045BA"/>
    <w:rPr>
      <w:kern w:val="2"/>
      <w:sz w:val="18"/>
      <w:szCs w:val="18"/>
    </w:rPr>
  </w:style>
  <w:style w:type="character" w:customStyle="1" w:styleId="hps">
    <w:name w:val="hps"/>
    <w:basedOn w:val="a0"/>
    <w:rsid w:val="00E045BA"/>
  </w:style>
  <w:style w:type="character" w:customStyle="1" w:styleId="Char0">
    <w:name w:val="页眉 Char"/>
    <w:basedOn w:val="a0"/>
    <w:link w:val="a7"/>
    <w:uiPriority w:val="99"/>
    <w:rsid w:val="00E045BA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4Char">
    <w:name w:val="标题 4 Char"/>
    <w:basedOn w:val="a0"/>
    <w:link w:val="4"/>
    <w:rsid w:val="00E045BA"/>
    <w:rPr>
      <w:rFonts w:ascii="Arial" w:eastAsia="黑体" w:hAnsi="Arial"/>
      <w:b/>
      <w:bCs/>
      <w:kern w:val="2"/>
      <w:sz w:val="28"/>
      <w:szCs w:val="28"/>
    </w:rPr>
  </w:style>
  <w:style w:type="character" w:customStyle="1" w:styleId="Char1">
    <w:name w:val="页脚 Char"/>
    <w:basedOn w:val="a0"/>
    <w:link w:val="a8"/>
    <w:uiPriority w:val="99"/>
    <w:rsid w:val="00E045BA"/>
    <w:rPr>
      <w:kern w:val="2"/>
      <w:sz w:val="18"/>
      <w:szCs w:val="18"/>
    </w:rPr>
  </w:style>
  <w:style w:type="character" w:customStyle="1" w:styleId="3Char">
    <w:name w:val="标题 3 Char"/>
    <w:basedOn w:val="a0"/>
    <w:link w:val="3"/>
    <w:rsid w:val="00E045BA"/>
    <w:rPr>
      <w:b/>
      <w:bCs/>
      <w:kern w:val="2"/>
      <w:sz w:val="21"/>
      <w:szCs w:val="32"/>
    </w:rPr>
  </w:style>
  <w:style w:type="paragraph" w:styleId="a7">
    <w:name w:val="header"/>
    <w:basedOn w:val="a"/>
    <w:link w:val="Char0"/>
    <w:uiPriority w:val="99"/>
    <w:rsid w:val="00E045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0">
    <w:name w:val="toc 3"/>
    <w:basedOn w:val="a"/>
    <w:next w:val="a"/>
    <w:uiPriority w:val="39"/>
    <w:rsid w:val="00E045BA"/>
    <w:pPr>
      <w:ind w:leftChars="400" w:left="840"/>
    </w:pPr>
  </w:style>
  <w:style w:type="paragraph" w:styleId="a8">
    <w:name w:val="footer"/>
    <w:basedOn w:val="a"/>
    <w:link w:val="Char1"/>
    <w:uiPriority w:val="99"/>
    <w:rsid w:val="00E045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Char"/>
    <w:rsid w:val="00E045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0">
    <w:name w:val="toc 2"/>
    <w:basedOn w:val="a"/>
    <w:next w:val="a"/>
    <w:uiPriority w:val="39"/>
    <w:rsid w:val="00E045BA"/>
    <w:pPr>
      <w:ind w:leftChars="200" w:left="420"/>
    </w:pPr>
  </w:style>
  <w:style w:type="paragraph" w:styleId="a9">
    <w:name w:val="Document Map"/>
    <w:basedOn w:val="a"/>
    <w:link w:val="Char2"/>
    <w:rsid w:val="00E045BA"/>
    <w:pPr>
      <w:shd w:val="clear" w:color="auto" w:fill="000080"/>
    </w:pPr>
  </w:style>
  <w:style w:type="paragraph" w:customStyle="1" w:styleId="Char3">
    <w:name w:val="Char"/>
    <w:basedOn w:val="a"/>
    <w:rsid w:val="00E045BA"/>
    <w:pPr>
      <w:spacing w:line="240" w:lineRule="atLeast"/>
      <w:ind w:left="420" w:firstLine="420"/>
    </w:pPr>
    <w:rPr>
      <w:kern w:val="0"/>
      <w:szCs w:val="21"/>
    </w:rPr>
  </w:style>
  <w:style w:type="paragraph" w:styleId="aa">
    <w:name w:val="annotation text"/>
    <w:basedOn w:val="a"/>
    <w:link w:val="Char4"/>
    <w:uiPriority w:val="99"/>
    <w:rsid w:val="00E045BA"/>
    <w:pPr>
      <w:jc w:val="left"/>
    </w:pPr>
  </w:style>
  <w:style w:type="paragraph" w:styleId="10">
    <w:name w:val="toc 1"/>
    <w:basedOn w:val="a"/>
    <w:next w:val="a"/>
    <w:uiPriority w:val="39"/>
    <w:rsid w:val="00E045BA"/>
  </w:style>
  <w:style w:type="paragraph" w:styleId="a6">
    <w:name w:val="Balloon Text"/>
    <w:basedOn w:val="a"/>
    <w:link w:val="Char"/>
    <w:rsid w:val="00E045BA"/>
    <w:rPr>
      <w:sz w:val="18"/>
      <w:szCs w:val="18"/>
    </w:rPr>
  </w:style>
  <w:style w:type="character" w:customStyle="1" w:styleId="HTMLChar">
    <w:name w:val="HTML 预设格式 Char"/>
    <w:basedOn w:val="a0"/>
    <w:link w:val="HTML"/>
    <w:rsid w:val="00511C9E"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semiHidden/>
    <w:rsid w:val="00A5105B"/>
    <w:rPr>
      <w:b/>
      <w:bCs/>
      <w:kern w:val="2"/>
      <w:sz w:val="28"/>
      <w:szCs w:val="28"/>
    </w:rPr>
  </w:style>
  <w:style w:type="character" w:customStyle="1" w:styleId="2Char">
    <w:name w:val="标题 2 Char"/>
    <w:basedOn w:val="a0"/>
    <w:link w:val="2"/>
    <w:rsid w:val="00D867B7"/>
    <w:rPr>
      <w:b/>
      <w:bCs/>
      <w:kern w:val="2"/>
      <w:sz w:val="24"/>
      <w:szCs w:val="32"/>
    </w:rPr>
  </w:style>
  <w:style w:type="table" w:styleId="ab">
    <w:name w:val="Table Grid"/>
    <w:basedOn w:val="a1"/>
    <w:rsid w:val="00D5158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rsid w:val="00EB6FDA"/>
    <w:rPr>
      <w:b/>
      <w:bCs/>
      <w:kern w:val="44"/>
      <w:sz w:val="24"/>
      <w:szCs w:val="44"/>
    </w:rPr>
  </w:style>
  <w:style w:type="character" w:customStyle="1" w:styleId="Char2">
    <w:name w:val="文档结构图 Char"/>
    <w:basedOn w:val="a0"/>
    <w:link w:val="a9"/>
    <w:rsid w:val="00EB6FDA"/>
    <w:rPr>
      <w:kern w:val="2"/>
      <w:sz w:val="21"/>
      <w:szCs w:val="24"/>
      <w:shd w:val="clear" w:color="auto" w:fill="000080"/>
    </w:rPr>
  </w:style>
  <w:style w:type="character" w:customStyle="1" w:styleId="Char10">
    <w:name w:val="页眉 Char1"/>
    <w:basedOn w:val="a0"/>
    <w:semiHidden/>
    <w:rsid w:val="00EB6FDA"/>
    <w:rPr>
      <w:kern w:val="2"/>
      <w:sz w:val="18"/>
      <w:szCs w:val="18"/>
    </w:rPr>
  </w:style>
  <w:style w:type="character" w:customStyle="1" w:styleId="Char11">
    <w:name w:val="页脚 Char1"/>
    <w:basedOn w:val="a0"/>
    <w:semiHidden/>
    <w:rsid w:val="00EB6FDA"/>
    <w:rPr>
      <w:kern w:val="2"/>
      <w:sz w:val="18"/>
      <w:szCs w:val="18"/>
    </w:rPr>
  </w:style>
  <w:style w:type="character" w:customStyle="1" w:styleId="Char4">
    <w:name w:val="批注文字 Char"/>
    <w:basedOn w:val="a0"/>
    <w:link w:val="aa"/>
    <w:uiPriority w:val="99"/>
    <w:rsid w:val="00EB6FDA"/>
    <w:rPr>
      <w:kern w:val="2"/>
      <w:sz w:val="21"/>
      <w:szCs w:val="24"/>
    </w:rPr>
  </w:style>
  <w:style w:type="character" w:customStyle="1" w:styleId="Char12">
    <w:name w:val="批注框文本 Char1"/>
    <w:basedOn w:val="a0"/>
    <w:semiHidden/>
    <w:rsid w:val="00EB6FDA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EB6FDA"/>
  </w:style>
  <w:style w:type="paragraph" w:styleId="ac">
    <w:name w:val="List Paragraph"/>
    <w:basedOn w:val="a"/>
    <w:uiPriority w:val="34"/>
    <w:qFormat/>
    <w:rsid w:val="002D765F"/>
    <w:pPr>
      <w:ind w:firstLineChars="200" w:firstLine="420"/>
    </w:pPr>
  </w:style>
  <w:style w:type="paragraph" w:customStyle="1" w:styleId="ad">
    <w:name w:val="段"/>
    <w:link w:val="Char5"/>
    <w:rsid w:val="00466E79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character" w:customStyle="1" w:styleId="Char5">
    <w:name w:val="段 Char"/>
    <w:link w:val="ad"/>
    <w:rsid w:val="00466E79"/>
    <w:rPr>
      <w:rFonts w:ascii="宋体"/>
      <w:noProof/>
      <w:sz w:val="21"/>
    </w:rPr>
  </w:style>
  <w:style w:type="paragraph" w:customStyle="1" w:styleId="ae">
    <w:name w:val="表格样式"/>
    <w:basedOn w:val="a"/>
    <w:rsid w:val="00466E79"/>
    <w:pPr>
      <w:adjustRightInd w:val="0"/>
      <w:snapToGrid w:val="0"/>
      <w:jc w:val="center"/>
    </w:pPr>
  </w:style>
  <w:style w:type="paragraph" w:customStyle="1" w:styleId="af">
    <w:name w:val="报文组成"/>
    <w:basedOn w:val="a"/>
    <w:autoRedefine/>
    <w:rsid w:val="00B2085A"/>
    <w:pPr>
      <w:adjustRightInd w:val="0"/>
      <w:snapToGrid w:val="0"/>
      <w:jc w:val="center"/>
    </w:pPr>
    <w:rPr>
      <w:rFonts w:ascii="Menlo Regular" w:hAnsi="Menlo Regular" w:cs="Arial"/>
      <w:kern w:val="0"/>
      <w:szCs w:val="21"/>
      <w:lang w:val="zh-CN"/>
    </w:rPr>
  </w:style>
  <w:style w:type="paragraph" w:styleId="TOC">
    <w:name w:val="TOC Heading"/>
    <w:basedOn w:val="1"/>
    <w:next w:val="a"/>
    <w:uiPriority w:val="39"/>
    <w:unhideWhenUsed/>
    <w:qFormat/>
    <w:rsid w:val="008037F0"/>
    <w:pPr>
      <w:widowControl/>
      <w:numPr>
        <w:numId w:val="0"/>
      </w:numPr>
      <w:tabs>
        <w:tab w:val="left" w:pos="425"/>
      </w:tabs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f0">
    <w:name w:val="caption"/>
    <w:basedOn w:val="a"/>
    <w:next w:val="a"/>
    <w:qFormat/>
    <w:rsid w:val="008D153A"/>
    <w:rPr>
      <w:rFonts w:ascii="Arial" w:eastAsia="黑体" w:hAnsi="Arial" w:cs="Arial"/>
      <w:sz w:val="20"/>
      <w:szCs w:val="20"/>
    </w:rPr>
  </w:style>
  <w:style w:type="paragraph" w:customStyle="1" w:styleId="Af1">
    <w:name w:val="自由格式 A"/>
    <w:rsid w:val="008D153A"/>
    <w:rPr>
      <w:rFonts w:ascii="Helvetica" w:eastAsia="ヒラギノ角ゴ Pro W3" w:hAnsi="Helvetica"/>
      <w:color w:val="000000"/>
      <w:sz w:val="24"/>
    </w:rPr>
  </w:style>
  <w:style w:type="character" w:styleId="af2">
    <w:name w:val="annotation reference"/>
    <w:uiPriority w:val="99"/>
    <w:rsid w:val="001B5A89"/>
    <w:rPr>
      <w:sz w:val="21"/>
      <w:szCs w:val="21"/>
    </w:rPr>
  </w:style>
  <w:style w:type="paragraph" w:customStyle="1" w:styleId="af3">
    <w:name w:val="表格栏目"/>
    <w:basedOn w:val="a"/>
    <w:rsid w:val="00EE5A54"/>
    <w:pPr>
      <w:spacing w:before="45" w:after="45"/>
      <w:jc w:val="center"/>
    </w:pPr>
    <w:rPr>
      <w:rFonts w:ascii="宋体" w:eastAsia="黑体"/>
      <w:b/>
      <w:bCs/>
    </w:rPr>
  </w:style>
  <w:style w:type="paragraph" w:customStyle="1" w:styleId="af4">
    <w:name w:val="表格单元"/>
    <w:basedOn w:val="a"/>
    <w:rsid w:val="00EE5A54"/>
    <w:pPr>
      <w:spacing w:before="45" w:after="45"/>
      <w:jc w:val="left"/>
    </w:pPr>
    <w:rPr>
      <w:rFonts w:ascii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0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erchant.com/notifyUr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k\sky\third\payeco\&#29066;&#29483;&#25903;&#20184;\Norma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A8BBF4-A999-46BA-B49C-62798BA4E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3113</TotalTime>
  <Pages>19</Pages>
  <Words>2768</Words>
  <Characters>15784</Characters>
  <Application>Microsoft Office Word</Application>
  <DocSecurity>0</DocSecurity>
  <PresentationFormat/>
  <Lines>131</Lines>
  <Paragraphs>37</Paragraphs>
  <Slides>0</Slides>
  <Notes>0</Notes>
  <HiddenSlides>0</HiddenSlides>
  <MMClips>0</MMClips>
  <ScaleCrop>false</ScaleCrop>
  <Company>eeepay</Company>
  <LinksUpToDate>false</LinksUpToDate>
  <CharactersWithSpaces>18515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客户端手机银行项目客户端接口</dc:title>
  <dc:creator>TangHua</dc:creator>
  <cp:lastModifiedBy>甘丰</cp:lastModifiedBy>
  <cp:revision>1946</cp:revision>
  <cp:lastPrinted>1900-12-31T16:00:00Z</cp:lastPrinted>
  <dcterms:created xsi:type="dcterms:W3CDTF">2014-04-24T07:44:00Z</dcterms:created>
  <dcterms:modified xsi:type="dcterms:W3CDTF">2015-08-07T04:08:00Z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