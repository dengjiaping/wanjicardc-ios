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6FDA" w:rsidRDefault="00EB6FDA" w:rsidP="00EB6FDA">
      <w:pPr>
        <w:jc w:val="center"/>
        <w:rPr>
          <w:b/>
          <w:sz w:val="36"/>
          <w:szCs w:val="36"/>
        </w:rPr>
      </w:pPr>
    </w:p>
    <w:p w:rsidR="00EB6FDA" w:rsidRPr="00E97699" w:rsidRDefault="00EB6FDA" w:rsidP="00EB6FDA">
      <w:pPr>
        <w:rPr>
          <w:rFonts w:cs="Arial"/>
        </w:rPr>
      </w:pPr>
    </w:p>
    <w:p w:rsidR="00EB6FDA" w:rsidRDefault="00EB6FDA" w:rsidP="00EB6FDA"/>
    <w:p w:rsidR="00EB6FDA" w:rsidRDefault="00EB6FDA" w:rsidP="00EB6FDA">
      <w:r>
        <w:rPr>
          <w:noProof/>
        </w:rPr>
        <w:drawing>
          <wp:inline distT="0" distB="0" distL="0" distR="0">
            <wp:extent cx="2498725" cy="755015"/>
            <wp:effectExtent l="19050" t="0" r="0" b="0"/>
            <wp:docPr id="1" name="图片 1" descr="F:\wangchunlan\易联\1.ISO\ISMS 资料\公司基本资料及logo\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:\wangchunlan\易联\1.ISO\ISMS 资料\公司基本资料及logo\logo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DA" w:rsidRDefault="00AE67BA" w:rsidP="00EB6FDA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2" o:spid="_x0000_s1028" type="#_x0000_t176" style="position:absolute;left:0;text-align:left;margin-left:25.3pt;margin-top:196.6pt;width:439.25pt;height:124.8pt;z-index:25166028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" fillcolor="#dbe5f1" stroked="f">
            <v:textbox>
              <w:txbxContent>
                <w:p w:rsidR="00EB6FDA" w:rsidRDefault="00EB6FDA" w:rsidP="00EB6FDA"/>
                <w:p w:rsidR="00EB6FDA" w:rsidRDefault="00EB6FDA" w:rsidP="00EB6FDA"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>
                    <w:rPr>
                      <w:rFonts w:ascii="宋体" w:hAnsi="宋体" w:hint="eastAsia"/>
                      <w:b/>
                      <w:sz w:val="36"/>
                      <w:szCs w:val="36"/>
                    </w:rPr>
                    <w:t>易联支付插件产品</w:t>
                  </w:r>
                </w:p>
                <w:p w:rsidR="00EB6FDA" w:rsidRDefault="009E5AD0" w:rsidP="00EB6FDA"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 w:rsidRPr="009E5AD0">
                    <w:rPr>
                      <w:rFonts w:ascii="宋体" w:hAnsi="宋体" w:hint="eastAsia"/>
                      <w:b/>
                      <w:sz w:val="36"/>
                      <w:szCs w:val="36"/>
                    </w:rPr>
                    <w:t>商户产生RSA密钥指南</w:t>
                  </w:r>
                </w:p>
                <w:p w:rsidR="00EB6FDA" w:rsidRPr="00221555" w:rsidRDefault="00EB6FDA" w:rsidP="00EB6FDA">
                  <w:pPr>
                    <w:jc w:val="center"/>
                    <w:rPr>
                      <w:rFonts w:ascii="宋体" w:hAnsi="宋体"/>
                      <w:b/>
                      <w:sz w:val="36"/>
                      <w:szCs w:val="36"/>
                    </w:rPr>
                  </w:pPr>
                  <w:r>
                    <w:rPr>
                      <w:rFonts w:ascii="宋体" w:hAnsi="宋体" w:hint="eastAsia"/>
                      <w:b/>
                      <w:sz w:val="36"/>
                      <w:szCs w:val="36"/>
                    </w:rPr>
                    <w:t>V1.0</w:t>
                  </w:r>
                </w:p>
              </w:txbxContent>
            </v:textbox>
            <w10:wrap anchory="page"/>
          </v:shape>
        </w:pict>
      </w:r>
    </w:p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/>
    <w:p w:rsidR="00EB6FDA" w:rsidRDefault="00EB6FDA" w:rsidP="00EB6FDA">
      <w:pPr>
        <w:jc w:val="center"/>
      </w:pPr>
    </w:p>
    <w:p w:rsidR="00EB6FDA" w:rsidRDefault="00EB6FDA" w:rsidP="00C6258B">
      <w:pPr>
        <w:jc w:val="center"/>
        <w:rPr>
          <w:rFonts w:ascii="黑体" w:eastAsia="黑体" w:hAnsi="微软雅黑"/>
          <w:b/>
          <w:szCs w:val="21"/>
        </w:rPr>
      </w:pPr>
      <w:bookmarkStart w:id="0" w:name="_Toc285549492"/>
      <w:bookmarkStart w:id="1" w:name="_Toc382574350"/>
      <w:bookmarkStart w:id="2" w:name="_Toc382574724"/>
      <w:r w:rsidRPr="009C77D5">
        <w:rPr>
          <w:rFonts w:ascii="黑体" w:eastAsia="黑体" w:hAnsi="微软雅黑" w:hint="eastAsia"/>
          <w:b/>
          <w:szCs w:val="21"/>
        </w:rPr>
        <w:t>文件编号：</w:t>
      </w:r>
      <w:bookmarkEnd w:id="0"/>
      <w:r w:rsidR="00C6258B">
        <w:rPr>
          <w:rFonts w:ascii="黑体" w:eastAsia="黑体" w:hAnsi="微软雅黑" w:hint="eastAsia"/>
          <w:b/>
          <w:szCs w:val="21"/>
        </w:rPr>
        <w:t>EL-</w:t>
      </w:r>
      <w:r w:rsidR="00C6258B">
        <w:rPr>
          <w:rFonts w:ascii="黑体" w:eastAsia="黑体" w:hAnsi="微软雅黑"/>
          <w:b/>
          <w:szCs w:val="21"/>
        </w:rPr>
        <w:t>PPI</w:t>
      </w:r>
      <w:r>
        <w:rPr>
          <w:rFonts w:ascii="黑体" w:eastAsia="黑体" w:hAnsi="微软雅黑" w:hint="eastAsia"/>
          <w:b/>
          <w:szCs w:val="21"/>
        </w:rPr>
        <w:t>-</w:t>
      </w:r>
      <w:bookmarkStart w:id="3" w:name="_Toc285549493"/>
      <w:bookmarkStart w:id="4" w:name="_Toc382574351"/>
      <w:bookmarkStart w:id="5" w:name="_Toc382574725"/>
      <w:bookmarkEnd w:id="1"/>
      <w:bookmarkEnd w:id="2"/>
      <w:r w:rsidR="00C6258B">
        <w:rPr>
          <w:rFonts w:ascii="黑体" w:eastAsia="黑体" w:hAnsi="微软雅黑"/>
          <w:b/>
          <w:szCs w:val="21"/>
        </w:rPr>
        <w:t>0614</w:t>
      </w:r>
    </w:p>
    <w:p w:rsidR="00EB6FDA" w:rsidRPr="009C77D5" w:rsidRDefault="00EB6FDA" w:rsidP="00C6258B">
      <w:pPr>
        <w:jc w:val="center"/>
        <w:rPr>
          <w:rFonts w:ascii="黑体" w:eastAsia="黑体" w:hAnsi="微软雅黑"/>
          <w:b/>
          <w:szCs w:val="21"/>
        </w:rPr>
      </w:pPr>
      <w:r w:rsidRPr="009C77D5">
        <w:rPr>
          <w:rFonts w:ascii="黑体" w:eastAsia="黑体" w:hAnsi="微软雅黑" w:hint="eastAsia"/>
          <w:b/>
          <w:szCs w:val="21"/>
        </w:rPr>
        <w:t>文件版本：V1.0</w:t>
      </w:r>
      <w:bookmarkEnd w:id="3"/>
      <w:bookmarkEnd w:id="4"/>
      <w:bookmarkEnd w:id="5"/>
    </w:p>
    <w:p w:rsidR="00EB6FDA" w:rsidRDefault="00EB6FDA" w:rsidP="00C6258B">
      <w:pPr>
        <w:jc w:val="center"/>
        <w:rPr>
          <w:rFonts w:ascii="黑体" w:eastAsia="黑体" w:hAnsi="微软雅黑"/>
          <w:b/>
          <w:szCs w:val="21"/>
        </w:rPr>
      </w:pPr>
      <w:bookmarkStart w:id="6" w:name="_Toc285549494"/>
      <w:bookmarkStart w:id="7" w:name="_Toc382574352"/>
      <w:bookmarkStart w:id="8" w:name="_Toc382574726"/>
      <w:r w:rsidRPr="009C77D5">
        <w:rPr>
          <w:rFonts w:ascii="黑体" w:eastAsia="黑体" w:hAnsi="微软雅黑" w:hint="eastAsia"/>
          <w:b/>
          <w:szCs w:val="21"/>
        </w:rPr>
        <w:t>文件</w:t>
      </w:r>
      <w:r>
        <w:rPr>
          <w:rFonts w:ascii="黑体" w:eastAsia="黑体" w:hAnsi="微软雅黑" w:hint="eastAsia"/>
          <w:b/>
          <w:szCs w:val="21"/>
        </w:rPr>
        <w:t>等级</w:t>
      </w:r>
      <w:r w:rsidRPr="009C77D5">
        <w:rPr>
          <w:rFonts w:ascii="黑体" w:eastAsia="黑体" w:hAnsi="微软雅黑" w:hint="eastAsia"/>
          <w:b/>
          <w:szCs w:val="21"/>
        </w:rPr>
        <w:t>：</w:t>
      </w:r>
      <w:bookmarkEnd w:id="6"/>
      <w:r>
        <w:rPr>
          <w:rFonts w:ascii="黑体" w:eastAsia="黑体" w:hAnsi="微软雅黑" w:hint="eastAsia"/>
          <w:b/>
          <w:szCs w:val="21"/>
        </w:rPr>
        <w:t>内部</w:t>
      </w:r>
      <w:bookmarkEnd w:id="7"/>
      <w:bookmarkEnd w:id="8"/>
    </w:p>
    <w:p w:rsidR="00EB6FDA" w:rsidRPr="009C77D5" w:rsidRDefault="00EB6FDA" w:rsidP="00C6258B">
      <w:pPr>
        <w:jc w:val="center"/>
        <w:rPr>
          <w:rFonts w:ascii="黑体" w:eastAsia="黑体" w:hAnsi="微软雅黑"/>
          <w:b/>
          <w:szCs w:val="21"/>
        </w:rPr>
      </w:pPr>
      <w:bookmarkStart w:id="9" w:name="_Toc285549495"/>
      <w:bookmarkStart w:id="10" w:name="_Toc382574353"/>
      <w:bookmarkStart w:id="11" w:name="_Toc382574727"/>
      <w:r>
        <w:rPr>
          <w:rFonts w:ascii="黑体" w:eastAsia="黑体" w:hAnsi="微软雅黑" w:hint="eastAsia"/>
          <w:b/>
          <w:szCs w:val="21"/>
        </w:rPr>
        <w:t>发布范围：</w:t>
      </w:r>
      <w:bookmarkEnd w:id="9"/>
      <w:bookmarkEnd w:id="10"/>
      <w:bookmarkEnd w:id="11"/>
      <w:r w:rsidR="00C6258B">
        <w:rPr>
          <w:rFonts w:ascii="黑体" w:eastAsia="黑体" w:hAnsi="微软雅黑" w:hint="eastAsia"/>
          <w:b/>
          <w:szCs w:val="21"/>
        </w:rPr>
        <w:t>支付</w:t>
      </w:r>
      <w:r w:rsidR="00C6258B">
        <w:rPr>
          <w:rFonts w:ascii="黑体" w:eastAsia="黑体" w:hAnsi="微软雅黑"/>
          <w:b/>
          <w:szCs w:val="21"/>
        </w:rPr>
        <w:t>插件接入商户</w:t>
      </w:r>
      <w:r w:rsidR="00C6258B">
        <w:rPr>
          <w:rFonts w:ascii="黑体" w:eastAsia="黑体" w:hAnsi="微软雅黑" w:hint="eastAsia"/>
          <w:b/>
          <w:szCs w:val="21"/>
        </w:rPr>
        <w:t>、</w:t>
      </w:r>
      <w:r w:rsidR="00C6258B">
        <w:rPr>
          <w:rFonts w:ascii="黑体" w:eastAsia="黑体" w:hAnsi="微软雅黑"/>
          <w:b/>
          <w:szCs w:val="21"/>
        </w:rPr>
        <w:t>技术支持</w:t>
      </w:r>
    </w:p>
    <w:p w:rsidR="00EB6FDA" w:rsidRPr="00211D42" w:rsidRDefault="00EB6FDA" w:rsidP="00C6258B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 w:val="28"/>
          <w:szCs w:val="28"/>
        </w:rPr>
      </w:pPr>
    </w:p>
    <w:p w:rsidR="00EB6FDA" w:rsidRPr="00C6258B" w:rsidRDefault="00EB6FDA" w:rsidP="00EB6FDA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 w:val="28"/>
          <w:szCs w:val="28"/>
        </w:rPr>
      </w:pPr>
      <w:bookmarkStart w:id="12" w:name="_Toc285549496"/>
      <w:bookmarkStart w:id="13" w:name="_Toc382574354"/>
      <w:bookmarkStart w:id="14" w:name="_Toc382574728"/>
      <w:r>
        <w:rPr>
          <w:rFonts w:ascii="宋体" w:hAnsi="宋体" w:hint="eastAsia"/>
          <w:b/>
          <w:sz w:val="28"/>
          <w:szCs w:val="28"/>
        </w:rPr>
        <w:t>易联</w:t>
      </w:r>
      <w:r w:rsidR="00C6258B">
        <w:rPr>
          <w:rFonts w:ascii="宋体" w:hAnsi="宋体" w:hint="eastAsia"/>
          <w:b/>
          <w:sz w:val="28"/>
          <w:szCs w:val="28"/>
        </w:rPr>
        <w:t>支付</w:t>
      </w:r>
      <w:r>
        <w:rPr>
          <w:rFonts w:ascii="宋体" w:hAnsi="宋体" w:hint="eastAsia"/>
          <w:b/>
          <w:sz w:val="28"/>
          <w:szCs w:val="28"/>
        </w:rPr>
        <w:t>有限公司</w:t>
      </w:r>
      <w:bookmarkEnd w:id="12"/>
      <w:bookmarkEnd w:id="13"/>
      <w:bookmarkEnd w:id="14"/>
    </w:p>
    <w:p w:rsidR="00EB6FDA" w:rsidRPr="003D1AE7" w:rsidRDefault="00EB6FDA" w:rsidP="00EB6FDA">
      <w:pPr>
        <w:jc w:val="center"/>
        <w:rPr>
          <w:rFonts w:cs="Arial"/>
          <w:b/>
          <w:szCs w:val="21"/>
        </w:rPr>
      </w:pPr>
      <w:bookmarkStart w:id="15" w:name="_Toc285549497"/>
      <w:bookmarkStart w:id="16" w:name="_Toc382574355"/>
      <w:bookmarkStart w:id="17" w:name="_Toc382574729"/>
      <w:r w:rsidRPr="003D1AE7">
        <w:rPr>
          <w:rFonts w:cs="Arial"/>
          <w:b/>
          <w:szCs w:val="21"/>
        </w:rPr>
        <w:t>Easylink Commercial Services Co., Ltd</w:t>
      </w:r>
      <w:r>
        <w:rPr>
          <w:rFonts w:cs="Arial" w:hint="eastAsia"/>
          <w:b/>
          <w:szCs w:val="21"/>
        </w:rPr>
        <w:t>.</w:t>
      </w:r>
      <w:bookmarkEnd w:id="15"/>
      <w:bookmarkEnd w:id="16"/>
      <w:bookmarkEnd w:id="17"/>
    </w:p>
    <w:p w:rsidR="00EB6FDA" w:rsidRPr="003D1AE7" w:rsidRDefault="00EB6FDA" w:rsidP="00EB6FDA">
      <w:pPr>
        <w:jc w:val="center"/>
        <w:rPr>
          <w:rFonts w:ascii="宋体" w:hAnsi="宋体"/>
          <w:b/>
          <w:sz w:val="28"/>
          <w:szCs w:val="28"/>
        </w:rPr>
      </w:pPr>
    </w:p>
    <w:p w:rsidR="00EB6FDA" w:rsidRDefault="00EB6FDA" w:rsidP="00EB6FDA">
      <w:pPr>
        <w:jc w:val="center"/>
        <w:rPr>
          <w:rFonts w:ascii="宋体" w:hAnsi="宋体"/>
          <w:b/>
          <w:szCs w:val="21"/>
        </w:rPr>
      </w:pPr>
      <w:bookmarkStart w:id="18" w:name="_Toc285549498"/>
      <w:bookmarkStart w:id="19" w:name="_Toc382574356"/>
      <w:bookmarkStart w:id="20" w:name="_Toc382574730"/>
      <w:r w:rsidRPr="003D782C">
        <w:rPr>
          <w:rFonts w:ascii="宋体" w:hAnsi="宋体" w:hint="eastAsia"/>
          <w:b/>
          <w:szCs w:val="21"/>
        </w:rPr>
        <w:t>发布日期：</w:t>
      </w:r>
      <w:bookmarkEnd w:id="18"/>
      <w:r>
        <w:rPr>
          <w:rFonts w:ascii="宋体" w:hAnsi="宋体" w:hint="eastAsia"/>
          <w:b/>
          <w:szCs w:val="21"/>
        </w:rPr>
        <w:t>20</w:t>
      </w:r>
      <w:r>
        <w:rPr>
          <w:rFonts w:ascii="宋体" w:hAnsi="宋体"/>
          <w:b/>
          <w:szCs w:val="21"/>
        </w:rPr>
        <w:t>14</w:t>
      </w:r>
      <w:r>
        <w:rPr>
          <w:rFonts w:ascii="宋体" w:hAnsi="宋体" w:hint="eastAsia"/>
          <w:b/>
          <w:szCs w:val="21"/>
        </w:rPr>
        <w:t>.</w:t>
      </w:r>
      <w:r>
        <w:rPr>
          <w:rFonts w:ascii="宋体" w:hAnsi="宋体"/>
          <w:b/>
          <w:szCs w:val="21"/>
        </w:rPr>
        <w:t>0</w:t>
      </w:r>
      <w:r w:rsidR="00737B64">
        <w:rPr>
          <w:rFonts w:ascii="宋体" w:hAnsi="宋体"/>
          <w:b/>
          <w:szCs w:val="21"/>
        </w:rPr>
        <w:t>6</w:t>
      </w:r>
      <w:r>
        <w:rPr>
          <w:rFonts w:ascii="宋体" w:hAnsi="宋体" w:hint="eastAsia"/>
          <w:b/>
          <w:szCs w:val="21"/>
        </w:rPr>
        <w:t>.</w:t>
      </w:r>
      <w:bookmarkEnd w:id="19"/>
      <w:bookmarkEnd w:id="20"/>
      <w:r w:rsidR="00737B64">
        <w:rPr>
          <w:rFonts w:ascii="宋体" w:hAnsi="宋体" w:hint="eastAsia"/>
          <w:b/>
          <w:szCs w:val="21"/>
        </w:rPr>
        <w:t>20</w:t>
      </w:r>
    </w:p>
    <w:p w:rsidR="00EB6FDA" w:rsidRDefault="00EB6FDA" w:rsidP="00EB6FDA">
      <w:pPr>
        <w:jc w:val="center"/>
      </w:pPr>
      <w:bookmarkStart w:id="21" w:name="_Toc285549499"/>
      <w:bookmarkStart w:id="22" w:name="_Toc382574357"/>
      <w:bookmarkStart w:id="23" w:name="_Toc382574731"/>
      <w:r>
        <w:rPr>
          <w:rFonts w:ascii="宋体" w:hAnsi="宋体" w:hint="eastAsia"/>
          <w:b/>
          <w:szCs w:val="21"/>
        </w:rPr>
        <w:t>实施日期：</w:t>
      </w:r>
      <w:bookmarkEnd w:id="21"/>
      <w:bookmarkEnd w:id="22"/>
      <w:bookmarkEnd w:id="23"/>
      <w:r>
        <w:rPr>
          <w:rFonts w:ascii="宋体" w:hAnsi="宋体" w:hint="eastAsia"/>
          <w:b/>
          <w:szCs w:val="21"/>
        </w:rPr>
        <w:t>20</w:t>
      </w:r>
      <w:r>
        <w:rPr>
          <w:rFonts w:ascii="宋体" w:hAnsi="宋体"/>
          <w:b/>
          <w:szCs w:val="21"/>
        </w:rPr>
        <w:t>14</w:t>
      </w:r>
      <w:r>
        <w:rPr>
          <w:rFonts w:ascii="宋体" w:hAnsi="宋体" w:hint="eastAsia"/>
          <w:b/>
          <w:szCs w:val="21"/>
        </w:rPr>
        <w:t>.</w:t>
      </w:r>
      <w:r>
        <w:rPr>
          <w:rFonts w:ascii="宋体" w:hAnsi="宋体"/>
          <w:b/>
          <w:szCs w:val="21"/>
        </w:rPr>
        <w:t>06</w:t>
      </w:r>
      <w:r>
        <w:rPr>
          <w:rFonts w:ascii="宋体" w:hAnsi="宋体" w:hint="eastAsia"/>
          <w:b/>
          <w:szCs w:val="21"/>
        </w:rPr>
        <w:t>.30</w:t>
      </w: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34449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37F0" w:rsidRDefault="008037F0" w:rsidP="008037F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00D6A" w:rsidRDefault="008037F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762322" w:history="1">
            <w:r w:rsidR="00800D6A" w:rsidRPr="00B365D9">
              <w:rPr>
                <w:rStyle w:val="a5"/>
                <w:noProof/>
              </w:rPr>
              <w:t>1</w:t>
            </w:r>
            <w:r w:rsidR="00800D6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D6A" w:rsidRPr="00B365D9">
              <w:rPr>
                <w:rStyle w:val="a5"/>
                <w:rFonts w:hint="eastAsia"/>
                <w:noProof/>
              </w:rPr>
              <w:t>简介</w:t>
            </w:r>
            <w:r w:rsidR="00800D6A">
              <w:rPr>
                <w:noProof/>
                <w:webHidden/>
              </w:rPr>
              <w:tab/>
            </w:r>
            <w:r w:rsidR="00800D6A">
              <w:rPr>
                <w:noProof/>
                <w:webHidden/>
              </w:rPr>
              <w:fldChar w:fldCharType="begin"/>
            </w:r>
            <w:r w:rsidR="00800D6A">
              <w:rPr>
                <w:noProof/>
                <w:webHidden/>
              </w:rPr>
              <w:instrText xml:space="preserve"> PAGEREF _Toc398762322 \h </w:instrText>
            </w:r>
            <w:r w:rsidR="00800D6A">
              <w:rPr>
                <w:noProof/>
                <w:webHidden/>
              </w:rPr>
            </w:r>
            <w:r w:rsidR="00800D6A">
              <w:rPr>
                <w:noProof/>
                <w:webHidden/>
              </w:rPr>
              <w:fldChar w:fldCharType="separate"/>
            </w:r>
            <w:r w:rsidR="00800D6A">
              <w:rPr>
                <w:noProof/>
                <w:webHidden/>
              </w:rPr>
              <w:t>3</w:t>
            </w:r>
            <w:r w:rsidR="00800D6A">
              <w:rPr>
                <w:noProof/>
                <w:webHidden/>
              </w:rPr>
              <w:fldChar w:fldCharType="end"/>
            </w:r>
          </w:hyperlink>
        </w:p>
        <w:p w:rsidR="00800D6A" w:rsidRDefault="00AE67B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762323" w:history="1">
            <w:r w:rsidR="00800D6A" w:rsidRPr="00B365D9">
              <w:rPr>
                <w:rStyle w:val="a5"/>
                <w:noProof/>
              </w:rPr>
              <w:t>2</w:t>
            </w:r>
            <w:r w:rsidR="00800D6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D6A" w:rsidRPr="00B365D9">
              <w:rPr>
                <w:rStyle w:val="a5"/>
                <w:noProof/>
              </w:rPr>
              <w:t>RSA</w:t>
            </w:r>
            <w:r w:rsidR="00800D6A" w:rsidRPr="00B365D9">
              <w:rPr>
                <w:rStyle w:val="a5"/>
                <w:rFonts w:hint="eastAsia"/>
                <w:noProof/>
              </w:rPr>
              <w:t>密钥生产和使用</w:t>
            </w:r>
            <w:r w:rsidR="00800D6A">
              <w:rPr>
                <w:noProof/>
                <w:webHidden/>
              </w:rPr>
              <w:tab/>
            </w:r>
            <w:r w:rsidR="00800D6A">
              <w:rPr>
                <w:noProof/>
                <w:webHidden/>
              </w:rPr>
              <w:fldChar w:fldCharType="begin"/>
            </w:r>
            <w:r w:rsidR="00800D6A">
              <w:rPr>
                <w:noProof/>
                <w:webHidden/>
              </w:rPr>
              <w:instrText xml:space="preserve"> PAGEREF _Toc398762323 \h </w:instrText>
            </w:r>
            <w:r w:rsidR="00800D6A">
              <w:rPr>
                <w:noProof/>
                <w:webHidden/>
              </w:rPr>
            </w:r>
            <w:r w:rsidR="00800D6A">
              <w:rPr>
                <w:noProof/>
                <w:webHidden/>
              </w:rPr>
              <w:fldChar w:fldCharType="separate"/>
            </w:r>
            <w:r w:rsidR="00800D6A">
              <w:rPr>
                <w:noProof/>
                <w:webHidden/>
              </w:rPr>
              <w:t>3</w:t>
            </w:r>
            <w:r w:rsidR="00800D6A">
              <w:rPr>
                <w:noProof/>
                <w:webHidden/>
              </w:rPr>
              <w:fldChar w:fldCharType="end"/>
            </w:r>
          </w:hyperlink>
        </w:p>
        <w:p w:rsidR="00800D6A" w:rsidRDefault="00AE67B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762324" w:history="1">
            <w:r w:rsidR="00800D6A" w:rsidRPr="00B365D9">
              <w:rPr>
                <w:rStyle w:val="a5"/>
                <w:noProof/>
              </w:rPr>
              <w:t>2.1</w:t>
            </w:r>
            <w:r w:rsidR="00800D6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D6A" w:rsidRPr="00B365D9">
              <w:rPr>
                <w:rStyle w:val="a5"/>
                <w:rFonts w:hint="eastAsia"/>
                <w:noProof/>
              </w:rPr>
              <w:t>生产商户密钥</w:t>
            </w:r>
            <w:r w:rsidR="00800D6A">
              <w:rPr>
                <w:noProof/>
                <w:webHidden/>
              </w:rPr>
              <w:tab/>
            </w:r>
            <w:r w:rsidR="00800D6A">
              <w:rPr>
                <w:noProof/>
                <w:webHidden/>
              </w:rPr>
              <w:fldChar w:fldCharType="begin"/>
            </w:r>
            <w:r w:rsidR="00800D6A">
              <w:rPr>
                <w:noProof/>
                <w:webHidden/>
              </w:rPr>
              <w:instrText xml:space="preserve"> PAGEREF _Toc398762324 \h </w:instrText>
            </w:r>
            <w:r w:rsidR="00800D6A">
              <w:rPr>
                <w:noProof/>
                <w:webHidden/>
              </w:rPr>
            </w:r>
            <w:r w:rsidR="00800D6A">
              <w:rPr>
                <w:noProof/>
                <w:webHidden/>
              </w:rPr>
              <w:fldChar w:fldCharType="separate"/>
            </w:r>
            <w:r w:rsidR="00800D6A">
              <w:rPr>
                <w:noProof/>
                <w:webHidden/>
              </w:rPr>
              <w:t>3</w:t>
            </w:r>
            <w:r w:rsidR="00800D6A">
              <w:rPr>
                <w:noProof/>
                <w:webHidden/>
              </w:rPr>
              <w:fldChar w:fldCharType="end"/>
            </w:r>
          </w:hyperlink>
        </w:p>
        <w:p w:rsidR="00800D6A" w:rsidRDefault="00AE67B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762325" w:history="1">
            <w:r w:rsidR="00800D6A" w:rsidRPr="00B365D9">
              <w:rPr>
                <w:rStyle w:val="a5"/>
                <w:noProof/>
              </w:rPr>
              <w:t>2.2</w:t>
            </w:r>
            <w:r w:rsidR="00800D6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D6A" w:rsidRPr="00B365D9">
              <w:rPr>
                <w:rStyle w:val="a5"/>
                <w:noProof/>
              </w:rPr>
              <w:t>RSA</w:t>
            </w:r>
            <w:r w:rsidR="00800D6A" w:rsidRPr="00B365D9">
              <w:rPr>
                <w:rStyle w:val="a5"/>
                <w:rFonts w:hint="eastAsia"/>
                <w:noProof/>
              </w:rPr>
              <w:t>密钥使用逻辑</w:t>
            </w:r>
            <w:r w:rsidR="00800D6A">
              <w:rPr>
                <w:noProof/>
                <w:webHidden/>
              </w:rPr>
              <w:tab/>
            </w:r>
            <w:r w:rsidR="00800D6A">
              <w:rPr>
                <w:noProof/>
                <w:webHidden/>
              </w:rPr>
              <w:fldChar w:fldCharType="begin"/>
            </w:r>
            <w:r w:rsidR="00800D6A">
              <w:rPr>
                <w:noProof/>
                <w:webHidden/>
              </w:rPr>
              <w:instrText xml:space="preserve"> PAGEREF _Toc398762325 \h </w:instrText>
            </w:r>
            <w:r w:rsidR="00800D6A">
              <w:rPr>
                <w:noProof/>
                <w:webHidden/>
              </w:rPr>
            </w:r>
            <w:r w:rsidR="00800D6A">
              <w:rPr>
                <w:noProof/>
                <w:webHidden/>
              </w:rPr>
              <w:fldChar w:fldCharType="separate"/>
            </w:r>
            <w:r w:rsidR="00800D6A">
              <w:rPr>
                <w:noProof/>
                <w:webHidden/>
              </w:rPr>
              <w:t>5</w:t>
            </w:r>
            <w:r w:rsidR="00800D6A">
              <w:rPr>
                <w:noProof/>
                <w:webHidden/>
              </w:rPr>
              <w:fldChar w:fldCharType="end"/>
            </w:r>
          </w:hyperlink>
        </w:p>
        <w:p w:rsidR="00800D6A" w:rsidRDefault="00AE67B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762326" w:history="1">
            <w:r w:rsidR="00800D6A" w:rsidRPr="00B365D9">
              <w:rPr>
                <w:rStyle w:val="a5"/>
                <w:noProof/>
              </w:rPr>
              <w:t>2.2.1</w:t>
            </w:r>
            <w:r w:rsidR="00800D6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D6A" w:rsidRPr="00B365D9">
              <w:rPr>
                <w:rStyle w:val="a5"/>
                <w:noProof/>
              </w:rPr>
              <w:t>JAVA</w:t>
            </w:r>
            <w:r w:rsidR="00800D6A" w:rsidRPr="00B365D9">
              <w:rPr>
                <w:rStyle w:val="a5"/>
                <w:rFonts w:hint="eastAsia"/>
                <w:noProof/>
              </w:rPr>
              <w:t>开发语言使用方法</w:t>
            </w:r>
            <w:r w:rsidR="00800D6A">
              <w:rPr>
                <w:noProof/>
                <w:webHidden/>
              </w:rPr>
              <w:tab/>
            </w:r>
            <w:r w:rsidR="00800D6A">
              <w:rPr>
                <w:noProof/>
                <w:webHidden/>
              </w:rPr>
              <w:fldChar w:fldCharType="begin"/>
            </w:r>
            <w:r w:rsidR="00800D6A">
              <w:rPr>
                <w:noProof/>
                <w:webHidden/>
              </w:rPr>
              <w:instrText xml:space="preserve"> PAGEREF _Toc398762326 \h </w:instrText>
            </w:r>
            <w:r w:rsidR="00800D6A">
              <w:rPr>
                <w:noProof/>
                <w:webHidden/>
              </w:rPr>
            </w:r>
            <w:r w:rsidR="00800D6A">
              <w:rPr>
                <w:noProof/>
                <w:webHidden/>
              </w:rPr>
              <w:fldChar w:fldCharType="separate"/>
            </w:r>
            <w:r w:rsidR="00800D6A">
              <w:rPr>
                <w:noProof/>
                <w:webHidden/>
              </w:rPr>
              <w:t>5</w:t>
            </w:r>
            <w:r w:rsidR="00800D6A">
              <w:rPr>
                <w:noProof/>
                <w:webHidden/>
              </w:rPr>
              <w:fldChar w:fldCharType="end"/>
            </w:r>
          </w:hyperlink>
        </w:p>
        <w:p w:rsidR="00800D6A" w:rsidRDefault="00AE67B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762327" w:history="1">
            <w:r w:rsidR="00800D6A" w:rsidRPr="00B365D9">
              <w:rPr>
                <w:rStyle w:val="a5"/>
                <w:noProof/>
              </w:rPr>
              <w:t>2.2.2</w:t>
            </w:r>
            <w:r w:rsidR="00800D6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D6A" w:rsidRPr="00B365D9">
              <w:rPr>
                <w:rStyle w:val="a5"/>
                <w:noProof/>
              </w:rPr>
              <w:t>ASP.NET</w:t>
            </w:r>
            <w:r w:rsidR="00800D6A" w:rsidRPr="00B365D9">
              <w:rPr>
                <w:rStyle w:val="a5"/>
                <w:rFonts w:hint="eastAsia"/>
                <w:noProof/>
              </w:rPr>
              <w:t>（</w:t>
            </w:r>
            <w:r w:rsidR="00800D6A" w:rsidRPr="00B365D9">
              <w:rPr>
                <w:rStyle w:val="a5"/>
                <w:noProof/>
              </w:rPr>
              <w:t>C#</w:t>
            </w:r>
            <w:r w:rsidR="00800D6A" w:rsidRPr="00B365D9">
              <w:rPr>
                <w:rStyle w:val="a5"/>
                <w:rFonts w:hint="eastAsia"/>
                <w:noProof/>
              </w:rPr>
              <w:t>）开发语言使用方法</w:t>
            </w:r>
            <w:r w:rsidR="00800D6A">
              <w:rPr>
                <w:noProof/>
                <w:webHidden/>
              </w:rPr>
              <w:tab/>
            </w:r>
            <w:r w:rsidR="00800D6A">
              <w:rPr>
                <w:noProof/>
                <w:webHidden/>
              </w:rPr>
              <w:fldChar w:fldCharType="begin"/>
            </w:r>
            <w:r w:rsidR="00800D6A">
              <w:rPr>
                <w:noProof/>
                <w:webHidden/>
              </w:rPr>
              <w:instrText xml:space="preserve"> PAGEREF _Toc398762327 \h </w:instrText>
            </w:r>
            <w:r w:rsidR="00800D6A">
              <w:rPr>
                <w:noProof/>
                <w:webHidden/>
              </w:rPr>
            </w:r>
            <w:r w:rsidR="00800D6A">
              <w:rPr>
                <w:noProof/>
                <w:webHidden/>
              </w:rPr>
              <w:fldChar w:fldCharType="separate"/>
            </w:r>
            <w:r w:rsidR="00800D6A">
              <w:rPr>
                <w:noProof/>
                <w:webHidden/>
              </w:rPr>
              <w:t>6</w:t>
            </w:r>
            <w:r w:rsidR="00800D6A">
              <w:rPr>
                <w:noProof/>
                <w:webHidden/>
              </w:rPr>
              <w:fldChar w:fldCharType="end"/>
            </w:r>
          </w:hyperlink>
        </w:p>
        <w:p w:rsidR="00800D6A" w:rsidRDefault="00AE67B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8762328" w:history="1">
            <w:r w:rsidR="00800D6A" w:rsidRPr="00B365D9">
              <w:rPr>
                <w:rStyle w:val="a5"/>
                <w:noProof/>
              </w:rPr>
              <w:t>2.2.3</w:t>
            </w:r>
            <w:r w:rsidR="00800D6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0D6A" w:rsidRPr="00B365D9">
              <w:rPr>
                <w:rStyle w:val="a5"/>
                <w:noProof/>
              </w:rPr>
              <w:t>PHP</w:t>
            </w:r>
            <w:r w:rsidR="00800D6A" w:rsidRPr="00B365D9">
              <w:rPr>
                <w:rStyle w:val="a5"/>
                <w:rFonts w:hint="eastAsia"/>
                <w:noProof/>
              </w:rPr>
              <w:t>开发语言使用方法</w:t>
            </w:r>
            <w:r w:rsidR="00800D6A">
              <w:rPr>
                <w:noProof/>
                <w:webHidden/>
              </w:rPr>
              <w:tab/>
            </w:r>
            <w:r w:rsidR="00800D6A">
              <w:rPr>
                <w:noProof/>
                <w:webHidden/>
              </w:rPr>
              <w:fldChar w:fldCharType="begin"/>
            </w:r>
            <w:r w:rsidR="00800D6A">
              <w:rPr>
                <w:noProof/>
                <w:webHidden/>
              </w:rPr>
              <w:instrText xml:space="preserve"> PAGEREF _Toc398762328 \h </w:instrText>
            </w:r>
            <w:r w:rsidR="00800D6A">
              <w:rPr>
                <w:noProof/>
                <w:webHidden/>
              </w:rPr>
            </w:r>
            <w:r w:rsidR="00800D6A">
              <w:rPr>
                <w:noProof/>
                <w:webHidden/>
              </w:rPr>
              <w:fldChar w:fldCharType="separate"/>
            </w:r>
            <w:r w:rsidR="00800D6A">
              <w:rPr>
                <w:noProof/>
                <w:webHidden/>
              </w:rPr>
              <w:t>6</w:t>
            </w:r>
            <w:r w:rsidR="00800D6A">
              <w:rPr>
                <w:noProof/>
                <w:webHidden/>
              </w:rPr>
              <w:fldChar w:fldCharType="end"/>
            </w:r>
          </w:hyperlink>
        </w:p>
        <w:p w:rsidR="00130BB9" w:rsidRDefault="008037F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8037F0" w:rsidRDefault="00AE67BA"/>
      </w:sdtContent>
    </w:sdt>
    <w:p w:rsidR="00AC2E41" w:rsidRDefault="00AC2E41" w:rsidP="00AC2E41">
      <w:pPr>
        <w:jc w:val="left"/>
      </w:pPr>
    </w:p>
    <w:p w:rsidR="00AC2E41" w:rsidRDefault="00AC2E41" w:rsidP="00AC2E41">
      <w:pPr>
        <w:jc w:val="left"/>
      </w:pPr>
    </w:p>
    <w:p w:rsidR="00AC2E41" w:rsidRDefault="00AC2E41" w:rsidP="00AC2E41">
      <w:pPr>
        <w:jc w:val="left"/>
      </w:pPr>
    </w:p>
    <w:p w:rsidR="00DD7EB2" w:rsidRDefault="00DD7EB2">
      <w:pPr>
        <w:widowControl/>
        <w:jc w:val="left"/>
      </w:pPr>
      <w:r>
        <w:br w:type="page"/>
      </w:r>
    </w:p>
    <w:p w:rsidR="00DD7EB2" w:rsidRDefault="00DD7EB2" w:rsidP="00AC2E41">
      <w:pPr>
        <w:jc w:val="left"/>
      </w:pPr>
    </w:p>
    <w:p w:rsidR="00EB691A" w:rsidRDefault="00EB691A" w:rsidP="00EB6FDA">
      <w:pPr>
        <w:pStyle w:val="1"/>
        <w:tabs>
          <w:tab w:val="clear" w:pos="425"/>
        </w:tabs>
        <w:rPr>
          <w:sz w:val="36"/>
          <w:szCs w:val="36"/>
        </w:rPr>
      </w:pPr>
      <w:bookmarkStart w:id="24" w:name="_Toc398762322"/>
      <w:bookmarkStart w:id="25" w:name="_Toc307653225"/>
      <w:bookmarkStart w:id="26" w:name="_Toc307910304"/>
      <w:r>
        <w:rPr>
          <w:rFonts w:hint="eastAsia"/>
          <w:sz w:val="36"/>
          <w:szCs w:val="36"/>
        </w:rPr>
        <w:t>简介</w:t>
      </w:r>
      <w:bookmarkEnd w:id="24"/>
    </w:p>
    <w:p w:rsidR="00F305F8" w:rsidRPr="00371886" w:rsidRDefault="00EB691A" w:rsidP="00DE1221">
      <w:pPr>
        <w:spacing w:line="276" w:lineRule="auto"/>
        <w:rPr>
          <w:rFonts w:ascii="宋体" w:hAnsi="宋体" w:cs="Arial"/>
          <w:kern w:val="0"/>
          <w:sz w:val="24"/>
        </w:rPr>
      </w:pPr>
      <w:r w:rsidRPr="006D197A">
        <w:rPr>
          <w:rFonts w:ascii="宋体" w:hAnsi="宋体" w:cs="Arial" w:hint="eastAsia"/>
          <w:kern w:val="0"/>
          <w:sz w:val="24"/>
        </w:rPr>
        <w:t>此文档为</w:t>
      </w:r>
      <w:r w:rsidR="00AF299B">
        <w:rPr>
          <w:rFonts w:ascii="宋体" w:hAnsi="宋体" w:cs="Arial" w:hint="eastAsia"/>
          <w:kern w:val="0"/>
          <w:sz w:val="24"/>
        </w:rPr>
        <w:t>商户</w:t>
      </w:r>
      <w:r w:rsidR="00D437C1">
        <w:rPr>
          <w:rFonts w:ascii="宋体" w:hAnsi="宋体" w:cs="Arial" w:hint="eastAsia"/>
          <w:kern w:val="0"/>
          <w:sz w:val="24"/>
        </w:rPr>
        <w:t>产生</w:t>
      </w:r>
      <w:r w:rsidR="00D437C1">
        <w:rPr>
          <w:rFonts w:ascii="宋体" w:hAnsi="宋体" w:cs="Arial"/>
          <w:kern w:val="0"/>
          <w:sz w:val="24"/>
        </w:rPr>
        <w:t>自己的</w:t>
      </w:r>
      <w:r w:rsidR="00D437C1">
        <w:rPr>
          <w:rFonts w:ascii="宋体" w:hAnsi="宋体" w:cs="Arial" w:hint="eastAsia"/>
          <w:kern w:val="0"/>
          <w:sz w:val="24"/>
        </w:rPr>
        <w:t>RSA密钥</w:t>
      </w:r>
      <w:r w:rsidR="00D01B4C">
        <w:rPr>
          <w:rFonts w:ascii="宋体" w:hAnsi="宋体" w:cs="Arial" w:hint="eastAsia"/>
          <w:kern w:val="0"/>
          <w:sz w:val="24"/>
        </w:rPr>
        <w:t>和</w:t>
      </w:r>
      <w:r w:rsidR="00D01B4C">
        <w:rPr>
          <w:rFonts w:ascii="宋体" w:hAnsi="宋体" w:cs="Arial"/>
          <w:kern w:val="0"/>
          <w:sz w:val="24"/>
        </w:rPr>
        <w:t>使用</w:t>
      </w:r>
      <w:r w:rsidR="00D01B4C">
        <w:rPr>
          <w:rFonts w:ascii="宋体" w:hAnsi="宋体" w:cs="Arial" w:hint="eastAsia"/>
          <w:kern w:val="0"/>
          <w:sz w:val="24"/>
        </w:rPr>
        <w:t>RSA私钥</w:t>
      </w:r>
      <w:r w:rsidR="00D01B4C">
        <w:rPr>
          <w:rFonts w:ascii="宋体" w:hAnsi="宋体" w:cs="Arial"/>
          <w:kern w:val="0"/>
          <w:sz w:val="24"/>
        </w:rPr>
        <w:t>完成签名</w:t>
      </w:r>
      <w:r w:rsidR="00D437C1">
        <w:rPr>
          <w:rFonts w:ascii="宋体" w:hAnsi="宋体" w:cs="Arial" w:hint="eastAsia"/>
          <w:kern w:val="0"/>
          <w:sz w:val="24"/>
        </w:rPr>
        <w:t>进行</w:t>
      </w:r>
      <w:r w:rsidR="00D437C1">
        <w:rPr>
          <w:rFonts w:ascii="宋体" w:hAnsi="宋体" w:cs="Arial"/>
          <w:kern w:val="0"/>
          <w:sz w:val="24"/>
        </w:rPr>
        <w:t>指导</w:t>
      </w:r>
      <w:r w:rsidRPr="006D197A">
        <w:rPr>
          <w:rFonts w:ascii="宋体" w:hAnsi="宋体" w:cs="Arial" w:hint="eastAsia"/>
          <w:kern w:val="0"/>
          <w:sz w:val="24"/>
        </w:rPr>
        <w:t>。</w:t>
      </w:r>
    </w:p>
    <w:p w:rsidR="0078263C" w:rsidRDefault="00D01B4C" w:rsidP="0078263C">
      <w:pPr>
        <w:pStyle w:val="1"/>
        <w:tabs>
          <w:tab w:val="clear" w:pos="425"/>
        </w:tabs>
        <w:rPr>
          <w:sz w:val="36"/>
          <w:szCs w:val="36"/>
        </w:rPr>
      </w:pPr>
      <w:bookmarkStart w:id="27" w:name="_Toc398762323"/>
      <w:r>
        <w:rPr>
          <w:rFonts w:hint="eastAsia"/>
          <w:sz w:val="36"/>
          <w:szCs w:val="36"/>
        </w:rPr>
        <w:t>RSA</w:t>
      </w:r>
      <w:r w:rsidR="003C2D42">
        <w:rPr>
          <w:rFonts w:hint="eastAsia"/>
          <w:sz w:val="36"/>
          <w:szCs w:val="36"/>
        </w:rPr>
        <w:t>密钥</w:t>
      </w:r>
      <w:r w:rsidR="003C2D42">
        <w:rPr>
          <w:sz w:val="36"/>
          <w:szCs w:val="36"/>
        </w:rPr>
        <w:t>生产和使用</w:t>
      </w:r>
      <w:bookmarkEnd w:id="27"/>
    </w:p>
    <w:p w:rsidR="0030353F" w:rsidRDefault="008C240B" w:rsidP="0030353F">
      <w:pPr>
        <w:pStyle w:val="2"/>
        <w:tabs>
          <w:tab w:val="clear" w:pos="992"/>
        </w:tabs>
        <w:rPr>
          <w:sz w:val="30"/>
          <w:szCs w:val="30"/>
        </w:rPr>
      </w:pPr>
      <w:bookmarkStart w:id="28" w:name="_Toc398762324"/>
      <w:r>
        <w:rPr>
          <w:rFonts w:hint="eastAsia"/>
          <w:sz w:val="30"/>
          <w:szCs w:val="30"/>
        </w:rPr>
        <w:t>生产商户密钥</w:t>
      </w:r>
      <w:bookmarkEnd w:id="28"/>
    </w:p>
    <w:p w:rsidR="003E0782" w:rsidRDefault="004B0770" w:rsidP="001B75FE">
      <w:pPr>
        <w:pStyle w:val="ac"/>
        <w:numPr>
          <w:ilvl w:val="0"/>
          <w:numId w:val="17"/>
        </w:numPr>
        <w:ind w:firstLineChars="0"/>
        <w:rPr>
          <w:sz w:val="24"/>
        </w:rPr>
      </w:pPr>
      <w:r w:rsidRPr="001D398F">
        <w:rPr>
          <w:rFonts w:hint="eastAsia"/>
          <w:sz w:val="24"/>
        </w:rPr>
        <w:t>打开</w:t>
      </w:r>
      <w:r w:rsidR="0098091A">
        <w:rPr>
          <w:sz w:val="24"/>
        </w:rPr>
        <w:t>RSA</w:t>
      </w:r>
      <w:r w:rsidRPr="001D398F">
        <w:rPr>
          <w:rFonts w:hint="eastAsia"/>
          <w:sz w:val="24"/>
        </w:rPr>
        <w:t>密钥生成软件</w:t>
      </w:r>
      <w:r w:rsidR="003E0782">
        <w:rPr>
          <w:rFonts w:hint="eastAsia"/>
          <w:sz w:val="24"/>
        </w:rPr>
        <w:t>：</w:t>
      </w:r>
    </w:p>
    <w:p w:rsidR="00A30D5F" w:rsidRPr="00A30D5F" w:rsidRDefault="004B0770" w:rsidP="001B75FE">
      <w:pPr>
        <w:pStyle w:val="ac"/>
        <w:numPr>
          <w:ilvl w:val="1"/>
          <w:numId w:val="17"/>
        </w:numPr>
        <w:ind w:firstLineChars="0"/>
        <w:rPr>
          <w:sz w:val="24"/>
        </w:rPr>
      </w:pPr>
      <w:r w:rsidRPr="001D398F">
        <w:rPr>
          <w:rFonts w:hint="eastAsia"/>
          <w:sz w:val="24"/>
        </w:rPr>
        <w:t xml:space="preserve"> </w:t>
      </w:r>
      <w:r w:rsidRPr="001D398F">
        <w:rPr>
          <w:rFonts w:hint="eastAsia"/>
          <w:sz w:val="24"/>
        </w:rPr>
        <w:t>打开</w:t>
      </w:r>
      <w:r w:rsidR="001B75FE" w:rsidRPr="001B75FE">
        <w:rPr>
          <w:sz w:val="24"/>
        </w:rPr>
        <w:t>RSATools</w:t>
      </w:r>
      <w:r w:rsidRPr="001D398F">
        <w:rPr>
          <w:rFonts w:hint="eastAsia"/>
          <w:sz w:val="24"/>
        </w:rPr>
        <w:t>文件，执行</w:t>
      </w:r>
      <w:r w:rsidRPr="001D398F">
        <w:rPr>
          <w:rFonts w:hint="eastAsia"/>
          <w:sz w:val="24"/>
        </w:rPr>
        <w:t>openssl.exe</w:t>
      </w:r>
      <w:r w:rsidRPr="001D398F">
        <w:rPr>
          <w:rFonts w:hint="eastAsia"/>
          <w:sz w:val="24"/>
        </w:rPr>
        <w:t>文件，如下图：</w:t>
      </w:r>
    </w:p>
    <w:p w:rsidR="0078263C" w:rsidRDefault="00F56B4B" w:rsidP="00EB691A">
      <w:pPr>
        <w:rPr>
          <w:sz w:val="24"/>
        </w:rPr>
      </w:pPr>
      <w:r>
        <w:rPr>
          <w:noProof/>
        </w:rPr>
        <w:drawing>
          <wp:inline distT="0" distB="0" distL="0" distR="0" wp14:anchorId="541B2678" wp14:editId="75118482">
            <wp:extent cx="5274310" cy="1328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23" w:rsidRDefault="006F4C23" w:rsidP="00EB691A">
      <w:pPr>
        <w:rPr>
          <w:sz w:val="24"/>
        </w:rPr>
      </w:pPr>
    </w:p>
    <w:p w:rsidR="003A1FD2" w:rsidRDefault="00A30D5F" w:rsidP="003A1FD2">
      <w:pPr>
        <w:pStyle w:val="ac"/>
        <w:numPr>
          <w:ilvl w:val="0"/>
          <w:numId w:val="17"/>
        </w:numPr>
        <w:ind w:firstLineChars="0"/>
        <w:rPr>
          <w:sz w:val="24"/>
        </w:rPr>
      </w:pPr>
      <w:r w:rsidRPr="00A30D5F">
        <w:rPr>
          <w:rFonts w:hint="eastAsia"/>
          <w:sz w:val="24"/>
        </w:rPr>
        <w:t>生成</w:t>
      </w:r>
      <w:r w:rsidRPr="00A30D5F">
        <w:rPr>
          <w:sz w:val="24"/>
        </w:rPr>
        <w:t>RSA</w:t>
      </w:r>
      <w:r w:rsidRPr="00A30D5F">
        <w:rPr>
          <w:rFonts w:hint="eastAsia"/>
          <w:sz w:val="24"/>
        </w:rPr>
        <w:t>私钥</w:t>
      </w:r>
      <w:r w:rsidR="00A76B80">
        <w:rPr>
          <w:rFonts w:hint="eastAsia"/>
          <w:sz w:val="24"/>
        </w:rPr>
        <w:t>：</w:t>
      </w:r>
    </w:p>
    <w:p w:rsidR="00A30D5F" w:rsidRPr="003A1FD2" w:rsidRDefault="00A30D5F" w:rsidP="003A1FD2">
      <w:pPr>
        <w:pStyle w:val="ac"/>
        <w:numPr>
          <w:ilvl w:val="1"/>
          <w:numId w:val="17"/>
        </w:numPr>
        <w:ind w:firstLineChars="0"/>
        <w:rPr>
          <w:sz w:val="24"/>
        </w:rPr>
      </w:pPr>
      <w:r w:rsidRPr="003A1FD2">
        <w:rPr>
          <w:sz w:val="24"/>
        </w:rPr>
        <w:t xml:space="preserve"> </w:t>
      </w:r>
      <w:r w:rsidRPr="003A1FD2">
        <w:rPr>
          <w:rFonts w:hint="eastAsia"/>
          <w:sz w:val="24"/>
        </w:rPr>
        <w:t>输入“</w:t>
      </w:r>
      <w:r w:rsidRPr="003A1FD2">
        <w:rPr>
          <w:sz w:val="24"/>
        </w:rPr>
        <w:t>genrsa -out rsa_private_key.pem 1024</w:t>
      </w:r>
      <w:r w:rsidRPr="003A1FD2">
        <w:rPr>
          <w:rFonts w:hint="eastAsia"/>
          <w:sz w:val="24"/>
        </w:rPr>
        <w:t>”命令，回车后，在当前</w:t>
      </w:r>
      <w:r w:rsidRPr="003A1FD2">
        <w:rPr>
          <w:sz w:val="24"/>
        </w:rPr>
        <w:t>bin</w:t>
      </w:r>
      <w:r w:rsidRPr="003A1FD2">
        <w:rPr>
          <w:rFonts w:hint="eastAsia"/>
          <w:sz w:val="24"/>
        </w:rPr>
        <w:t>文件目录中会新增一个</w:t>
      </w:r>
      <w:r w:rsidRPr="003A1FD2">
        <w:rPr>
          <w:sz w:val="24"/>
        </w:rPr>
        <w:t>rsa_private_key.pem</w:t>
      </w:r>
      <w:r w:rsidRPr="003A1FD2">
        <w:rPr>
          <w:rFonts w:hint="eastAsia"/>
          <w:sz w:val="24"/>
        </w:rPr>
        <w:t>文件，其文件为原始的商户私钥（请妥善保存该文件，</w:t>
      </w:r>
      <w:r w:rsidRPr="003A1FD2">
        <w:rPr>
          <w:sz w:val="24"/>
        </w:rPr>
        <w:t>PHP</w:t>
      </w:r>
      <w:r w:rsidRPr="003A1FD2">
        <w:rPr>
          <w:rFonts w:hint="eastAsia"/>
          <w:sz w:val="24"/>
        </w:rPr>
        <w:t>开发语言中需要使用该文件），以下为命令正确执行截图：</w:t>
      </w:r>
    </w:p>
    <w:p w:rsidR="000A7AA8" w:rsidRPr="00A30D5F" w:rsidRDefault="005D1DB5" w:rsidP="00EB691A">
      <w:pPr>
        <w:rPr>
          <w:sz w:val="24"/>
        </w:rPr>
      </w:pPr>
      <w:r>
        <w:rPr>
          <w:noProof/>
        </w:rPr>
        <w:drawing>
          <wp:inline distT="0" distB="0" distL="0" distR="0" wp14:anchorId="58231289" wp14:editId="43F339D5">
            <wp:extent cx="5274310" cy="1444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BC" w:rsidRDefault="00D51EBC" w:rsidP="00EB691A">
      <w:pPr>
        <w:rPr>
          <w:sz w:val="24"/>
        </w:rPr>
      </w:pPr>
    </w:p>
    <w:p w:rsidR="001755D6" w:rsidRDefault="00AE32AF" w:rsidP="00924C42">
      <w:pPr>
        <w:pStyle w:val="ac"/>
        <w:numPr>
          <w:ilvl w:val="0"/>
          <w:numId w:val="17"/>
        </w:numPr>
        <w:ind w:firstLineChars="0"/>
        <w:rPr>
          <w:sz w:val="24"/>
        </w:rPr>
      </w:pPr>
      <w:r w:rsidRPr="00924C42">
        <w:rPr>
          <w:rFonts w:hint="eastAsia"/>
          <w:sz w:val="24"/>
        </w:rPr>
        <w:t>生成</w:t>
      </w:r>
      <w:r w:rsidRPr="00924C42">
        <w:rPr>
          <w:sz w:val="24"/>
        </w:rPr>
        <w:t>RSA</w:t>
      </w:r>
      <w:r w:rsidRPr="00924C42">
        <w:rPr>
          <w:rFonts w:hint="eastAsia"/>
          <w:sz w:val="24"/>
        </w:rPr>
        <w:t>公钥</w:t>
      </w:r>
      <w:r w:rsidR="001755D6">
        <w:rPr>
          <w:rFonts w:hint="eastAsia"/>
          <w:sz w:val="24"/>
        </w:rPr>
        <w:t>：</w:t>
      </w:r>
    </w:p>
    <w:p w:rsidR="00AE32AF" w:rsidRDefault="00AE32AF" w:rsidP="001755D6">
      <w:pPr>
        <w:pStyle w:val="ac"/>
        <w:numPr>
          <w:ilvl w:val="1"/>
          <w:numId w:val="17"/>
        </w:numPr>
        <w:ind w:firstLineChars="0"/>
        <w:rPr>
          <w:sz w:val="24"/>
        </w:rPr>
      </w:pPr>
      <w:r w:rsidRPr="00924C42">
        <w:rPr>
          <w:rFonts w:hint="eastAsia"/>
          <w:sz w:val="24"/>
        </w:rPr>
        <w:t>输入“</w:t>
      </w:r>
      <w:r w:rsidRPr="00924C42">
        <w:rPr>
          <w:sz w:val="24"/>
        </w:rPr>
        <w:t>rsa -in rsa_private_key.pem -pubout -out rsa_public_key.pem</w:t>
      </w:r>
      <w:r w:rsidRPr="00924C42">
        <w:rPr>
          <w:rFonts w:hint="eastAsia"/>
          <w:sz w:val="24"/>
        </w:rPr>
        <w:t>”命令回车后，在当前</w:t>
      </w:r>
      <w:r w:rsidRPr="00924C42">
        <w:rPr>
          <w:sz w:val="24"/>
        </w:rPr>
        <w:t>bin</w:t>
      </w:r>
      <w:r w:rsidRPr="00924C42">
        <w:rPr>
          <w:rFonts w:hint="eastAsia"/>
          <w:sz w:val="24"/>
        </w:rPr>
        <w:t>文件目录中会新增一个</w:t>
      </w:r>
      <w:r w:rsidRPr="00924C42">
        <w:rPr>
          <w:sz w:val="24"/>
        </w:rPr>
        <w:t>rsa_public_key.pem</w:t>
      </w:r>
      <w:r w:rsidR="00820A92">
        <w:rPr>
          <w:rFonts w:hint="eastAsia"/>
          <w:sz w:val="24"/>
        </w:rPr>
        <w:t>文件，其文件为原始的商户公钥（请把</w:t>
      </w:r>
      <w:r w:rsidR="00820A92">
        <w:rPr>
          <w:sz w:val="24"/>
        </w:rPr>
        <w:t>该文件提供给易联，</w:t>
      </w:r>
      <w:r w:rsidR="00820A92">
        <w:rPr>
          <w:rFonts w:hint="eastAsia"/>
          <w:sz w:val="24"/>
        </w:rPr>
        <w:t>做为</w:t>
      </w:r>
      <w:r w:rsidR="00820A92">
        <w:rPr>
          <w:sz w:val="24"/>
        </w:rPr>
        <w:t>对您的订单接入签名验证</w:t>
      </w:r>
      <w:r w:rsidRPr="00924C42">
        <w:rPr>
          <w:rFonts w:hint="eastAsia"/>
          <w:sz w:val="24"/>
        </w:rPr>
        <w:t>），以下为命令正确执行截图：</w:t>
      </w:r>
    </w:p>
    <w:p w:rsidR="006F06D5" w:rsidRDefault="006F06D5" w:rsidP="001755D6">
      <w:pPr>
        <w:pStyle w:val="ac"/>
        <w:numPr>
          <w:ilvl w:val="1"/>
          <w:numId w:val="17"/>
        </w:numPr>
        <w:ind w:firstLineChars="0"/>
        <w:rPr>
          <w:sz w:val="24"/>
        </w:rPr>
      </w:pPr>
    </w:p>
    <w:p w:rsidR="00D51EBC" w:rsidRPr="00AE32AF" w:rsidRDefault="00F27D42" w:rsidP="00EB691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21EA23" wp14:editId="3EC3D9E0">
            <wp:extent cx="5274310" cy="1370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3A" w:rsidRDefault="00BF6083" w:rsidP="00BF6083">
      <w:pPr>
        <w:pStyle w:val="ac"/>
        <w:numPr>
          <w:ilvl w:val="0"/>
          <w:numId w:val="17"/>
        </w:numPr>
        <w:ind w:firstLineChars="0"/>
        <w:rPr>
          <w:sz w:val="24"/>
        </w:rPr>
      </w:pPr>
      <w:r w:rsidRPr="00BF6083">
        <w:rPr>
          <w:rFonts w:hint="eastAsia"/>
          <w:sz w:val="24"/>
        </w:rPr>
        <w:t>生成</w:t>
      </w:r>
      <w:r w:rsidRPr="00BF6083">
        <w:rPr>
          <w:rFonts w:hint="eastAsia"/>
          <w:sz w:val="24"/>
        </w:rPr>
        <w:t>PKCS8</w:t>
      </w:r>
      <w:r w:rsidRPr="00BF6083">
        <w:rPr>
          <w:rFonts w:hint="eastAsia"/>
          <w:sz w:val="24"/>
        </w:rPr>
        <w:t>编码的私钥</w:t>
      </w:r>
      <w:r w:rsidR="00EE553A">
        <w:rPr>
          <w:rFonts w:hint="eastAsia"/>
          <w:sz w:val="24"/>
        </w:rPr>
        <w:t>：</w:t>
      </w:r>
    </w:p>
    <w:p w:rsidR="00BF6083" w:rsidRDefault="00BF6083" w:rsidP="00BF6083">
      <w:pPr>
        <w:pStyle w:val="ac"/>
        <w:numPr>
          <w:ilvl w:val="1"/>
          <w:numId w:val="17"/>
        </w:numPr>
        <w:ind w:firstLineChars="0"/>
        <w:rPr>
          <w:sz w:val="24"/>
        </w:rPr>
      </w:pPr>
      <w:r w:rsidRPr="00BF6083">
        <w:rPr>
          <w:rFonts w:hint="eastAsia"/>
          <w:sz w:val="24"/>
        </w:rPr>
        <w:t>输入命令“</w:t>
      </w:r>
      <w:r w:rsidRPr="00BF6083">
        <w:rPr>
          <w:rFonts w:hint="eastAsia"/>
          <w:sz w:val="24"/>
        </w:rPr>
        <w:t>pkcs8 -topk8 -inform PEM -in rsa_private_key.pem -outform PEM -nocrypt</w:t>
      </w:r>
      <w:r w:rsidRPr="00BF6083">
        <w:rPr>
          <w:rFonts w:hint="eastAsia"/>
          <w:sz w:val="24"/>
        </w:rPr>
        <w:t>”并回车，当前界面中会直接显示出生成结果：</w:t>
      </w:r>
    </w:p>
    <w:p w:rsidR="00C0613E" w:rsidRDefault="007775F8" w:rsidP="00C0613E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6ADBF484" wp14:editId="149E9111">
            <wp:extent cx="5172075" cy="34559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192" cy="34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B0" w:rsidRPr="000F50CF" w:rsidRDefault="00CE5BB0" w:rsidP="000F50CF">
      <w:pPr>
        <w:rPr>
          <w:sz w:val="24"/>
        </w:rPr>
      </w:pPr>
      <w:r w:rsidRPr="000F50CF">
        <w:rPr>
          <w:rFonts w:hint="eastAsia"/>
          <w:sz w:val="24"/>
        </w:rPr>
        <w:t>右键点击</w:t>
      </w:r>
      <w:r w:rsidRPr="000F50CF">
        <w:rPr>
          <w:sz w:val="24"/>
        </w:rPr>
        <w:t>openssl</w:t>
      </w:r>
      <w:r w:rsidRPr="000F50CF">
        <w:rPr>
          <w:rFonts w:hint="eastAsia"/>
          <w:sz w:val="24"/>
        </w:rPr>
        <w:t>窗口上边边缘，选择“编辑→标记”，选中要复制的文字：</w:t>
      </w:r>
    </w:p>
    <w:p w:rsidR="00D51EBC" w:rsidRDefault="00E26546" w:rsidP="00EB691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573D11C" wp14:editId="052163C3">
            <wp:extent cx="5274310" cy="35585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F4" w:rsidRDefault="005E339A" w:rsidP="00EB691A">
      <w:pPr>
        <w:rPr>
          <w:sz w:val="24"/>
        </w:rPr>
      </w:pPr>
      <w:r w:rsidRPr="005E339A">
        <w:rPr>
          <w:rFonts w:hint="eastAsia"/>
          <w:sz w:val="24"/>
        </w:rPr>
        <w:t>此时继续右键点击</w:t>
      </w:r>
      <w:r w:rsidRPr="005E339A">
        <w:rPr>
          <w:rFonts w:hint="eastAsia"/>
          <w:sz w:val="24"/>
        </w:rPr>
        <w:t>openssl</w:t>
      </w:r>
      <w:r w:rsidRPr="005E339A">
        <w:rPr>
          <w:rFonts w:hint="eastAsia"/>
          <w:sz w:val="24"/>
        </w:rPr>
        <w:t>窗口上边边缘，选择“编辑→复制”，把复制的内容粘贴进一个新的记事本中，可随意命名，只要知道这个是</w:t>
      </w:r>
      <w:r w:rsidRPr="005E339A">
        <w:rPr>
          <w:rFonts w:hint="eastAsia"/>
          <w:sz w:val="24"/>
        </w:rPr>
        <w:t>PKCS8</w:t>
      </w:r>
      <w:r w:rsidRPr="005E339A">
        <w:rPr>
          <w:rFonts w:hint="eastAsia"/>
          <w:sz w:val="24"/>
        </w:rPr>
        <w:t>格式的私钥即可（请妥善保存该文件）。</w:t>
      </w:r>
    </w:p>
    <w:p w:rsidR="00FA73F4" w:rsidRPr="00CE5BB0" w:rsidRDefault="00FA73F4" w:rsidP="00EB691A">
      <w:pPr>
        <w:rPr>
          <w:sz w:val="24"/>
        </w:rPr>
      </w:pPr>
    </w:p>
    <w:p w:rsidR="00AF0A60" w:rsidRPr="00AF0A60" w:rsidRDefault="009D6BC4" w:rsidP="009D6BC4">
      <w:pPr>
        <w:pStyle w:val="2"/>
        <w:rPr>
          <w:sz w:val="30"/>
          <w:szCs w:val="30"/>
        </w:rPr>
      </w:pPr>
      <w:bookmarkStart w:id="29" w:name="_Toc398762325"/>
      <w:r w:rsidRPr="009D6BC4">
        <w:rPr>
          <w:rFonts w:hint="eastAsia"/>
          <w:sz w:val="30"/>
          <w:szCs w:val="30"/>
        </w:rPr>
        <w:t>RSA</w:t>
      </w:r>
      <w:r w:rsidRPr="009D6BC4">
        <w:rPr>
          <w:rFonts w:hint="eastAsia"/>
          <w:sz w:val="30"/>
          <w:szCs w:val="30"/>
        </w:rPr>
        <w:t>密钥使用逻辑</w:t>
      </w:r>
      <w:bookmarkEnd w:id="29"/>
    </w:p>
    <w:p w:rsidR="00603E46" w:rsidRPr="00603E46" w:rsidRDefault="003B3657" w:rsidP="00603E46">
      <w:pPr>
        <w:pStyle w:val="ac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/>
          <w:kern w:val="0"/>
          <w:sz w:val="24"/>
        </w:rPr>
      </w:pPr>
      <w:r w:rsidRPr="00603E46">
        <w:rPr>
          <w:rFonts w:ascii="宋体" w:hint="eastAsia"/>
          <w:kern w:val="0"/>
          <w:sz w:val="24"/>
        </w:rPr>
        <w:t>商户在使用RSA签名方式的易联接口时，真正会用到的密钥是商户私钥与易联公钥。</w:t>
      </w:r>
    </w:p>
    <w:p w:rsidR="00603E46" w:rsidRDefault="003B3657" w:rsidP="00603E46">
      <w:pPr>
        <w:pStyle w:val="ac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/>
          <w:kern w:val="0"/>
          <w:sz w:val="24"/>
        </w:rPr>
      </w:pPr>
      <w:r w:rsidRPr="00603E46">
        <w:rPr>
          <w:rFonts w:ascii="宋体" w:hint="eastAsia"/>
          <w:kern w:val="0"/>
          <w:sz w:val="24"/>
        </w:rPr>
        <w:t>商户上传公钥给易联，易联把公钥给商户，是公钥互换的操作。</w:t>
      </w:r>
    </w:p>
    <w:p w:rsidR="00E04F44" w:rsidRDefault="003B3657" w:rsidP="00603E46">
      <w:pPr>
        <w:pStyle w:val="ac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/>
          <w:kern w:val="0"/>
          <w:sz w:val="24"/>
        </w:rPr>
      </w:pPr>
      <w:r w:rsidRPr="00603E46">
        <w:rPr>
          <w:rFonts w:ascii="宋体" w:hint="eastAsia"/>
          <w:kern w:val="0"/>
          <w:sz w:val="24"/>
        </w:rPr>
        <w:t>这就使得商户使用自己的私钥做签名时，易联端会根据商户上传的公钥做验证签名。</w:t>
      </w:r>
    </w:p>
    <w:p w:rsidR="003A642C" w:rsidRPr="00603E46" w:rsidRDefault="003B3657" w:rsidP="00603E46">
      <w:pPr>
        <w:pStyle w:val="ac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/>
          <w:kern w:val="0"/>
          <w:sz w:val="24"/>
        </w:rPr>
      </w:pPr>
      <w:r w:rsidRPr="00603E46">
        <w:rPr>
          <w:rFonts w:ascii="宋体" w:hint="eastAsia"/>
          <w:kern w:val="0"/>
          <w:sz w:val="24"/>
        </w:rPr>
        <w:t>商户使用易联公钥做验证签名时，同理，也是因为易联用易联私钥做了签名。</w:t>
      </w:r>
    </w:p>
    <w:p w:rsidR="00D51EBC" w:rsidRDefault="00D51EBC" w:rsidP="00EB691A">
      <w:pPr>
        <w:rPr>
          <w:sz w:val="24"/>
        </w:rPr>
      </w:pPr>
    </w:p>
    <w:p w:rsidR="00F938FA" w:rsidRDefault="00F938FA" w:rsidP="00F938FA">
      <w:pPr>
        <w:pStyle w:val="3"/>
      </w:pPr>
      <w:bookmarkStart w:id="30" w:name="_Toc398762326"/>
      <w:r w:rsidRPr="00EE6722">
        <w:rPr>
          <w:rFonts w:hint="eastAsia"/>
        </w:rPr>
        <w:t>JAVA</w:t>
      </w:r>
      <w:r w:rsidRPr="00EE6722">
        <w:rPr>
          <w:rFonts w:hint="eastAsia"/>
        </w:rPr>
        <w:t>开发语言使用方法</w:t>
      </w:r>
      <w:bookmarkEnd w:id="30"/>
    </w:p>
    <w:p w:rsidR="00F938FA" w:rsidRPr="00973099" w:rsidRDefault="00F938FA" w:rsidP="00F938FA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 w:rsidRPr="00973099">
        <w:rPr>
          <w:rFonts w:hint="eastAsia"/>
          <w:b/>
          <w:sz w:val="24"/>
        </w:rPr>
        <w:t>商户的私钥</w:t>
      </w:r>
    </w:p>
    <w:p w:rsidR="00F938FA" w:rsidRPr="001B24C5" w:rsidRDefault="00F938FA" w:rsidP="00F938FA">
      <w:pPr>
        <w:pStyle w:val="ac"/>
        <w:numPr>
          <w:ilvl w:val="0"/>
          <w:numId w:val="26"/>
        </w:numPr>
        <w:ind w:firstLineChars="0"/>
        <w:rPr>
          <w:sz w:val="24"/>
        </w:rPr>
      </w:pPr>
      <w:r w:rsidRPr="001B24C5">
        <w:rPr>
          <w:rFonts w:hint="eastAsia"/>
          <w:sz w:val="24"/>
        </w:rPr>
        <w:t>必须保证只有一行文字，即：没有回车、换行、空格等；</w:t>
      </w:r>
    </w:p>
    <w:p w:rsidR="00F938FA" w:rsidRDefault="00F938FA" w:rsidP="00F938FA">
      <w:pPr>
        <w:pStyle w:val="ac"/>
        <w:numPr>
          <w:ilvl w:val="0"/>
          <w:numId w:val="26"/>
        </w:numPr>
        <w:ind w:firstLineChars="0"/>
        <w:rPr>
          <w:sz w:val="24"/>
        </w:rPr>
      </w:pPr>
      <w:r w:rsidRPr="00B17F4C">
        <w:rPr>
          <w:rFonts w:hint="eastAsia"/>
          <w:sz w:val="24"/>
        </w:rPr>
        <w:t>需对刚生成的（原始的）私钥做</w:t>
      </w:r>
      <w:r w:rsidRPr="00B17F4C">
        <w:rPr>
          <w:rFonts w:hint="eastAsia"/>
          <w:sz w:val="24"/>
        </w:rPr>
        <w:t>pkcs8</w:t>
      </w:r>
      <w:r w:rsidRPr="00B17F4C">
        <w:rPr>
          <w:rFonts w:hint="eastAsia"/>
          <w:sz w:val="24"/>
        </w:rPr>
        <w:t>编码；</w:t>
      </w:r>
    </w:p>
    <w:p w:rsidR="00F938FA" w:rsidRDefault="00F938FA" w:rsidP="00F938FA">
      <w:pPr>
        <w:pStyle w:val="ac"/>
        <w:numPr>
          <w:ilvl w:val="0"/>
          <w:numId w:val="26"/>
        </w:numPr>
        <w:ind w:firstLineChars="0"/>
        <w:rPr>
          <w:sz w:val="24"/>
        </w:rPr>
      </w:pPr>
      <w:r w:rsidRPr="00131F94">
        <w:rPr>
          <w:rFonts w:hint="eastAsia"/>
          <w:sz w:val="24"/>
        </w:rPr>
        <w:t>编码完成后，复制该段私钥，并去掉该段里面的回车、换行、空格、“</w:t>
      </w:r>
      <w:r w:rsidRPr="00131F94">
        <w:rPr>
          <w:rFonts w:hint="eastAsia"/>
          <w:sz w:val="24"/>
        </w:rPr>
        <w:t>-----BEGIN RSA PRIVATE KEY-----</w:t>
      </w:r>
      <w:r w:rsidRPr="00131F94">
        <w:rPr>
          <w:rFonts w:hint="eastAsia"/>
          <w:sz w:val="24"/>
        </w:rPr>
        <w:t>”、“</w:t>
      </w:r>
      <w:r w:rsidRPr="00131F94">
        <w:rPr>
          <w:rFonts w:hint="eastAsia"/>
          <w:sz w:val="24"/>
        </w:rPr>
        <w:t>-----END RSA PRIVATE KEY-----</w:t>
      </w:r>
      <w:r w:rsidRPr="00131F94">
        <w:rPr>
          <w:rFonts w:hint="eastAsia"/>
          <w:sz w:val="24"/>
        </w:rPr>
        <w:t>”。</w:t>
      </w:r>
    </w:p>
    <w:p w:rsidR="00F938FA" w:rsidRPr="001B24C5" w:rsidRDefault="0040322F" w:rsidP="0040322F">
      <w:pPr>
        <w:pStyle w:val="ac"/>
        <w:numPr>
          <w:ilvl w:val="0"/>
          <w:numId w:val="26"/>
        </w:numPr>
        <w:ind w:firstLineChars="0"/>
        <w:rPr>
          <w:sz w:val="24"/>
        </w:rPr>
      </w:pPr>
      <w:r>
        <w:rPr>
          <w:rFonts w:hint="eastAsia"/>
          <w:sz w:val="24"/>
        </w:rPr>
        <w:t>商户</w:t>
      </w:r>
      <w:r>
        <w:rPr>
          <w:sz w:val="24"/>
        </w:rPr>
        <w:t>私钥在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使用</w:t>
      </w:r>
      <w:r>
        <w:rPr>
          <w:sz w:val="24"/>
        </w:rPr>
        <w:t>位置为</w:t>
      </w:r>
      <w:r w:rsidRPr="0040322F">
        <w:rPr>
          <w:sz w:val="24"/>
        </w:rPr>
        <w:t>Constants.java</w:t>
      </w:r>
      <w:r>
        <w:rPr>
          <w:rFonts w:hint="eastAsia"/>
          <w:sz w:val="24"/>
        </w:rPr>
        <w:t>代码</w:t>
      </w:r>
      <w:r>
        <w:rPr>
          <w:sz w:val="24"/>
        </w:rPr>
        <w:t>中的</w:t>
      </w:r>
      <w:r>
        <w:rPr>
          <w:rFonts w:hint="eastAsia"/>
          <w:sz w:val="24"/>
        </w:rPr>
        <w:t>的</w:t>
      </w:r>
      <w:r w:rsidRPr="0040322F">
        <w:rPr>
          <w:sz w:val="24"/>
        </w:rPr>
        <w:t>MERCHANT_RSA_PRIVATE_KEY</w:t>
      </w:r>
      <w:r>
        <w:rPr>
          <w:rFonts w:hint="eastAsia"/>
          <w:sz w:val="24"/>
        </w:rPr>
        <w:t>变量</w:t>
      </w:r>
      <w:r>
        <w:rPr>
          <w:sz w:val="24"/>
        </w:rPr>
        <w:t>；</w:t>
      </w:r>
    </w:p>
    <w:p w:rsidR="00F938FA" w:rsidRPr="008F4910" w:rsidRDefault="00F938FA" w:rsidP="00F938FA">
      <w:pPr>
        <w:rPr>
          <w:sz w:val="24"/>
        </w:rPr>
      </w:pPr>
    </w:p>
    <w:p w:rsidR="00F938FA" w:rsidRPr="005556FD" w:rsidRDefault="00F938FA" w:rsidP="00F938FA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 w:rsidRPr="005556FD">
        <w:rPr>
          <w:rFonts w:hint="eastAsia"/>
          <w:b/>
          <w:sz w:val="24"/>
        </w:rPr>
        <w:t>易联公钥</w:t>
      </w:r>
      <w:r w:rsidRPr="005556FD">
        <w:rPr>
          <w:rFonts w:hint="eastAsia"/>
          <w:b/>
          <w:sz w:val="24"/>
        </w:rPr>
        <w:t xml:space="preserve"> </w:t>
      </w:r>
    </w:p>
    <w:p w:rsidR="00673686" w:rsidRPr="00C62E82" w:rsidRDefault="00C62E82" w:rsidP="00673686">
      <w:pPr>
        <w:rPr>
          <w:sz w:val="24"/>
        </w:rPr>
      </w:pPr>
      <w:r w:rsidRPr="00C62E82">
        <w:rPr>
          <w:rFonts w:hint="eastAsia"/>
          <w:sz w:val="24"/>
        </w:rPr>
        <w:t>请</w:t>
      </w:r>
      <w:r w:rsidRPr="00C62E82">
        <w:rPr>
          <w:sz w:val="24"/>
        </w:rPr>
        <w:t>参考</w:t>
      </w:r>
      <w:r w:rsidR="009226BA">
        <w:rPr>
          <w:rFonts w:hint="eastAsia"/>
          <w:sz w:val="24"/>
        </w:rPr>
        <w:t>《</w:t>
      </w:r>
      <w:r w:rsidR="009226BA" w:rsidRPr="009226BA">
        <w:rPr>
          <w:rFonts w:hint="eastAsia"/>
          <w:sz w:val="24"/>
        </w:rPr>
        <w:t>易联支付插件产品</w:t>
      </w:r>
      <w:r w:rsidR="009226BA" w:rsidRPr="009226BA">
        <w:rPr>
          <w:rFonts w:hint="eastAsia"/>
          <w:sz w:val="24"/>
        </w:rPr>
        <w:t>_</w:t>
      </w:r>
      <w:r w:rsidR="009226BA" w:rsidRPr="009226BA">
        <w:rPr>
          <w:rFonts w:hint="eastAsia"/>
          <w:sz w:val="24"/>
        </w:rPr>
        <w:t>商户接口报文</w:t>
      </w:r>
      <w:r w:rsidR="009226BA" w:rsidRPr="009226BA">
        <w:rPr>
          <w:rFonts w:hint="eastAsia"/>
          <w:sz w:val="24"/>
        </w:rPr>
        <w:t>_V1.0.docx</w:t>
      </w:r>
      <w:r w:rsidR="009226BA">
        <w:rPr>
          <w:sz w:val="24"/>
        </w:rPr>
        <w:t>》</w:t>
      </w:r>
      <w:r w:rsidR="009226BA">
        <w:rPr>
          <w:rFonts w:hint="eastAsia"/>
          <w:sz w:val="24"/>
        </w:rPr>
        <w:t>或</w:t>
      </w:r>
      <w:r w:rsidR="009226BA" w:rsidRPr="009226BA">
        <w:rPr>
          <w:sz w:val="24"/>
        </w:rPr>
        <w:t>JavaDemo</w:t>
      </w:r>
      <w:r w:rsidR="00D06463">
        <w:rPr>
          <w:rFonts w:hint="eastAsia"/>
          <w:sz w:val="24"/>
        </w:rPr>
        <w:t>；</w:t>
      </w:r>
    </w:p>
    <w:p w:rsidR="00B72EF3" w:rsidRPr="005556FD" w:rsidRDefault="00CD311D" w:rsidP="00B72EF3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签名</w:t>
      </w:r>
      <w:r>
        <w:rPr>
          <w:b/>
          <w:sz w:val="24"/>
        </w:rPr>
        <w:t>和验证签名</w:t>
      </w:r>
    </w:p>
    <w:p w:rsidR="00F938FA" w:rsidRDefault="003D0C8A" w:rsidP="00EB691A">
      <w:pPr>
        <w:rPr>
          <w:sz w:val="24"/>
        </w:rPr>
      </w:pPr>
      <w:r>
        <w:rPr>
          <w:rFonts w:hint="eastAsia"/>
          <w:sz w:val="24"/>
        </w:rPr>
        <w:t>请参考</w:t>
      </w:r>
      <w:r w:rsidR="00F4251E" w:rsidRPr="009226BA">
        <w:rPr>
          <w:sz w:val="24"/>
        </w:rPr>
        <w:t>JavaDemo</w:t>
      </w:r>
      <w:r>
        <w:rPr>
          <w:rFonts w:hint="eastAsia"/>
          <w:sz w:val="24"/>
        </w:rPr>
        <w:t>的</w:t>
      </w:r>
      <w:r>
        <w:rPr>
          <w:sz w:val="24"/>
        </w:rPr>
        <w:t>使用</w:t>
      </w:r>
      <w:r w:rsidR="00383F91">
        <w:rPr>
          <w:rFonts w:hint="eastAsia"/>
          <w:sz w:val="24"/>
        </w:rPr>
        <w:t>例子</w:t>
      </w:r>
      <w:r w:rsidR="00BE4F72">
        <w:rPr>
          <w:rFonts w:hint="eastAsia"/>
          <w:sz w:val="24"/>
        </w:rPr>
        <w:t>；</w:t>
      </w:r>
    </w:p>
    <w:p w:rsidR="00133141" w:rsidRDefault="00133141" w:rsidP="00EB691A">
      <w:pPr>
        <w:rPr>
          <w:sz w:val="24"/>
        </w:rPr>
      </w:pPr>
    </w:p>
    <w:p w:rsidR="005D4368" w:rsidRDefault="009E03ED" w:rsidP="005D4368">
      <w:pPr>
        <w:pStyle w:val="3"/>
      </w:pPr>
      <w:bookmarkStart w:id="31" w:name="_Toc398762327"/>
      <w:r>
        <w:t>ASP</w:t>
      </w:r>
      <w:r w:rsidR="00E240B4">
        <w:t>.NET</w:t>
      </w:r>
      <w:r w:rsidR="00E240B4">
        <w:rPr>
          <w:rFonts w:hint="eastAsia"/>
        </w:rPr>
        <w:t>（</w:t>
      </w:r>
      <w:r w:rsidR="00E240B4">
        <w:rPr>
          <w:rFonts w:hint="eastAsia"/>
        </w:rPr>
        <w:t>C#</w:t>
      </w:r>
      <w:r w:rsidR="00E240B4">
        <w:t>）</w:t>
      </w:r>
      <w:r w:rsidR="005D4368" w:rsidRPr="00EE6722">
        <w:rPr>
          <w:rFonts w:hint="eastAsia"/>
        </w:rPr>
        <w:t>开发语言使用方法</w:t>
      </w:r>
      <w:bookmarkEnd w:id="31"/>
    </w:p>
    <w:p w:rsidR="005D4368" w:rsidRPr="00973099" w:rsidRDefault="005D4368" w:rsidP="005D4368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 w:rsidRPr="00973099">
        <w:rPr>
          <w:rFonts w:hint="eastAsia"/>
          <w:b/>
          <w:sz w:val="24"/>
        </w:rPr>
        <w:t>商户的私钥</w:t>
      </w:r>
    </w:p>
    <w:p w:rsidR="005D4368" w:rsidRPr="001B24C5" w:rsidRDefault="005D4368" w:rsidP="007209F0">
      <w:pPr>
        <w:pStyle w:val="ac"/>
        <w:numPr>
          <w:ilvl w:val="0"/>
          <w:numId w:val="28"/>
        </w:numPr>
        <w:ind w:firstLineChars="0"/>
        <w:rPr>
          <w:sz w:val="24"/>
        </w:rPr>
      </w:pPr>
      <w:r w:rsidRPr="001B24C5">
        <w:rPr>
          <w:rFonts w:hint="eastAsia"/>
          <w:sz w:val="24"/>
        </w:rPr>
        <w:t>必须保证只有一行文字，即：没有回车、换行、空格等；</w:t>
      </w:r>
    </w:p>
    <w:p w:rsidR="005D4368" w:rsidRDefault="005D4368" w:rsidP="007209F0">
      <w:pPr>
        <w:pStyle w:val="ac"/>
        <w:numPr>
          <w:ilvl w:val="0"/>
          <w:numId w:val="28"/>
        </w:numPr>
        <w:ind w:firstLineChars="0"/>
        <w:rPr>
          <w:sz w:val="24"/>
        </w:rPr>
      </w:pPr>
      <w:r w:rsidRPr="00B17F4C">
        <w:rPr>
          <w:rFonts w:hint="eastAsia"/>
          <w:sz w:val="24"/>
        </w:rPr>
        <w:t>需对刚生成的（原始的）私钥做</w:t>
      </w:r>
      <w:r w:rsidRPr="00B17F4C">
        <w:rPr>
          <w:rFonts w:hint="eastAsia"/>
          <w:sz w:val="24"/>
        </w:rPr>
        <w:t>pkcs8</w:t>
      </w:r>
      <w:r w:rsidRPr="00B17F4C">
        <w:rPr>
          <w:rFonts w:hint="eastAsia"/>
          <w:sz w:val="24"/>
        </w:rPr>
        <w:t>编码；</w:t>
      </w:r>
    </w:p>
    <w:p w:rsidR="005D4368" w:rsidRDefault="005D4368" w:rsidP="007209F0">
      <w:pPr>
        <w:pStyle w:val="ac"/>
        <w:numPr>
          <w:ilvl w:val="0"/>
          <w:numId w:val="28"/>
        </w:numPr>
        <w:ind w:firstLineChars="0"/>
        <w:rPr>
          <w:sz w:val="24"/>
        </w:rPr>
      </w:pPr>
      <w:r w:rsidRPr="00131F94">
        <w:rPr>
          <w:rFonts w:hint="eastAsia"/>
          <w:sz w:val="24"/>
        </w:rPr>
        <w:t>编码完成后，复制该段私钥，并去掉该段里面的回车、换行、空格、“</w:t>
      </w:r>
      <w:r w:rsidRPr="00131F94">
        <w:rPr>
          <w:rFonts w:hint="eastAsia"/>
          <w:sz w:val="24"/>
        </w:rPr>
        <w:t>-----BEGIN RSA PRIVATE KEY-----</w:t>
      </w:r>
      <w:r w:rsidRPr="00131F94">
        <w:rPr>
          <w:rFonts w:hint="eastAsia"/>
          <w:sz w:val="24"/>
        </w:rPr>
        <w:t>”、“</w:t>
      </w:r>
      <w:r w:rsidRPr="00131F94">
        <w:rPr>
          <w:rFonts w:hint="eastAsia"/>
          <w:sz w:val="24"/>
        </w:rPr>
        <w:t>-----END RSA PRIVATE KEY-----</w:t>
      </w:r>
      <w:r w:rsidRPr="00131F94">
        <w:rPr>
          <w:rFonts w:hint="eastAsia"/>
          <w:sz w:val="24"/>
        </w:rPr>
        <w:t>”。</w:t>
      </w:r>
    </w:p>
    <w:p w:rsidR="005D4368" w:rsidRPr="001B24C5" w:rsidRDefault="005D4368" w:rsidP="007209F0">
      <w:pPr>
        <w:pStyle w:val="ac"/>
        <w:numPr>
          <w:ilvl w:val="0"/>
          <w:numId w:val="28"/>
        </w:numPr>
        <w:ind w:firstLineChars="0"/>
        <w:rPr>
          <w:sz w:val="24"/>
        </w:rPr>
      </w:pPr>
      <w:r>
        <w:rPr>
          <w:rFonts w:hint="eastAsia"/>
          <w:sz w:val="24"/>
        </w:rPr>
        <w:t>商户</w:t>
      </w:r>
      <w:r>
        <w:rPr>
          <w:sz w:val="24"/>
        </w:rPr>
        <w:t>私钥在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使用</w:t>
      </w:r>
      <w:r>
        <w:rPr>
          <w:sz w:val="24"/>
        </w:rPr>
        <w:t>位置为</w:t>
      </w:r>
      <w:r w:rsidR="007209F0" w:rsidRPr="007209F0">
        <w:rPr>
          <w:sz w:val="24"/>
        </w:rPr>
        <w:t>Constants.cs</w:t>
      </w:r>
      <w:r>
        <w:rPr>
          <w:rFonts w:hint="eastAsia"/>
          <w:sz w:val="24"/>
        </w:rPr>
        <w:t>代码</w:t>
      </w:r>
      <w:r>
        <w:rPr>
          <w:sz w:val="24"/>
        </w:rPr>
        <w:t>中的</w:t>
      </w:r>
      <w:r>
        <w:rPr>
          <w:rFonts w:hint="eastAsia"/>
          <w:sz w:val="24"/>
        </w:rPr>
        <w:t>的</w:t>
      </w:r>
      <w:r w:rsidRPr="0040322F">
        <w:rPr>
          <w:sz w:val="24"/>
        </w:rPr>
        <w:t>MERCHANT_RSA_PRIVATE_KEY</w:t>
      </w:r>
      <w:r>
        <w:rPr>
          <w:rFonts w:hint="eastAsia"/>
          <w:sz w:val="24"/>
        </w:rPr>
        <w:t>变量</w:t>
      </w:r>
      <w:r>
        <w:rPr>
          <w:sz w:val="24"/>
        </w:rPr>
        <w:t>；</w:t>
      </w:r>
    </w:p>
    <w:p w:rsidR="005D4368" w:rsidRPr="008F4910" w:rsidRDefault="005D4368" w:rsidP="005D4368">
      <w:pPr>
        <w:rPr>
          <w:sz w:val="24"/>
        </w:rPr>
      </w:pPr>
    </w:p>
    <w:p w:rsidR="005D4368" w:rsidRPr="005556FD" w:rsidRDefault="005D4368" w:rsidP="005D4368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 w:rsidRPr="005556FD">
        <w:rPr>
          <w:rFonts w:hint="eastAsia"/>
          <w:b/>
          <w:sz w:val="24"/>
        </w:rPr>
        <w:t>易联公钥</w:t>
      </w:r>
      <w:r w:rsidRPr="005556FD">
        <w:rPr>
          <w:rFonts w:hint="eastAsia"/>
          <w:b/>
          <w:sz w:val="24"/>
        </w:rPr>
        <w:t xml:space="preserve"> </w:t>
      </w:r>
    </w:p>
    <w:p w:rsidR="005D4368" w:rsidRPr="00C62E82" w:rsidRDefault="005D4368" w:rsidP="005D4368">
      <w:pPr>
        <w:rPr>
          <w:sz w:val="24"/>
        </w:rPr>
      </w:pPr>
      <w:r w:rsidRPr="00C62E82">
        <w:rPr>
          <w:rFonts w:hint="eastAsia"/>
          <w:sz w:val="24"/>
        </w:rPr>
        <w:t>请</w:t>
      </w:r>
      <w:r w:rsidRPr="00C62E82">
        <w:rPr>
          <w:sz w:val="24"/>
        </w:rPr>
        <w:t>参考</w:t>
      </w:r>
      <w:r>
        <w:rPr>
          <w:rFonts w:hint="eastAsia"/>
          <w:sz w:val="24"/>
        </w:rPr>
        <w:t>《</w:t>
      </w:r>
      <w:r w:rsidRPr="009226BA">
        <w:rPr>
          <w:rFonts w:hint="eastAsia"/>
          <w:sz w:val="24"/>
        </w:rPr>
        <w:t>易联支付插件产品</w:t>
      </w:r>
      <w:r w:rsidRPr="009226BA">
        <w:rPr>
          <w:rFonts w:hint="eastAsia"/>
          <w:sz w:val="24"/>
        </w:rPr>
        <w:t>_</w:t>
      </w:r>
      <w:r w:rsidRPr="009226BA">
        <w:rPr>
          <w:rFonts w:hint="eastAsia"/>
          <w:sz w:val="24"/>
        </w:rPr>
        <w:t>商户接口报文</w:t>
      </w:r>
      <w:r w:rsidRPr="009226BA">
        <w:rPr>
          <w:rFonts w:hint="eastAsia"/>
          <w:sz w:val="24"/>
        </w:rPr>
        <w:t>_V1.0.docx</w:t>
      </w:r>
      <w:r>
        <w:rPr>
          <w:sz w:val="24"/>
        </w:rPr>
        <w:t>》</w:t>
      </w:r>
      <w:r>
        <w:rPr>
          <w:rFonts w:hint="eastAsia"/>
          <w:sz w:val="24"/>
        </w:rPr>
        <w:t>或</w:t>
      </w:r>
      <w:r w:rsidR="005E1883">
        <w:rPr>
          <w:sz w:val="24"/>
        </w:rPr>
        <w:t>A</w:t>
      </w:r>
      <w:r w:rsidR="009E076E">
        <w:rPr>
          <w:sz w:val="24"/>
        </w:rPr>
        <w:t>sp</w:t>
      </w:r>
      <w:r w:rsidRPr="009226BA">
        <w:rPr>
          <w:sz w:val="24"/>
        </w:rPr>
        <w:t>Demo</w:t>
      </w:r>
      <w:r>
        <w:rPr>
          <w:rFonts w:hint="eastAsia"/>
          <w:sz w:val="24"/>
        </w:rPr>
        <w:t>；</w:t>
      </w:r>
    </w:p>
    <w:p w:rsidR="005D4368" w:rsidRPr="005556FD" w:rsidRDefault="005D4368" w:rsidP="005D4368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签名</w:t>
      </w:r>
      <w:r>
        <w:rPr>
          <w:b/>
          <w:sz w:val="24"/>
        </w:rPr>
        <w:t>和验证签名</w:t>
      </w:r>
    </w:p>
    <w:p w:rsidR="005D4368" w:rsidRDefault="005D4368" w:rsidP="005D4368">
      <w:pPr>
        <w:rPr>
          <w:sz w:val="24"/>
        </w:rPr>
      </w:pPr>
      <w:r>
        <w:rPr>
          <w:rFonts w:hint="eastAsia"/>
          <w:sz w:val="24"/>
        </w:rPr>
        <w:t>请参考</w:t>
      </w:r>
      <w:r w:rsidR="008C0FB8">
        <w:rPr>
          <w:sz w:val="24"/>
        </w:rPr>
        <w:t>Asp</w:t>
      </w:r>
      <w:r w:rsidRPr="009226BA">
        <w:rPr>
          <w:sz w:val="24"/>
        </w:rPr>
        <w:t>Demo</w:t>
      </w:r>
      <w:r>
        <w:rPr>
          <w:rFonts w:hint="eastAsia"/>
          <w:sz w:val="24"/>
        </w:rPr>
        <w:t>的</w:t>
      </w:r>
      <w:r>
        <w:rPr>
          <w:sz w:val="24"/>
        </w:rPr>
        <w:t>使用</w:t>
      </w:r>
      <w:r>
        <w:rPr>
          <w:rFonts w:hint="eastAsia"/>
          <w:sz w:val="24"/>
        </w:rPr>
        <w:t>例子；</w:t>
      </w:r>
    </w:p>
    <w:p w:rsidR="00B72EF3" w:rsidRDefault="00B72EF3" w:rsidP="00EB691A">
      <w:pPr>
        <w:rPr>
          <w:sz w:val="24"/>
        </w:rPr>
      </w:pPr>
    </w:p>
    <w:p w:rsidR="00BD12E4" w:rsidRDefault="00BD12E4" w:rsidP="00BD12E4">
      <w:pPr>
        <w:pStyle w:val="3"/>
      </w:pPr>
      <w:bookmarkStart w:id="32" w:name="_Toc394183750"/>
      <w:bookmarkStart w:id="33" w:name="_Toc398762328"/>
      <w:bookmarkEnd w:id="25"/>
      <w:bookmarkEnd w:id="26"/>
      <w:r w:rsidRPr="00850745">
        <w:rPr>
          <w:rFonts w:hint="eastAsia"/>
        </w:rPr>
        <w:t>PHP</w:t>
      </w:r>
      <w:r w:rsidRPr="00850745">
        <w:rPr>
          <w:rFonts w:hint="eastAsia"/>
        </w:rPr>
        <w:t>开发语言使用方法</w:t>
      </w:r>
      <w:bookmarkEnd w:id="32"/>
      <w:bookmarkEnd w:id="33"/>
    </w:p>
    <w:p w:rsidR="00BD12E4" w:rsidRPr="00973099" w:rsidRDefault="00BD12E4" w:rsidP="00BD12E4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 w:rsidRPr="00973099">
        <w:rPr>
          <w:rFonts w:hint="eastAsia"/>
          <w:b/>
          <w:sz w:val="24"/>
        </w:rPr>
        <w:t>商户的私钥</w:t>
      </w:r>
    </w:p>
    <w:p w:rsidR="00BD12E4" w:rsidRDefault="00BA00F0" w:rsidP="00BD12E4">
      <w:pPr>
        <w:pStyle w:val="ac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私钥</w:t>
      </w:r>
      <w:r>
        <w:rPr>
          <w:sz w:val="24"/>
        </w:rPr>
        <w:t>为</w:t>
      </w:r>
      <w:r w:rsidRPr="003A1FD2">
        <w:rPr>
          <w:rFonts w:hint="eastAsia"/>
          <w:sz w:val="24"/>
        </w:rPr>
        <w:t>“</w:t>
      </w:r>
      <w:r w:rsidRPr="003A1FD2">
        <w:rPr>
          <w:sz w:val="24"/>
        </w:rPr>
        <w:t>genrsa -out rsa_private_key.pem 1024</w:t>
      </w:r>
      <w:r w:rsidRPr="003A1FD2">
        <w:rPr>
          <w:rFonts w:hint="eastAsia"/>
          <w:sz w:val="24"/>
        </w:rPr>
        <w:t>”命令</w:t>
      </w:r>
      <w:r w:rsidR="00900B40">
        <w:rPr>
          <w:rFonts w:hint="eastAsia"/>
          <w:sz w:val="24"/>
        </w:rPr>
        <w:t>产生</w:t>
      </w:r>
      <w:r w:rsidR="00900B40">
        <w:rPr>
          <w:sz w:val="24"/>
        </w:rPr>
        <w:t>的文件</w:t>
      </w:r>
      <w:r w:rsidR="00A14690">
        <w:rPr>
          <w:rFonts w:hint="eastAsia"/>
          <w:sz w:val="24"/>
        </w:rPr>
        <w:t>，文件</w:t>
      </w:r>
      <w:r w:rsidR="00A14690">
        <w:rPr>
          <w:sz w:val="24"/>
        </w:rPr>
        <w:t>内容不需要做任何编辑</w:t>
      </w:r>
      <w:r w:rsidR="00BD12E4" w:rsidRPr="00973099">
        <w:rPr>
          <w:rFonts w:hint="eastAsia"/>
          <w:sz w:val="24"/>
        </w:rPr>
        <w:t>；</w:t>
      </w:r>
    </w:p>
    <w:p w:rsidR="00900B40" w:rsidRPr="00973099" w:rsidRDefault="00C34188" w:rsidP="00BD12E4">
      <w:pPr>
        <w:pStyle w:val="ac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文件名可以</w:t>
      </w:r>
      <w:r>
        <w:rPr>
          <w:sz w:val="24"/>
        </w:rPr>
        <w:t>按商户命名习惯进行修改，建设保持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pem</w:t>
      </w:r>
      <w:r>
        <w:rPr>
          <w:rFonts w:hint="eastAsia"/>
          <w:sz w:val="24"/>
        </w:rPr>
        <w:t>”</w:t>
      </w:r>
      <w:r>
        <w:rPr>
          <w:sz w:val="24"/>
        </w:rPr>
        <w:t>的后缀文</w:t>
      </w:r>
      <w:r>
        <w:rPr>
          <w:rFonts w:hint="eastAsia"/>
          <w:sz w:val="24"/>
        </w:rPr>
        <w:t>名</w:t>
      </w:r>
      <w:r>
        <w:rPr>
          <w:sz w:val="24"/>
        </w:rPr>
        <w:t>；</w:t>
      </w:r>
    </w:p>
    <w:p w:rsidR="00BD12E4" w:rsidRDefault="00BD12E4" w:rsidP="00BD12E4">
      <w:pPr>
        <w:rPr>
          <w:sz w:val="24"/>
        </w:rPr>
      </w:pPr>
    </w:p>
    <w:p w:rsidR="00BD12E4" w:rsidRPr="005556FD" w:rsidRDefault="00BD12E4" w:rsidP="00BD12E4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 w:rsidRPr="005556FD">
        <w:rPr>
          <w:rFonts w:hint="eastAsia"/>
          <w:b/>
          <w:sz w:val="24"/>
        </w:rPr>
        <w:t>易联公钥</w:t>
      </w:r>
      <w:r w:rsidRPr="005556FD">
        <w:rPr>
          <w:rFonts w:hint="eastAsia"/>
          <w:b/>
          <w:sz w:val="24"/>
        </w:rPr>
        <w:t xml:space="preserve"> </w:t>
      </w:r>
    </w:p>
    <w:p w:rsidR="00BF614D" w:rsidRDefault="00893706" w:rsidP="00BD12E4">
      <w:pPr>
        <w:pStyle w:val="ac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对</w:t>
      </w:r>
      <w:r>
        <w:rPr>
          <w:sz w:val="24"/>
        </w:rPr>
        <w:t>公钥的使用也是采用文件的方式；</w:t>
      </w:r>
    </w:p>
    <w:p w:rsidR="00893706" w:rsidRDefault="00CA3E38" w:rsidP="00CA3E38">
      <w:pPr>
        <w:pStyle w:val="ac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公钥</w:t>
      </w:r>
      <w:r>
        <w:rPr>
          <w:sz w:val="24"/>
        </w:rPr>
        <w:t>文件请参考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的“</w:t>
      </w:r>
      <w:r w:rsidRPr="00CA3E38">
        <w:rPr>
          <w:sz w:val="24"/>
        </w:rPr>
        <w:t>phpdemo\key</w:t>
      </w:r>
      <w:r>
        <w:rPr>
          <w:rFonts w:hint="eastAsia"/>
          <w:sz w:val="24"/>
        </w:rPr>
        <w:t>”目录</w:t>
      </w:r>
      <w:r>
        <w:rPr>
          <w:sz w:val="24"/>
        </w:rPr>
        <w:t>下的</w:t>
      </w:r>
      <w:r w:rsidR="000B65B7">
        <w:rPr>
          <w:rFonts w:hint="eastAsia"/>
          <w:sz w:val="24"/>
        </w:rPr>
        <w:t>公钥</w:t>
      </w:r>
      <w:r w:rsidR="000B65B7">
        <w:rPr>
          <w:sz w:val="24"/>
        </w:rPr>
        <w:t>文件：</w:t>
      </w:r>
    </w:p>
    <w:p w:rsidR="000B65B7" w:rsidRDefault="00CD0D78" w:rsidP="00CD0D78">
      <w:pPr>
        <w:pStyle w:val="ac"/>
        <w:numPr>
          <w:ilvl w:val="1"/>
          <w:numId w:val="25"/>
        </w:numPr>
        <w:ind w:firstLineChars="0"/>
        <w:rPr>
          <w:sz w:val="24"/>
        </w:rPr>
      </w:pPr>
      <w:r w:rsidRPr="00CD0D78">
        <w:rPr>
          <w:sz w:val="24"/>
        </w:rPr>
        <w:t>rsa_public_key_test.pem</w:t>
      </w:r>
      <w:r>
        <w:rPr>
          <w:sz w:val="24"/>
        </w:rPr>
        <w:t xml:space="preserve"> : </w:t>
      </w:r>
      <w:r>
        <w:rPr>
          <w:rFonts w:hint="eastAsia"/>
          <w:sz w:val="24"/>
        </w:rPr>
        <w:t>对接</w:t>
      </w:r>
      <w:r>
        <w:rPr>
          <w:sz w:val="24"/>
        </w:rPr>
        <w:t>测试环境的</w:t>
      </w:r>
      <w:r>
        <w:rPr>
          <w:rFonts w:hint="eastAsia"/>
          <w:sz w:val="24"/>
        </w:rPr>
        <w:t>易联订单</w:t>
      </w:r>
      <w:r>
        <w:rPr>
          <w:sz w:val="24"/>
        </w:rPr>
        <w:t>公钥</w:t>
      </w:r>
      <w:r>
        <w:rPr>
          <w:rFonts w:hint="eastAsia"/>
          <w:sz w:val="24"/>
        </w:rPr>
        <w:t>文件</w:t>
      </w:r>
    </w:p>
    <w:p w:rsidR="00CD0D78" w:rsidRDefault="00CD0D78" w:rsidP="00CD0D78">
      <w:pPr>
        <w:pStyle w:val="ac"/>
        <w:numPr>
          <w:ilvl w:val="1"/>
          <w:numId w:val="25"/>
        </w:numPr>
        <w:ind w:firstLineChars="0"/>
        <w:rPr>
          <w:sz w:val="24"/>
        </w:rPr>
      </w:pPr>
      <w:r w:rsidRPr="00CD0D78">
        <w:rPr>
          <w:sz w:val="24"/>
        </w:rPr>
        <w:t>rsa_public_key_product.pem</w:t>
      </w:r>
      <w:r>
        <w:rPr>
          <w:sz w:val="24"/>
        </w:rPr>
        <w:t xml:space="preserve"> : </w:t>
      </w:r>
      <w:r w:rsidR="00354A56">
        <w:rPr>
          <w:rFonts w:hint="eastAsia"/>
          <w:sz w:val="24"/>
        </w:rPr>
        <w:t>对接生产</w:t>
      </w:r>
      <w:r w:rsidR="00354A56">
        <w:rPr>
          <w:sz w:val="24"/>
        </w:rPr>
        <w:t>环境的</w:t>
      </w:r>
      <w:r w:rsidR="00354A56">
        <w:rPr>
          <w:rFonts w:hint="eastAsia"/>
          <w:sz w:val="24"/>
        </w:rPr>
        <w:t>易联订单</w:t>
      </w:r>
      <w:r w:rsidR="00354A56">
        <w:rPr>
          <w:sz w:val="24"/>
        </w:rPr>
        <w:t>公钥</w:t>
      </w:r>
      <w:r w:rsidR="00354A56">
        <w:rPr>
          <w:rFonts w:hint="eastAsia"/>
          <w:sz w:val="24"/>
        </w:rPr>
        <w:t>文件</w:t>
      </w:r>
    </w:p>
    <w:p w:rsidR="00BD12E4" w:rsidRPr="00925CD7" w:rsidRDefault="00BD12E4" w:rsidP="00BD12E4">
      <w:pPr>
        <w:pStyle w:val="ac"/>
        <w:numPr>
          <w:ilvl w:val="0"/>
          <w:numId w:val="25"/>
        </w:numPr>
        <w:ind w:firstLineChars="0"/>
        <w:rPr>
          <w:sz w:val="24"/>
        </w:rPr>
      </w:pPr>
    </w:p>
    <w:p w:rsidR="00BD12E4" w:rsidRPr="00254E32" w:rsidRDefault="00BD12E4" w:rsidP="00BD12E4">
      <w:pPr>
        <w:rPr>
          <w:sz w:val="24"/>
        </w:rPr>
      </w:pPr>
    </w:p>
    <w:p w:rsidR="00BD12E4" w:rsidRPr="005556FD" w:rsidRDefault="00BD12E4" w:rsidP="00BD12E4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签名</w:t>
      </w:r>
      <w:r>
        <w:rPr>
          <w:b/>
          <w:sz w:val="24"/>
        </w:rPr>
        <w:t>和验证签名</w:t>
      </w:r>
    </w:p>
    <w:p w:rsidR="00BD12E4" w:rsidRDefault="00BD12E4" w:rsidP="00BD12E4">
      <w:pPr>
        <w:rPr>
          <w:sz w:val="24"/>
        </w:rPr>
      </w:pPr>
      <w:r>
        <w:rPr>
          <w:rFonts w:hint="eastAsia"/>
          <w:sz w:val="24"/>
        </w:rPr>
        <w:t>请参考</w:t>
      </w:r>
      <w:r w:rsidR="00A102F9" w:rsidRPr="00CA3E38">
        <w:rPr>
          <w:sz w:val="24"/>
        </w:rPr>
        <w:t>phpdemo</w:t>
      </w:r>
      <w:r>
        <w:rPr>
          <w:rFonts w:hint="eastAsia"/>
          <w:sz w:val="24"/>
        </w:rPr>
        <w:t>的</w:t>
      </w:r>
      <w:r>
        <w:rPr>
          <w:sz w:val="24"/>
        </w:rPr>
        <w:t>使用</w:t>
      </w:r>
      <w:r>
        <w:rPr>
          <w:rFonts w:hint="eastAsia"/>
          <w:sz w:val="24"/>
        </w:rPr>
        <w:t>例子；</w:t>
      </w:r>
    </w:p>
    <w:p w:rsidR="00FA0F3D" w:rsidRDefault="00FA0F3D" w:rsidP="00EB691A">
      <w:pPr>
        <w:rPr>
          <w:sz w:val="24"/>
        </w:rPr>
      </w:pPr>
    </w:p>
    <w:p w:rsidR="00596629" w:rsidRPr="005556FD" w:rsidRDefault="00596629" w:rsidP="00596629">
      <w:pPr>
        <w:pStyle w:val="ac"/>
        <w:numPr>
          <w:ilvl w:val="0"/>
          <w:numId w:val="23"/>
        </w:numPr>
        <w:ind w:firstLineChars="0"/>
        <w:rPr>
          <w:b/>
          <w:sz w:val="24"/>
        </w:rPr>
      </w:pPr>
      <w:r>
        <w:rPr>
          <w:b/>
          <w:sz w:val="24"/>
        </w:rPr>
        <w:t>O</w:t>
      </w:r>
      <w:r>
        <w:rPr>
          <w:rFonts w:hint="eastAsia"/>
          <w:b/>
          <w:sz w:val="24"/>
        </w:rPr>
        <w:t>penssl</w:t>
      </w:r>
      <w:r>
        <w:rPr>
          <w:rFonts w:hint="eastAsia"/>
          <w:b/>
          <w:sz w:val="24"/>
        </w:rPr>
        <w:t>配置</w:t>
      </w:r>
    </w:p>
    <w:p w:rsidR="00596629" w:rsidRDefault="00596629" w:rsidP="00EB691A">
      <w:pPr>
        <w:rPr>
          <w:sz w:val="24"/>
        </w:rPr>
      </w:pPr>
    </w:p>
    <w:p w:rsidR="00EA30A1" w:rsidRPr="00EA30A1" w:rsidRDefault="00EA30A1" w:rsidP="0097122B">
      <w:pPr>
        <w:pStyle w:val="ac"/>
        <w:numPr>
          <w:ilvl w:val="0"/>
          <w:numId w:val="29"/>
        </w:numPr>
        <w:ind w:firstLineChars="0"/>
        <w:rPr>
          <w:sz w:val="24"/>
        </w:rPr>
      </w:pPr>
      <w:r w:rsidRPr="00EA30A1">
        <w:rPr>
          <w:rFonts w:hint="eastAsia"/>
          <w:sz w:val="24"/>
        </w:rPr>
        <w:t>如果你的系统是</w:t>
      </w:r>
      <w:r w:rsidRPr="00EA30A1">
        <w:rPr>
          <w:rFonts w:hint="eastAsia"/>
          <w:sz w:val="24"/>
        </w:rPr>
        <w:t>windows</w:t>
      </w:r>
      <w:r w:rsidRPr="00EA30A1">
        <w:rPr>
          <w:rFonts w:hint="eastAsia"/>
          <w:sz w:val="24"/>
        </w:rPr>
        <w:t>系统，且</w:t>
      </w:r>
      <w:r w:rsidRPr="00EA30A1">
        <w:rPr>
          <w:rFonts w:hint="eastAsia"/>
          <w:sz w:val="24"/>
        </w:rPr>
        <w:t>system32</w:t>
      </w:r>
      <w:r w:rsidRPr="00EA30A1">
        <w:rPr>
          <w:rFonts w:hint="eastAsia"/>
          <w:sz w:val="24"/>
        </w:rPr>
        <w:t>文件目录下没有</w:t>
      </w:r>
      <w:r w:rsidRPr="00EA30A1">
        <w:rPr>
          <w:rFonts w:hint="eastAsia"/>
          <w:sz w:val="24"/>
        </w:rPr>
        <w:t>libeay32.dll</w:t>
      </w:r>
      <w:r w:rsidRPr="00EA30A1">
        <w:rPr>
          <w:rFonts w:hint="eastAsia"/>
          <w:sz w:val="24"/>
        </w:rPr>
        <w:t>、</w:t>
      </w:r>
      <w:r w:rsidRPr="00EA30A1">
        <w:rPr>
          <w:rFonts w:hint="eastAsia"/>
          <w:sz w:val="24"/>
        </w:rPr>
        <w:t>ssleay32.dll</w:t>
      </w:r>
      <w:r w:rsidRPr="00EA30A1">
        <w:rPr>
          <w:rFonts w:hint="eastAsia"/>
          <w:sz w:val="24"/>
        </w:rPr>
        <w:t>这两个文件</w:t>
      </w:r>
      <w:r w:rsidRPr="00EA30A1">
        <w:rPr>
          <w:rFonts w:hint="eastAsia"/>
          <w:sz w:val="24"/>
        </w:rPr>
        <w:t> </w:t>
      </w:r>
      <w:r w:rsidR="00E04698">
        <w:rPr>
          <w:rFonts w:hint="eastAsia"/>
          <w:sz w:val="24"/>
        </w:rPr>
        <w:t>，</w:t>
      </w:r>
      <w:r w:rsidRPr="00EA30A1">
        <w:rPr>
          <w:rFonts w:hint="eastAsia"/>
          <w:sz w:val="24"/>
        </w:rPr>
        <w:t>那么需要拷贝这两个文件到</w:t>
      </w:r>
      <w:r w:rsidRPr="00EA30A1">
        <w:rPr>
          <w:rFonts w:hint="eastAsia"/>
          <w:sz w:val="24"/>
        </w:rPr>
        <w:t>system32</w:t>
      </w:r>
      <w:r w:rsidRPr="00EA30A1">
        <w:rPr>
          <w:rFonts w:hint="eastAsia"/>
          <w:sz w:val="24"/>
        </w:rPr>
        <w:t>文件目录中</w:t>
      </w:r>
    </w:p>
    <w:p w:rsidR="00EA30A1" w:rsidRDefault="00EA30A1" w:rsidP="005A164A">
      <w:pPr>
        <w:pStyle w:val="ac"/>
        <w:numPr>
          <w:ilvl w:val="0"/>
          <w:numId w:val="29"/>
        </w:numPr>
        <w:ind w:firstLineChars="0"/>
        <w:rPr>
          <w:sz w:val="24"/>
        </w:rPr>
      </w:pPr>
      <w:r w:rsidRPr="00EA30A1">
        <w:rPr>
          <w:rFonts w:hint="eastAsia"/>
          <w:sz w:val="24"/>
        </w:rPr>
        <w:t>如果您的</w:t>
      </w:r>
      <w:r w:rsidRPr="00EA30A1">
        <w:rPr>
          <w:rFonts w:hint="eastAsia"/>
          <w:sz w:val="24"/>
        </w:rPr>
        <w:t>php</w:t>
      </w:r>
      <w:r w:rsidRPr="00EA30A1">
        <w:rPr>
          <w:rFonts w:hint="eastAsia"/>
          <w:sz w:val="24"/>
        </w:rPr>
        <w:t>安装目录下（</w:t>
      </w:r>
      <w:bookmarkStart w:id="34" w:name="_GoBack"/>
      <w:bookmarkEnd w:id="34"/>
      <w:r w:rsidRPr="00EA30A1">
        <w:rPr>
          <w:rFonts w:hint="eastAsia"/>
          <w:sz w:val="24"/>
        </w:rPr>
        <w:t>php\ext</w:t>
      </w:r>
      <w:r w:rsidRPr="00EA30A1">
        <w:rPr>
          <w:rFonts w:hint="eastAsia"/>
          <w:sz w:val="24"/>
        </w:rPr>
        <w:t>）中没有</w:t>
      </w:r>
      <w:r w:rsidRPr="00EA30A1">
        <w:rPr>
          <w:rFonts w:hint="eastAsia"/>
          <w:sz w:val="24"/>
        </w:rPr>
        <w:t>php_openssl.dll</w:t>
      </w:r>
      <w:r w:rsidRPr="00EA30A1">
        <w:rPr>
          <w:rFonts w:hint="eastAsia"/>
          <w:sz w:val="24"/>
        </w:rPr>
        <w:t>（若已经存在，请不要覆盖）</w:t>
      </w:r>
      <w:r w:rsidR="00817103">
        <w:rPr>
          <w:rFonts w:hint="eastAsia"/>
          <w:sz w:val="24"/>
        </w:rPr>
        <w:t>，</w:t>
      </w:r>
      <w:r w:rsidRPr="00EA30A1">
        <w:rPr>
          <w:rFonts w:hint="eastAsia"/>
          <w:sz w:val="24"/>
        </w:rPr>
        <w:t>那么请把</w:t>
      </w:r>
      <w:r w:rsidRPr="00EA30A1">
        <w:rPr>
          <w:rFonts w:hint="eastAsia"/>
          <w:sz w:val="24"/>
        </w:rPr>
        <w:t>php_openssl.dll</w:t>
      </w:r>
      <w:r w:rsidRPr="00EA30A1">
        <w:rPr>
          <w:rFonts w:hint="eastAsia"/>
          <w:sz w:val="24"/>
        </w:rPr>
        <w:t>放在这个文件夹中</w:t>
      </w:r>
      <w:r w:rsidR="00B658BA">
        <w:rPr>
          <w:rFonts w:hint="eastAsia"/>
          <w:sz w:val="24"/>
        </w:rPr>
        <w:t>；</w:t>
      </w:r>
    </w:p>
    <w:p w:rsidR="00814978" w:rsidRDefault="00814978" w:rsidP="005942FB">
      <w:pPr>
        <w:pStyle w:val="ac"/>
        <w:numPr>
          <w:ilvl w:val="0"/>
          <w:numId w:val="29"/>
        </w:numPr>
        <w:ind w:firstLineChars="0"/>
        <w:rPr>
          <w:sz w:val="24"/>
        </w:rPr>
      </w:pPr>
      <w:r w:rsidRPr="00814978">
        <w:rPr>
          <w:sz w:val="24"/>
        </w:rPr>
        <w:t>在</w:t>
      </w:r>
      <w:r w:rsidRPr="00814978">
        <w:rPr>
          <w:sz w:val="24"/>
        </w:rPr>
        <w:t>php.ini</w:t>
      </w:r>
      <w:r w:rsidRPr="00814978">
        <w:rPr>
          <w:sz w:val="24"/>
        </w:rPr>
        <w:t>中</w:t>
      </w:r>
      <w:r w:rsidRPr="00814978">
        <w:rPr>
          <w:sz w:val="24"/>
        </w:rPr>
        <w:t xml:space="preserve"> extension=php_openssl.dll</w:t>
      </w:r>
      <w:r w:rsidRPr="00814978">
        <w:rPr>
          <w:sz w:val="24"/>
        </w:rPr>
        <w:t>去掉前面的注释</w:t>
      </w:r>
      <w:r w:rsidR="00443CAE">
        <w:rPr>
          <w:rFonts w:hint="eastAsia"/>
          <w:sz w:val="24"/>
        </w:rPr>
        <w:t>；</w:t>
      </w:r>
    </w:p>
    <w:p w:rsidR="00DB4599" w:rsidRDefault="00DB4599" w:rsidP="005942FB">
      <w:pPr>
        <w:pStyle w:val="ac"/>
        <w:numPr>
          <w:ilvl w:val="0"/>
          <w:numId w:val="29"/>
        </w:numPr>
        <w:ind w:firstLineChars="0"/>
        <w:rPr>
          <w:sz w:val="24"/>
        </w:rPr>
      </w:pPr>
      <w:r>
        <w:rPr>
          <w:rFonts w:hint="eastAsia"/>
          <w:sz w:val="24"/>
        </w:rPr>
        <w:t>判断</w:t>
      </w:r>
      <w:r>
        <w:rPr>
          <w:rFonts w:hint="eastAsia"/>
          <w:sz w:val="24"/>
        </w:rPr>
        <w:t>openssl</w:t>
      </w:r>
      <w:r>
        <w:rPr>
          <w:rFonts w:hint="eastAsia"/>
          <w:sz w:val="24"/>
        </w:rPr>
        <w:t>是否</w:t>
      </w:r>
      <w:r>
        <w:rPr>
          <w:sz w:val="24"/>
        </w:rPr>
        <w:t>配置</w:t>
      </w:r>
      <w:r>
        <w:rPr>
          <w:rFonts w:hint="eastAsia"/>
          <w:sz w:val="24"/>
        </w:rPr>
        <w:t>生效：打开</w:t>
      </w:r>
      <w:r>
        <w:rPr>
          <w:rFonts w:hint="eastAsia"/>
          <w:sz w:val="24"/>
        </w:rPr>
        <w:t>phpinfo()</w:t>
      </w:r>
      <w:r>
        <w:rPr>
          <w:rFonts w:hint="eastAsia"/>
          <w:sz w:val="24"/>
        </w:rPr>
        <w:t>，有</w:t>
      </w:r>
      <w:r w:rsidR="00263E37">
        <w:rPr>
          <w:rFonts w:hint="eastAsia"/>
          <w:sz w:val="24"/>
        </w:rPr>
        <w:t>下面的选项：</w:t>
      </w:r>
    </w:p>
    <w:p w:rsidR="00977178" w:rsidRPr="00C36554" w:rsidRDefault="00C36554" w:rsidP="00C3655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175E5B" wp14:editId="42117DFB">
            <wp:extent cx="5274310" cy="930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88" w:rsidRPr="00EA30A1" w:rsidRDefault="00BB5A88" w:rsidP="005A164A">
      <w:pPr>
        <w:pStyle w:val="ac"/>
        <w:numPr>
          <w:ilvl w:val="0"/>
          <w:numId w:val="29"/>
        </w:numPr>
        <w:ind w:firstLineChars="0"/>
        <w:rPr>
          <w:sz w:val="24"/>
        </w:rPr>
      </w:pPr>
    </w:p>
    <w:p w:rsidR="001D2571" w:rsidRDefault="001D2571" w:rsidP="00EB691A">
      <w:pPr>
        <w:rPr>
          <w:sz w:val="24"/>
        </w:rPr>
      </w:pPr>
    </w:p>
    <w:p w:rsidR="00596629" w:rsidRDefault="00596629" w:rsidP="00EB691A">
      <w:pPr>
        <w:rPr>
          <w:sz w:val="24"/>
        </w:rPr>
      </w:pPr>
    </w:p>
    <w:p w:rsidR="00596629" w:rsidRDefault="00596629" w:rsidP="00EB691A">
      <w:pPr>
        <w:rPr>
          <w:sz w:val="24"/>
        </w:rPr>
      </w:pPr>
    </w:p>
    <w:sectPr w:rsidR="00596629" w:rsidSect="00654964">
      <w:pgSz w:w="11906" w:h="16838" w:code="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7BA" w:rsidRDefault="00AE67BA" w:rsidP="00620B48">
      <w:r>
        <w:separator/>
      </w:r>
    </w:p>
  </w:endnote>
  <w:endnote w:type="continuationSeparator" w:id="0">
    <w:p w:rsidR="00AE67BA" w:rsidRDefault="00AE67BA" w:rsidP="0062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7BA" w:rsidRDefault="00AE67BA" w:rsidP="00620B48">
      <w:r>
        <w:separator/>
      </w:r>
    </w:p>
  </w:footnote>
  <w:footnote w:type="continuationSeparator" w:id="0">
    <w:p w:rsidR="00AE67BA" w:rsidRDefault="00AE67BA" w:rsidP="0062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">
    <w:nsid w:val="04E72A5B"/>
    <w:multiLevelType w:val="hybridMultilevel"/>
    <w:tmpl w:val="5174566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FC5C99"/>
    <w:multiLevelType w:val="hybridMultilevel"/>
    <w:tmpl w:val="E9D04F48"/>
    <w:lvl w:ilvl="0" w:tplc="D6787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219E9"/>
    <w:multiLevelType w:val="hybridMultilevel"/>
    <w:tmpl w:val="612C388C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321685"/>
    <w:multiLevelType w:val="hybridMultilevel"/>
    <w:tmpl w:val="34ACFF22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0B3FB2"/>
    <w:multiLevelType w:val="hybridMultilevel"/>
    <w:tmpl w:val="E15E5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C47FA8"/>
    <w:multiLevelType w:val="hybridMultilevel"/>
    <w:tmpl w:val="AD7CFF76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DB28CA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C34798"/>
    <w:multiLevelType w:val="hybridMultilevel"/>
    <w:tmpl w:val="AAD675D6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733484"/>
    <w:multiLevelType w:val="hybridMultilevel"/>
    <w:tmpl w:val="EF46D9E8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D9631C"/>
    <w:multiLevelType w:val="hybridMultilevel"/>
    <w:tmpl w:val="E6560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E823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B3F2E2A"/>
    <w:multiLevelType w:val="hybridMultilevel"/>
    <w:tmpl w:val="2364FA32"/>
    <w:lvl w:ilvl="0" w:tplc="92EAA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530405"/>
    <w:multiLevelType w:val="hybridMultilevel"/>
    <w:tmpl w:val="612C388C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800160"/>
    <w:multiLevelType w:val="hybridMultilevel"/>
    <w:tmpl w:val="AE8EE816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537CC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1B1E20"/>
    <w:multiLevelType w:val="hybridMultilevel"/>
    <w:tmpl w:val="D8B40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008445D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581F2A"/>
    <w:multiLevelType w:val="hybridMultilevel"/>
    <w:tmpl w:val="88B29B9A"/>
    <w:lvl w:ilvl="0" w:tplc="D912241C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2B048D"/>
    <w:multiLevelType w:val="hybridMultilevel"/>
    <w:tmpl w:val="EF46D9E8"/>
    <w:lvl w:ilvl="0" w:tplc="D1868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6B85F9"/>
    <w:multiLevelType w:val="hybridMultilevel"/>
    <w:tmpl w:val="66A1771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76EA45C6"/>
    <w:multiLevelType w:val="hybridMultilevel"/>
    <w:tmpl w:val="BBF438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0"/>
  </w:num>
  <w:num w:numId="5">
    <w:abstractNumId w:val="7"/>
  </w:num>
  <w:num w:numId="6">
    <w:abstractNumId w:val="1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1"/>
  </w:num>
  <w:num w:numId="10">
    <w:abstractNumId w:val="15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4"/>
  </w:num>
  <w:num w:numId="15">
    <w:abstractNumId w:val="12"/>
  </w:num>
  <w:num w:numId="16">
    <w:abstractNumId w:val="2"/>
  </w:num>
  <w:num w:numId="17">
    <w:abstractNumId w:val="18"/>
  </w:num>
  <w:num w:numId="18">
    <w:abstractNumId w:val="1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8"/>
  </w:num>
  <w:num w:numId="23">
    <w:abstractNumId w:val="5"/>
  </w:num>
  <w:num w:numId="24">
    <w:abstractNumId w:val="4"/>
  </w:num>
  <w:num w:numId="25">
    <w:abstractNumId w:val="9"/>
  </w:num>
  <w:num w:numId="26">
    <w:abstractNumId w:val="3"/>
  </w:num>
  <w:num w:numId="27">
    <w:abstractNumId w:val="6"/>
  </w:num>
  <w:num w:numId="28">
    <w:abstractNumId w:val="13"/>
  </w:num>
  <w:num w:numId="2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BD"/>
    <w:rsid w:val="00001963"/>
    <w:rsid w:val="000049A9"/>
    <w:rsid w:val="00005DB3"/>
    <w:rsid w:val="000062AE"/>
    <w:rsid w:val="000077CD"/>
    <w:rsid w:val="00010AED"/>
    <w:rsid w:val="0001224C"/>
    <w:rsid w:val="00012702"/>
    <w:rsid w:val="00012BA0"/>
    <w:rsid w:val="00013A17"/>
    <w:rsid w:val="000150B1"/>
    <w:rsid w:val="00015268"/>
    <w:rsid w:val="00016FA1"/>
    <w:rsid w:val="000177D5"/>
    <w:rsid w:val="00017E10"/>
    <w:rsid w:val="00022B95"/>
    <w:rsid w:val="00023E4C"/>
    <w:rsid w:val="000249B1"/>
    <w:rsid w:val="00024CAE"/>
    <w:rsid w:val="00025128"/>
    <w:rsid w:val="00027282"/>
    <w:rsid w:val="00027462"/>
    <w:rsid w:val="00030641"/>
    <w:rsid w:val="0003069B"/>
    <w:rsid w:val="00031680"/>
    <w:rsid w:val="00031A85"/>
    <w:rsid w:val="000328FA"/>
    <w:rsid w:val="000334B3"/>
    <w:rsid w:val="00036E62"/>
    <w:rsid w:val="000375DD"/>
    <w:rsid w:val="000400D0"/>
    <w:rsid w:val="0004185F"/>
    <w:rsid w:val="0004288F"/>
    <w:rsid w:val="00044465"/>
    <w:rsid w:val="0004532F"/>
    <w:rsid w:val="000468C5"/>
    <w:rsid w:val="00047DDF"/>
    <w:rsid w:val="000501F4"/>
    <w:rsid w:val="00050474"/>
    <w:rsid w:val="0005471A"/>
    <w:rsid w:val="0005580E"/>
    <w:rsid w:val="00055870"/>
    <w:rsid w:val="00056B86"/>
    <w:rsid w:val="00056DFC"/>
    <w:rsid w:val="00057CEF"/>
    <w:rsid w:val="00057E49"/>
    <w:rsid w:val="0006324F"/>
    <w:rsid w:val="00066EE6"/>
    <w:rsid w:val="000702B2"/>
    <w:rsid w:val="0007037B"/>
    <w:rsid w:val="00071028"/>
    <w:rsid w:val="0007132A"/>
    <w:rsid w:val="000732D9"/>
    <w:rsid w:val="00073DBE"/>
    <w:rsid w:val="00074ECA"/>
    <w:rsid w:val="0007625D"/>
    <w:rsid w:val="00076937"/>
    <w:rsid w:val="00083EAC"/>
    <w:rsid w:val="000844A7"/>
    <w:rsid w:val="00086870"/>
    <w:rsid w:val="00087D66"/>
    <w:rsid w:val="000930C4"/>
    <w:rsid w:val="00093696"/>
    <w:rsid w:val="00096923"/>
    <w:rsid w:val="000A0813"/>
    <w:rsid w:val="000A1CA9"/>
    <w:rsid w:val="000A3183"/>
    <w:rsid w:val="000A40EC"/>
    <w:rsid w:val="000A47D5"/>
    <w:rsid w:val="000A47F4"/>
    <w:rsid w:val="000A5B92"/>
    <w:rsid w:val="000A7309"/>
    <w:rsid w:val="000A751B"/>
    <w:rsid w:val="000A7AA8"/>
    <w:rsid w:val="000B0DFE"/>
    <w:rsid w:val="000B183F"/>
    <w:rsid w:val="000B251B"/>
    <w:rsid w:val="000B27A6"/>
    <w:rsid w:val="000B3C1E"/>
    <w:rsid w:val="000B3D36"/>
    <w:rsid w:val="000B47A1"/>
    <w:rsid w:val="000B5236"/>
    <w:rsid w:val="000B65B7"/>
    <w:rsid w:val="000B6D16"/>
    <w:rsid w:val="000C1F27"/>
    <w:rsid w:val="000C22DD"/>
    <w:rsid w:val="000C2B31"/>
    <w:rsid w:val="000C2D17"/>
    <w:rsid w:val="000C2E09"/>
    <w:rsid w:val="000C3152"/>
    <w:rsid w:val="000C68C1"/>
    <w:rsid w:val="000D085E"/>
    <w:rsid w:val="000D1566"/>
    <w:rsid w:val="000D3019"/>
    <w:rsid w:val="000D7F14"/>
    <w:rsid w:val="000E276D"/>
    <w:rsid w:val="000E27BD"/>
    <w:rsid w:val="000E28DE"/>
    <w:rsid w:val="000E3175"/>
    <w:rsid w:val="000E4901"/>
    <w:rsid w:val="000E5764"/>
    <w:rsid w:val="000E5F05"/>
    <w:rsid w:val="000F08A5"/>
    <w:rsid w:val="000F28B2"/>
    <w:rsid w:val="000F50CF"/>
    <w:rsid w:val="0010004E"/>
    <w:rsid w:val="00104326"/>
    <w:rsid w:val="00105DA1"/>
    <w:rsid w:val="00110568"/>
    <w:rsid w:val="00110578"/>
    <w:rsid w:val="001106A0"/>
    <w:rsid w:val="00112CAC"/>
    <w:rsid w:val="001162AC"/>
    <w:rsid w:val="001203B2"/>
    <w:rsid w:val="001210B5"/>
    <w:rsid w:val="001239D6"/>
    <w:rsid w:val="00123C94"/>
    <w:rsid w:val="00123DD4"/>
    <w:rsid w:val="00125404"/>
    <w:rsid w:val="00126050"/>
    <w:rsid w:val="00127133"/>
    <w:rsid w:val="0013049A"/>
    <w:rsid w:val="00130BB9"/>
    <w:rsid w:val="00131F94"/>
    <w:rsid w:val="001320B6"/>
    <w:rsid w:val="00133141"/>
    <w:rsid w:val="00133899"/>
    <w:rsid w:val="00133D75"/>
    <w:rsid w:val="00134442"/>
    <w:rsid w:val="0013657A"/>
    <w:rsid w:val="00140575"/>
    <w:rsid w:val="00146158"/>
    <w:rsid w:val="001473A1"/>
    <w:rsid w:val="001476D2"/>
    <w:rsid w:val="00150355"/>
    <w:rsid w:val="001523E9"/>
    <w:rsid w:val="00152DBC"/>
    <w:rsid w:val="001558F9"/>
    <w:rsid w:val="001572E8"/>
    <w:rsid w:val="0015788B"/>
    <w:rsid w:val="00157D4A"/>
    <w:rsid w:val="001609FA"/>
    <w:rsid w:val="00161B31"/>
    <w:rsid w:val="0016284F"/>
    <w:rsid w:val="00163437"/>
    <w:rsid w:val="00163A77"/>
    <w:rsid w:val="00164CE6"/>
    <w:rsid w:val="00165C07"/>
    <w:rsid w:val="00166FFF"/>
    <w:rsid w:val="001678BD"/>
    <w:rsid w:val="001704C5"/>
    <w:rsid w:val="00172A27"/>
    <w:rsid w:val="00172BA9"/>
    <w:rsid w:val="00173F8E"/>
    <w:rsid w:val="001755D6"/>
    <w:rsid w:val="00175656"/>
    <w:rsid w:val="00175E12"/>
    <w:rsid w:val="00176211"/>
    <w:rsid w:val="001764A7"/>
    <w:rsid w:val="00176641"/>
    <w:rsid w:val="00180002"/>
    <w:rsid w:val="00180672"/>
    <w:rsid w:val="0018082F"/>
    <w:rsid w:val="00180A26"/>
    <w:rsid w:val="001821E7"/>
    <w:rsid w:val="00182D37"/>
    <w:rsid w:val="00183ED8"/>
    <w:rsid w:val="00184371"/>
    <w:rsid w:val="00184FC4"/>
    <w:rsid w:val="0018634F"/>
    <w:rsid w:val="00186BCF"/>
    <w:rsid w:val="00190966"/>
    <w:rsid w:val="001936D5"/>
    <w:rsid w:val="00195B4F"/>
    <w:rsid w:val="001A12D2"/>
    <w:rsid w:val="001A78F7"/>
    <w:rsid w:val="001B05C1"/>
    <w:rsid w:val="001B0F98"/>
    <w:rsid w:val="001B0FA0"/>
    <w:rsid w:val="001B1249"/>
    <w:rsid w:val="001B2296"/>
    <w:rsid w:val="001B2305"/>
    <w:rsid w:val="001B24C5"/>
    <w:rsid w:val="001B373E"/>
    <w:rsid w:val="001B4931"/>
    <w:rsid w:val="001B5281"/>
    <w:rsid w:val="001B5F84"/>
    <w:rsid w:val="001B624B"/>
    <w:rsid w:val="001B64B8"/>
    <w:rsid w:val="001B75FE"/>
    <w:rsid w:val="001C010A"/>
    <w:rsid w:val="001C2A27"/>
    <w:rsid w:val="001C47A8"/>
    <w:rsid w:val="001C49E3"/>
    <w:rsid w:val="001C4EC8"/>
    <w:rsid w:val="001C5024"/>
    <w:rsid w:val="001C54B9"/>
    <w:rsid w:val="001C5541"/>
    <w:rsid w:val="001C55E3"/>
    <w:rsid w:val="001C6F6B"/>
    <w:rsid w:val="001D0ED9"/>
    <w:rsid w:val="001D0F0C"/>
    <w:rsid w:val="001D1E9A"/>
    <w:rsid w:val="001D2571"/>
    <w:rsid w:val="001D2BF6"/>
    <w:rsid w:val="001D336E"/>
    <w:rsid w:val="001D398F"/>
    <w:rsid w:val="001D5A48"/>
    <w:rsid w:val="001D654B"/>
    <w:rsid w:val="001E0987"/>
    <w:rsid w:val="001E0BE3"/>
    <w:rsid w:val="001E580C"/>
    <w:rsid w:val="001E68C6"/>
    <w:rsid w:val="001E79F6"/>
    <w:rsid w:val="001F0EDB"/>
    <w:rsid w:val="001F1A7B"/>
    <w:rsid w:val="001F2AFC"/>
    <w:rsid w:val="001F7DA4"/>
    <w:rsid w:val="002038FD"/>
    <w:rsid w:val="00204500"/>
    <w:rsid w:val="002053FA"/>
    <w:rsid w:val="002060A9"/>
    <w:rsid w:val="002060FF"/>
    <w:rsid w:val="0021045D"/>
    <w:rsid w:val="0021135E"/>
    <w:rsid w:val="00211790"/>
    <w:rsid w:val="00214B4E"/>
    <w:rsid w:val="002162F8"/>
    <w:rsid w:val="00221555"/>
    <w:rsid w:val="002218D4"/>
    <w:rsid w:val="002225A9"/>
    <w:rsid w:val="00222D26"/>
    <w:rsid w:val="00223D63"/>
    <w:rsid w:val="002242CB"/>
    <w:rsid w:val="00226058"/>
    <w:rsid w:val="002302A2"/>
    <w:rsid w:val="002306B6"/>
    <w:rsid w:val="002307B1"/>
    <w:rsid w:val="00230949"/>
    <w:rsid w:val="002358A0"/>
    <w:rsid w:val="00237EB9"/>
    <w:rsid w:val="002408E9"/>
    <w:rsid w:val="00241902"/>
    <w:rsid w:val="00241985"/>
    <w:rsid w:val="002441D4"/>
    <w:rsid w:val="00244831"/>
    <w:rsid w:val="00250F9A"/>
    <w:rsid w:val="00251651"/>
    <w:rsid w:val="00252A07"/>
    <w:rsid w:val="00252B01"/>
    <w:rsid w:val="00253598"/>
    <w:rsid w:val="00253909"/>
    <w:rsid w:val="00253D48"/>
    <w:rsid w:val="00254E32"/>
    <w:rsid w:val="00255EF7"/>
    <w:rsid w:val="002563A2"/>
    <w:rsid w:val="0025737A"/>
    <w:rsid w:val="00260DFF"/>
    <w:rsid w:val="00262A9E"/>
    <w:rsid w:val="00263D64"/>
    <w:rsid w:val="00263E37"/>
    <w:rsid w:val="00265019"/>
    <w:rsid w:val="00265881"/>
    <w:rsid w:val="00265A68"/>
    <w:rsid w:val="00265BEF"/>
    <w:rsid w:val="002674BC"/>
    <w:rsid w:val="00267735"/>
    <w:rsid w:val="00270498"/>
    <w:rsid w:val="002705E0"/>
    <w:rsid w:val="0027196F"/>
    <w:rsid w:val="00271A36"/>
    <w:rsid w:val="00272BB7"/>
    <w:rsid w:val="00272F19"/>
    <w:rsid w:val="00273DD8"/>
    <w:rsid w:val="00275175"/>
    <w:rsid w:val="0027784B"/>
    <w:rsid w:val="00280C00"/>
    <w:rsid w:val="00280C1B"/>
    <w:rsid w:val="00281BED"/>
    <w:rsid w:val="002824ED"/>
    <w:rsid w:val="0028288C"/>
    <w:rsid w:val="0028327C"/>
    <w:rsid w:val="00283419"/>
    <w:rsid w:val="00284667"/>
    <w:rsid w:val="0028554C"/>
    <w:rsid w:val="00286360"/>
    <w:rsid w:val="00287465"/>
    <w:rsid w:val="00287AAF"/>
    <w:rsid w:val="00290197"/>
    <w:rsid w:val="00290D27"/>
    <w:rsid w:val="0029160C"/>
    <w:rsid w:val="002927C8"/>
    <w:rsid w:val="00292E42"/>
    <w:rsid w:val="00293657"/>
    <w:rsid w:val="0029496D"/>
    <w:rsid w:val="00295663"/>
    <w:rsid w:val="00295DEF"/>
    <w:rsid w:val="002A009F"/>
    <w:rsid w:val="002A07E7"/>
    <w:rsid w:val="002A1BF7"/>
    <w:rsid w:val="002A2562"/>
    <w:rsid w:val="002A4BD5"/>
    <w:rsid w:val="002A5C0D"/>
    <w:rsid w:val="002A7913"/>
    <w:rsid w:val="002A7B5B"/>
    <w:rsid w:val="002B0097"/>
    <w:rsid w:val="002B0858"/>
    <w:rsid w:val="002B0974"/>
    <w:rsid w:val="002B0AC9"/>
    <w:rsid w:val="002B675B"/>
    <w:rsid w:val="002B697E"/>
    <w:rsid w:val="002B6CD6"/>
    <w:rsid w:val="002B6EF0"/>
    <w:rsid w:val="002B7311"/>
    <w:rsid w:val="002B7D5F"/>
    <w:rsid w:val="002C5051"/>
    <w:rsid w:val="002C580F"/>
    <w:rsid w:val="002C74A4"/>
    <w:rsid w:val="002D1771"/>
    <w:rsid w:val="002D1C07"/>
    <w:rsid w:val="002D1CE5"/>
    <w:rsid w:val="002D39BB"/>
    <w:rsid w:val="002D40A4"/>
    <w:rsid w:val="002D458A"/>
    <w:rsid w:val="002D765F"/>
    <w:rsid w:val="002E0E36"/>
    <w:rsid w:val="002E2D10"/>
    <w:rsid w:val="002E2DC4"/>
    <w:rsid w:val="002E4661"/>
    <w:rsid w:val="002E4F52"/>
    <w:rsid w:val="002E778B"/>
    <w:rsid w:val="002E7931"/>
    <w:rsid w:val="002F1F3B"/>
    <w:rsid w:val="002F2F54"/>
    <w:rsid w:val="002F3047"/>
    <w:rsid w:val="002F3AAE"/>
    <w:rsid w:val="002F4583"/>
    <w:rsid w:val="002F54E7"/>
    <w:rsid w:val="002F58AC"/>
    <w:rsid w:val="002F6047"/>
    <w:rsid w:val="002F7375"/>
    <w:rsid w:val="002F7A98"/>
    <w:rsid w:val="002F7BBA"/>
    <w:rsid w:val="0030045B"/>
    <w:rsid w:val="0030353F"/>
    <w:rsid w:val="00304380"/>
    <w:rsid w:val="00307767"/>
    <w:rsid w:val="00307791"/>
    <w:rsid w:val="003125B6"/>
    <w:rsid w:val="0031432A"/>
    <w:rsid w:val="0031472D"/>
    <w:rsid w:val="003153A0"/>
    <w:rsid w:val="00316F09"/>
    <w:rsid w:val="0031747C"/>
    <w:rsid w:val="00317E6F"/>
    <w:rsid w:val="00320DCA"/>
    <w:rsid w:val="00322659"/>
    <w:rsid w:val="00322DF9"/>
    <w:rsid w:val="00323E60"/>
    <w:rsid w:val="003244A8"/>
    <w:rsid w:val="00324755"/>
    <w:rsid w:val="003247FD"/>
    <w:rsid w:val="00332B2C"/>
    <w:rsid w:val="00332C5F"/>
    <w:rsid w:val="00334565"/>
    <w:rsid w:val="0033630A"/>
    <w:rsid w:val="00341F45"/>
    <w:rsid w:val="00342DD2"/>
    <w:rsid w:val="00344A3B"/>
    <w:rsid w:val="0034521C"/>
    <w:rsid w:val="003452A3"/>
    <w:rsid w:val="00345CBF"/>
    <w:rsid w:val="0034739A"/>
    <w:rsid w:val="00347B40"/>
    <w:rsid w:val="00350F6A"/>
    <w:rsid w:val="00351DF9"/>
    <w:rsid w:val="00353AA8"/>
    <w:rsid w:val="00353AC3"/>
    <w:rsid w:val="00353F28"/>
    <w:rsid w:val="00354A56"/>
    <w:rsid w:val="003553E2"/>
    <w:rsid w:val="00355554"/>
    <w:rsid w:val="00355FD8"/>
    <w:rsid w:val="003562D0"/>
    <w:rsid w:val="00356974"/>
    <w:rsid w:val="00356D53"/>
    <w:rsid w:val="00357950"/>
    <w:rsid w:val="0036037C"/>
    <w:rsid w:val="003609C2"/>
    <w:rsid w:val="00360A68"/>
    <w:rsid w:val="0036105A"/>
    <w:rsid w:val="0036566D"/>
    <w:rsid w:val="003658E2"/>
    <w:rsid w:val="003663B7"/>
    <w:rsid w:val="00367D10"/>
    <w:rsid w:val="0037050D"/>
    <w:rsid w:val="00370701"/>
    <w:rsid w:val="003710C6"/>
    <w:rsid w:val="00371886"/>
    <w:rsid w:val="003723D5"/>
    <w:rsid w:val="00372570"/>
    <w:rsid w:val="0037299A"/>
    <w:rsid w:val="0037410C"/>
    <w:rsid w:val="0037453B"/>
    <w:rsid w:val="00374CB5"/>
    <w:rsid w:val="003754F4"/>
    <w:rsid w:val="00380967"/>
    <w:rsid w:val="00381FEC"/>
    <w:rsid w:val="00383F91"/>
    <w:rsid w:val="0038416E"/>
    <w:rsid w:val="003841F3"/>
    <w:rsid w:val="00384CEA"/>
    <w:rsid w:val="003853BE"/>
    <w:rsid w:val="003865FE"/>
    <w:rsid w:val="00386B69"/>
    <w:rsid w:val="00395834"/>
    <w:rsid w:val="003978EB"/>
    <w:rsid w:val="00397904"/>
    <w:rsid w:val="00397928"/>
    <w:rsid w:val="003A13EE"/>
    <w:rsid w:val="003A1FD2"/>
    <w:rsid w:val="003A2B40"/>
    <w:rsid w:val="003A34CD"/>
    <w:rsid w:val="003A642C"/>
    <w:rsid w:val="003A7D81"/>
    <w:rsid w:val="003B19F5"/>
    <w:rsid w:val="003B27AB"/>
    <w:rsid w:val="003B2B3E"/>
    <w:rsid w:val="003B30B2"/>
    <w:rsid w:val="003B311E"/>
    <w:rsid w:val="003B3657"/>
    <w:rsid w:val="003B425B"/>
    <w:rsid w:val="003B5B09"/>
    <w:rsid w:val="003B5F7F"/>
    <w:rsid w:val="003B6A25"/>
    <w:rsid w:val="003B7E88"/>
    <w:rsid w:val="003C02FC"/>
    <w:rsid w:val="003C2D42"/>
    <w:rsid w:val="003C3DA6"/>
    <w:rsid w:val="003C53A5"/>
    <w:rsid w:val="003C5A7F"/>
    <w:rsid w:val="003D0C8A"/>
    <w:rsid w:val="003D14B0"/>
    <w:rsid w:val="003D24DC"/>
    <w:rsid w:val="003D37F8"/>
    <w:rsid w:val="003D5D29"/>
    <w:rsid w:val="003D5FC8"/>
    <w:rsid w:val="003D6DD3"/>
    <w:rsid w:val="003D7829"/>
    <w:rsid w:val="003E0782"/>
    <w:rsid w:val="003E0F10"/>
    <w:rsid w:val="003E1A3D"/>
    <w:rsid w:val="003E1C23"/>
    <w:rsid w:val="003E1EBB"/>
    <w:rsid w:val="003E20F1"/>
    <w:rsid w:val="003E2AEE"/>
    <w:rsid w:val="003E3075"/>
    <w:rsid w:val="003E32BB"/>
    <w:rsid w:val="003E3F94"/>
    <w:rsid w:val="003E43DE"/>
    <w:rsid w:val="003E4B19"/>
    <w:rsid w:val="003F0A8A"/>
    <w:rsid w:val="003F0D4C"/>
    <w:rsid w:val="003F2148"/>
    <w:rsid w:val="003F30FE"/>
    <w:rsid w:val="003F4947"/>
    <w:rsid w:val="003F67BE"/>
    <w:rsid w:val="003F6CA4"/>
    <w:rsid w:val="003F745B"/>
    <w:rsid w:val="004010CB"/>
    <w:rsid w:val="0040226A"/>
    <w:rsid w:val="0040234F"/>
    <w:rsid w:val="0040322F"/>
    <w:rsid w:val="00404175"/>
    <w:rsid w:val="00405FC9"/>
    <w:rsid w:val="00406E9F"/>
    <w:rsid w:val="00407893"/>
    <w:rsid w:val="004078EB"/>
    <w:rsid w:val="00407CD5"/>
    <w:rsid w:val="00410E4E"/>
    <w:rsid w:val="0041113A"/>
    <w:rsid w:val="00412937"/>
    <w:rsid w:val="004149A6"/>
    <w:rsid w:val="004150C1"/>
    <w:rsid w:val="00415A3F"/>
    <w:rsid w:val="00415D09"/>
    <w:rsid w:val="00417A58"/>
    <w:rsid w:val="00417D9F"/>
    <w:rsid w:val="00417F32"/>
    <w:rsid w:val="004229EA"/>
    <w:rsid w:val="00422CBE"/>
    <w:rsid w:val="004235FB"/>
    <w:rsid w:val="0043053E"/>
    <w:rsid w:val="00431ADF"/>
    <w:rsid w:val="004344E5"/>
    <w:rsid w:val="00435616"/>
    <w:rsid w:val="00436684"/>
    <w:rsid w:val="00437B87"/>
    <w:rsid w:val="004414D3"/>
    <w:rsid w:val="00441FC2"/>
    <w:rsid w:val="00443CAE"/>
    <w:rsid w:val="00443CD2"/>
    <w:rsid w:val="00444DFD"/>
    <w:rsid w:val="004451F9"/>
    <w:rsid w:val="00445978"/>
    <w:rsid w:val="0044790B"/>
    <w:rsid w:val="00452B93"/>
    <w:rsid w:val="00454046"/>
    <w:rsid w:val="004540A8"/>
    <w:rsid w:val="0045508C"/>
    <w:rsid w:val="004550E7"/>
    <w:rsid w:val="0045567D"/>
    <w:rsid w:val="00456AAF"/>
    <w:rsid w:val="00457D9C"/>
    <w:rsid w:val="00461A41"/>
    <w:rsid w:val="0046306C"/>
    <w:rsid w:val="00463078"/>
    <w:rsid w:val="00464424"/>
    <w:rsid w:val="0046544E"/>
    <w:rsid w:val="00466E79"/>
    <w:rsid w:val="0046710F"/>
    <w:rsid w:val="004671F5"/>
    <w:rsid w:val="004672B3"/>
    <w:rsid w:val="0047060A"/>
    <w:rsid w:val="00470736"/>
    <w:rsid w:val="004707BB"/>
    <w:rsid w:val="004713A6"/>
    <w:rsid w:val="00471875"/>
    <w:rsid w:val="004728FA"/>
    <w:rsid w:val="00472911"/>
    <w:rsid w:val="00474D18"/>
    <w:rsid w:val="00475694"/>
    <w:rsid w:val="00475DD1"/>
    <w:rsid w:val="00482549"/>
    <w:rsid w:val="00482A45"/>
    <w:rsid w:val="0048506D"/>
    <w:rsid w:val="00485BB9"/>
    <w:rsid w:val="00486FB5"/>
    <w:rsid w:val="0049155F"/>
    <w:rsid w:val="004917BF"/>
    <w:rsid w:val="00491D2B"/>
    <w:rsid w:val="0049433E"/>
    <w:rsid w:val="00496212"/>
    <w:rsid w:val="00496416"/>
    <w:rsid w:val="004A0C8B"/>
    <w:rsid w:val="004A106F"/>
    <w:rsid w:val="004A3D64"/>
    <w:rsid w:val="004A5B14"/>
    <w:rsid w:val="004A5BCB"/>
    <w:rsid w:val="004A792D"/>
    <w:rsid w:val="004B0770"/>
    <w:rsid w:val="004B2095"/>
    <w:rsid w:val="004B2A01"/>
    <w:rsid w:val="004B378B"/>
    <w:rsid w:val="004B6DB6"/>
    <w:rsid w:val="004B6F33"/>
    <w:rsid w:val="004B70CE"/>
    <w:rsid w:val="004C121E"/>
    <w:rsid w:val="004C3B35"/>
    <w:rsid w:val="004C536F"/>
    <w:rsid w:val="004C65F4"/>
    <w:rsid w:val="004D1D27"/>
    <w:rsid w:val="004D2AD4"/>
    <w:rsid w:val="004D3564"/>
    <w:rsid w:val="004D3BC3"/>
    <w:rsid w:val="004D500C"/>
    <w:rsid w:val="004D5114"/>
    <w:rsid w:val="004D5F2D"/>
    <w:rsid w:val="004D7428"/>
    <w:rsid w:val="004E06CD"/>
    <w:rsid w:val="004E450D"/>
    <w:rsid w:val="004E514E"/>
    <w:rsid w:val="004E5763"/>
    <w:rsid w:val="004E5A9B"/>
    <w:rsid w:val="004E60BD"/>
    <w:rsid w:val="004E69B5"/>
    <w:rsid w:val="004F0165"/>
    <w:rsid w:val="004F0E6C"/>
    <w:rsid w:val="004F0F1A"/>
    <w:rsid w:val="004F1371"/>
    <w:rsid w:val="004F18F7"/>
    <w:rsid w:val="004F194B"/>
    <w:rsid w:val="004F2E91"/>
    <w:rsid w:val="004F6832"/>
    <w:rsid w:val="0050026C"/>
    <w:rsid w:val="00501546"/>
    <w:rsid w:val="00501709"/>
    <w:rsid w:val="00501F9F"/>
    <w:rsid w:val="00502319"/>
    <w:rsid w:val="005027AF"/>
    <w:rsid w:val="00502B7B"/>
    <w:rsid w:val="005052B3"/>
    <w:rsid w:val="00506F85"/>
    <w:rsid w:val="00507CCB"/>
    <w:rsid w:val="005111A4"/>
    <w:rsid w:val="00511C9E"/>
    <w:rsid w:val="00517E92"/>
    <w:rsid w:val="00522FEE"/>
    <w:rsid w:val="0052374A"/>
    <w:rsid w:val="00525312"/>
    <w:rsid w:val="00530D00"/>
    <w:rsid w:val="00531055"/>
    <w:rsid w:val="00531A51"/>
    <w:rsid w:val="00532902"/>
    <w:rsid w:val="0053428C"/>
    <w:rsid w:val="00534922"/>
    <w:rsid w:val="00536970"/>
    <w:rsid w:val="00536DF2"/>
    <w:rsid w:val="00537634"/>
    <w:rsid w:val="00537649"/>
    <w:rsid w:val="005406B0"/>
    <w:rsid w:val="00541F02"/>
    <w:rsid w:val="00544EF3"/>
    <w:rsid w:val="00544F7D"/>
    <w:rsid w:val="00547CDE"/>
    <w:rsid w:val="00550C5C"/>
    <w:rsid w:val="00550D7B"/>
    <w:rsid w:val="00553443"/>
    <w:rsid w:val="00553BDE"/>
    <w:rsid w:val="005541A1"/>
    <w:rsid w:val="00555178"/>
    <w:rsid w:val="00555181"/>
    <w:rsid w:val="005556FD"/>
    <w:rsid w:val="00556C01"/>
    <w:rsid w:val="00556E71"/>
    <w:rsid w:val="0056011A"/>
    <w:rsid w:val="0056218D"/>
    <w:rsid w:val="005626F3"/>
    <w:rsid w:val="00562A6A"/>
    <w:rsid w:val="005654C4"/>
    <w:rsid w:val="00565700"/>
    <w:rsid w:val="00565D71"/>
    <w:rsid w:val="00565E54"/>
    <w:rsid w:val="00566435"/>
    <w:rsid w:val="005674FA"/>
    <w:rsid w:val="00567932"/>
    <w:rsid w:val="00567989"/>
    <w:rsid w:val="00570A5C"/>
    <w:rsid w:val="00575000"/>
    <w:rsid w:val="005751CA"/>
    <w:rsid w:val="005752F5"/>
    <w:rsid w:val="00580DD5"/>
    <w:rsid w:val="00581859"/>
    <w:rsid w:val="00581D13"/>
    <w:rsid w:val="00586B15"/>
    <w:rsid w:val="00590B98"/>
    <w:rsid w:val="00591673"/>
    <w:rsid w:val="005919D4"/>
    <w:rsid w:val="005930CE"/>
    <w:rsid w:val="00593965"/>
    <w:rsid w:val="00594DB2"/>
    <w:rsid w:val="00594E49"/>
    <w:rsid w:val="0059550E"/>
    <w:rsid w:val="00595FCE"/>
    <w:rsid w:val="00596629"/>
    <w:rsid w:val="005976CD"/>
    <w:rsid w:val="00597DD0"/>
    <w:rsid w:val="005A1AC1"/>
    <w:rsid w:val="005A1C2B"/>
    <w:rsid w:val="005A2A19"/>
    <w:rsid w:val="005A50D1"/>
    <w:rsid w:val="005A51C3"/>
    <w:rsid w:val="005B0954"/>
    <w:rsid w:val="005B13D9"/>
    <w:rsid w:val="005B15A9"/>
    <w:rsid w:val="005B4F4E"/>
    <w:rsid w:val="005C04A0"/>
    <w:rsid w:val="005C17E9"/>
    <w:rsid w:val="005C2195"/>
    <w:rsid w:val="005C3036"/>
    <w:rsid w:val="005C4147"/>
    <w:rsid w:val="005C5C74"/>
    <w:rsid w:val="005C69D6"/>
    <w:rsid w:val="005C6E96"/>
    <w:rsid w:val="005C7B4A"/>
    <w:rsid w:val="005D04EB"/>
    <w:rsid w:val="005D1340"/>
    <w:rsid w:val="005D1DB5"/>
    <w:rsid w:val="005D23F5"/>
    <w:rsid w:val="005D3506"/>
    <w:rsid w:val="005D3BE5"/>
    <w:rsid w:val="005D3EDF"/>
    <w:rsid w:val="005D4060"/>
    <w:rsid w:val="005D4368"/>
    <w:rsid w:val="005D48B3"/>
    <w:rsid w:val="005D5018"/>
    <w:rsid w:val="005D7A86"/>
    <w:rsid w:val="005E1748"/>
    <w:rsid w:val="005E1883"/>
    <w:rsid w:val="005E1D84"/>
    <w:rsid w:val="005E21AB"/>
    <w:rsid w:val="005E339A"/>
    <w:rsid w:val="005E3603"/>
    <w:rsid w:val="005E41CD"/>
    <w:rsid w:val="005E509F"/>
    <w:rsid w:val="005E6AB4"/>
    <w:rsid w:val="005E7EFC"/>
    <w:rsid w:val="005F025D"/>
    <w:rsid w:val="005F02B4"/>
    <w:rsid w:val="005F0AE0"/>
    <w:rsid w:val="005F1017"/>
    <w:rsid w:val="005F2769"/>
    <w:rsid w:val="005F38DB"/>
    <w:rsid w:val="005F41A9"/>
    <w:rsid w:val="005F70C7"/>
    <w:rsid w:val="00601E5E"/>
    <w:rsid w:val="00601FF0"/>
    <w:rsid w:val="00603DA2"/>
    <w:rsid w:val="00603E46"/>
    <w:rsid w:val="00603F43"/>
    <w:rsid w:val="00606319"/>
    <w:rsid w:val="00606AE0"/>
    <w:rsid w:val="006072C1"/>
    <w:rsid w:val="006170D8"/>
    <w:rsid w:val="006204B6"/>
    <w:rsid w:val="00620B48"/>
    <w:rsid w:val="00620C17"/>
    <w:rsid w:val="00621D0B"/>
    <w:rsid w:val="00622F63"/>
    <w:rsid w:val="006242BE"/>
    <w:rsid w:val="00624AE2"/>
    <w:rsid w:val="00624CB3"/>
    <w:rsid w:val="00625913"/>
    <w:rsid w:val="00627361"/>
    <w:rsid w:val="00633539"/>
    <w:rsid w:val="00633570"/>
    <w:rsid w:val="00633AE5"/>
    <w:rsid w:val="00634276"/>
    <w:rsid w:val="006343BD"/>
    <w:rsid w:val="00635195"/>
    <w:rsid w:val="0063570D"/>
    <w:rsid w:val="0063590D"/>
    <w:rsid w:val="00637915"/>
    <w:rsid w:val="00642FBA"/>
    <w:rsid w:val="006432DD"/>
    <w:rsid w:val="00643840"/>
    <w:rsid w:val="00644E58"/>
    <w:rsid w:val="00647381"/>
    <w:rsid w:val="00650ABE"/>
    <w:rsid w:val="00650F5E"/>
    <w:rsid w:val="00651022"/>
    <w:rsid w:val="00651A0B"/>
    <w:rsid w:val="00652139"/>
    <w:rsid w:val="00653FC4"/>
    <w:rsid w:val="00654964"/>
    <w:rsid w:val="00654B77"/>
    <w:rsid w:val="00656561"/>
    <w:rsid w:val="00657BD8"/>
    <w:rsid w:val="006605EE"/>
    <w:rsid w:val="00662F05"/>
    <w:rsid w:val="00664073"/>
    <w:rsid w:val="00664382"/>
    <w:rsid w:val="00665CB1"/>
    <w:rsid w:val="0067038E"/>
    <w:rsid w:val="00670731"/>
    <w:rsid w:val="00670882"/>
    <w:rsid w:val="00671A5B"/>
    <w:rsid w:val="00671D25"/>
    <w:rsid w:val="00672876"/>
    <w:rsid w:val="00672B8E"/>
    <w:rsid w:val="00673686"/>
    <w:rsid w:val="0067418F"/>
    <w:rsid w:val="00674806"/>
    <w:rsid w:val="0068109C"/>
    <w:rsid w:val="00682CA7"/>
    <w:rsid w:val="00683254"/>
    <w:rsid w:val="00683A1B"/>
    <w:rsid w:val="00683B59"/>
    <w:rsid w:val="0069121C"/>
    <w:rsid w:val="006922EB"/>
    <w:rsid w:val="00696267"/>
    <w:rsid w:val="006A0354"/>
    <w:rsid w:val="006A28C0"/>
    <w:rsid w:val="006A38CD"/>
    <w:rsid w:val="006A530A"/>
    <w:rsid w:val="006A6FDD"/>
    <w:rsid w:val="006A7A23"/>
    <w:rsid w:val="006B03C9"/>
    <w:rsid w:val="006B142E"/>
    <w:rsid w:val="006B3CF0"/>
    <w:rsid w:val="006B3CF4"/>
    <w:rsid w:val="006B538E"/>
    <w:rsid w:val="006B6630"/>
    <w:rsid w:val="006C0268"/>
    <w:rsid w:val="006C0563"/>
    <w:rsid w:val="006C0BED"/>
    <w:rsid w:val="006C2E58"/>
    <w:rsid w:val="006C525E"/>
    <w:rsid w:val="006C5642"/>
    <w:rsid w:val="006C5CE4"/>
    <w:rsid w:val="006C6820"/>
    <w:rsid w:val="006D0C85"/>
    <w:rsid w:val="006D197A"/>
    <w:rsid w:val="006D2707"/>
    <w:rsid w:val="006D339B"/>
    <w:rsid w:val="006D3E12"/>
    <w:rsid w:val="006D3F11"/>
    <w:rsid w:val="006D4557"/>
    <w:rsid w:val="006D4660"/>
    <w:rsid w:val="006D4A9D"/>
    <w:rsid w:val="006D53D6"/>
    <w:rsid w:val="006E13AC"/>
    <w:rsid w:val="006E28CC"/>
    <w:rsid w:val="006E4784"/>
    <w:rsid w:val="006E5324"/>
    <w:rsid w:val="006E558E"/>
    <w:rsid w:val="006E5C09"/>
    <w:rsid w:val="006E6E4C"/>
    <w:rsid w:val="006F0498"/>
    <w:rsid w:val="006F06D5"/>
    <w:rsid w:val="006F088F"/>
    <w:rsid w:val="006F188B"/>
    <w:rsid w:val="006F3067"/>
    <w:rsid w:val="006F4C23"/>
    <w:rsid w:val="006F6B4D"/>
    <w:rsid w:val="00700351"/>
    <w:rsid w:val="0070080A"/>
    <w:rsid w:val="0070344D"/>
    <w:rsid w:val="00703AFB"/>
    <w:rsid w:val="007043F1"/>
    <w:rsid w:val="00710B27"/>
    <w:rsid w:val="00710E69"/>
    <w:rsid w:val="00712918"/>
    <w:rsid w:val="0071645D"/>
    <w:rsid w:val="007209F0"/>
    <w:rsid w:val="0072240A"/>
    <w:rsid w:val="007245F9"/>
    <w:rsid w:val="007261A4"/>
    <w:rsid w:val="007262DF"/>
    <w:rsid w:val="00726FFB"/>
    <w:rsid w:val="00730AA6"/>
    <w:rsid w:val="00730C81"/>
    <w:rsid w:val="0073263D"/>
    <w:rsid w:val="0073280A"/>
    <w:rsid w:val="00733317"/>
    <w:rsid w:val="007338CA"/>
    <w:rsid w:val="00734982"/>
    <w:rsid w:val="00735152"/>
    <w:rsid w:val="00736785"/>
    <w:rsid w:val="007372D1"/>
    <w:rsid w:val="00737B64"/>
    <w:rsid w:val="00737E68"/>
    <w:rsid w:val="00740125"/>
    <w:rsid w:val="007418D9"/>
    <w:rsid w:val="007421CF"/>
    <w:rsid w:val="00744469"/>
    <w:rsid w:val="00746082"/>
    <w:rsid w:val="00751306"/>
    <w:rsid w:val="00751F60"/>
    <w:rsid w:val="007522A5"/>
    <w:rsid w:val="00753D00"/>
    <w:rsid w:val="007548C9"/>
    <w:rsid w:val="00754B1F"/>
    <w:rsid w:val="007558A2"/>
    <w:rsid w:val="0075599A"/>
    <w:rsid w:val="0075705D"/>
    <w:rsid w:val="00760174"/>
    <w:rsid w:val="00762FA0"/>
    <w:rsid w:val="00763482"/>
    <w:rsid w:val="007635C3"/>
    <w:rsid w:val="00764276"/>
    <w:rsid w:val="00764C37"/>
    <w:rsid w:val="00770220"/>
    <w:rsid w:val="00770CE6"/>
    <w:rsid w:val="0077265A"/>
    <w:rsid w:val="00773B8F"/>
    <w:rsid w:val="0077476B"/>
    <w:rsid w:val="00776692"/>
    <w:rsid w:val="00776B75"/>
    <w:rsid w:val="007775F8"/>
    <w:rsid w:val="00780059"/>
    <w:rsid w:val="00781FCE"/>
    <w:rsid w:val="0078263C"/>
    <w:rsid w:val="00784927"/>
    <w:rsid w:val="00785168"/>
    <w:rsid w:val="00785EAB"/>
    <w:rsid w:val="007873F1"/>
    <w:rsid w:val="00787B6F"/>
    <w:rsid w:val="007909CF"/>
    <w:rsid w:val="007915DD"/>
    <w:rsid w:val="00793828"/>
    <w:rsid w:val="00795DF6"/>
    <w:rsid w:val="00797DE5"/>
    <w:rsid w:val="007A0F76"/>
    <w:rsid w:val="007A2B53"/>
    <w:rsid w:val="007A31DC"/>
    <w:rsid w:val="007A6598"/>
    <w:rsid w:val="007A7DE2"/>
    <w:rsid w:val="007A7F7F"/>
    <w:rsid w:val="007B0021"/>
    <w:rsid w:val="007B1ACB"/>
    <w:rsid w:val="007B31B2"/>
    <w:rsid w:val="007B5F5E"/>
    <w:rsid w:val="007B6E02"/>
    <w:rsid w:val="007B6F3B"/>
    <w:rsid w:val="007B7B9E"/>
    <w:rsid w:val="007C07DA"/>
    <w:rsid w:val="007C214E"/>
    <w:rsid w:val="007C2D29"/>
    <w:rsid w:val="007C2E8B"/>
    <w:rsid w:val="007C5418"/>
    <w:rsid w:val="007C62AD"/>
    <w:rsid w:val="007C6A7F"/>
    <w:rsid w:val="007C7E1F"/>
    <w:rsid w:val="007D0CAC"/>
    <w:rsid w:val="007D0D13"/>
    <w:rsid w:val="007D0DDD"/>
    <w:rsid w:val="007D0FBA"/>
    <w:rsid w:val="007D2409"/>
    <w:rsid w:val="007D3A6A"/>
    <w:rsid w:val="007D54ED"/>
    <w:rsid w:val="007D62E6"/>
    <w:rsid w:val="007D6B4C"/>
    <w:rsid w:val="007D6E65"/>
    <w:rsid w:val="007E0D5B"/>
    <w:rsid w:val="007E1EF1"/>
    <w:rsid w:val="007E22EC"/>
    <w:rsid w:val="007E466E"/>
    <w:rsid w:val="007E70AD"/>
    <w:rsid w:val="007E730B"/>
    <w:rsid w:val="007F19C4"/>
    <w:rsid w:val="007F236D"/>
    <w:rsid w:val="007F5E8F"/>
    <w:rsid w:val="007F6531"/>
    <w:rsid w:val="007F6D5B"/>
    <w:rsid w:val="00800AE5"/>
    <w:rsid w:val="00800D6A"/>
    <w:rsid w:val="00801724"/>
    <w:rsid w:val="0080279F"/>
    <w:rsid w:val="00803230"/>
    <w:rsid w:val="008035EF"/>
    <w:rsid w:val="008037F0"/>
    <w:rsid w:val="00804339"/>
    <w:rsid w:val="00805A2E"/>
    <w:rsid w:val="0080757E"/>
    <w:rsid w:val="008077AD"/>
    <w:rsid w:val="00807B3F"/>
    <w:rsid w:val="00807C5A"/>
    <w:rsid w:val="0081203D"/>
    <w:rsid w:val="008139A0"/>
    <w:rsid w:val="00814978"/>
    <w:rsid w:val="00815D66"/>
    <w:rsid w:val="00815F6E"/>
    <w:rsid w:val="008161D4"/>
    <w:rsid w:val="00817103"/>
    <w:rsid w:val="00820A92"/>
    <w:rsid w:val="00821026"/>
    <w:rsid w:val="00821D4D"/>
    <w:rsid w:val="00826CB2"/>
    <w:rsid w:val="008271C1"/>
    <w:rsid w:val="00833A20"/>
    <w:rsid w:val="00834F4F"/>
    <w:rsid w:val="00834FDA"/>
    <w:rsid w:val="008363E2"/>
    <w:rsid w:val="008379CA"/>
    <w:rsid w:val="00840295"/>
    <w:rsid w:val="00843097"/>
    <w:rsid w:val="00843201"/>
    <w:rsid w:val="00844171"/>
    <w:rsid w:val="0084488A"/>
    <w:rsid w:val="00847284"/>
    <w:rsid w:val="0085056E"/>
    <w:rsid w:val="0085060C"/>
    <w:rsid w:val="00850745"/>
    <w:rsid w:val="00851953"/>
    <w:rsid w:val="00851BDE"/>
    <w:rsid w:val="00852182"/>
    <w:rsid w:val="00854D37"/>
    <w:rsid w:val="008565EE"/>
    <w:rsid w:val="00857462"/>
    <w:rsid w:val="00857963"/>
    <w:rsid w:val="00860965"/>
    <w:rsid w:val="00861531"/>
    <w:rsid w:val="008617D5"/>
    <w:rsid w:val="008617DB"/>
    <w:rsid w:val="0086255B"/>
    <w:rsid w:val="00862956"/>
    <w:rsid w:val="0086466C"/>
    <w:rsid w:val="00865C23"/>
    <w:rsid w:val="00866C9B"/>
    <w:rsid w:val="00867934"/>
    <w:rsid w:val="00870CC6"/>
    <w:rsid w:val="00871259"/>
    <w:rsid w:val="00871636"/>
    <w:rsid w:val="008728DC"/>
    <w:rsid w:val="0087340E"/>
    <w:rsid w:val="00880BF5"/>
    <w:rsid w:val="00883AF0"/>
    <w:rsid w:val="00883F94"/>
    <w:rsid w:val="00885378"/>
    <w:rsid w:val="008856FB"/>
    <w:rsid w:val="008857D2"/>
    <w:rsid w:val="00886B6F"/>
    <w:rsid w:val="00887659"/>
    <w:rsid w:val="00890B96"/>
    <w:rsid w:val="008911DA"/>
    <w:rsid w:val="008913EE"/>
    <w:rsid w:val="0089283F"/>
    <w:rsid w:val="00892D37"/>
    <w:rsid w:val="00893706"/>
    <w:rsid w:val="00895CCE"/>
    <w:rsid w:val="00895D79"/>
    <w:rsid w:val="00896533"/>
    <w:rsid w:val="00896CF7"/>
    <w:rsid w:val="0089714B"/>
    <w:rsid w:val="0089756F"/>
    <w:rsid w:val="008A1071"/>
    <w:rsid w:val="008A1B51"/>
    <w:rsid w:val="008A2302"/>
    <w:rsid w:val="008A2787"/>
    <w:rsid w:val="008A580C"/>
    <w:rsid w:val="008A76E9"/>
    <w:rsid w:val="008B04DE"/>
    <w:rsid w:val="008B19EE"/>
    <w:rsid w:val="008B3A52"/>
    <w:rsid w:val="008B5A2F"/>
    <w:rsid w:val="008C0FB8"/>
    <w:rsid w:val="008C18F6"/>
    <w:rsid w:val="008C240B"/>
    <w:rsid w:val="008C343B"/>
    <w:rsid w:val="008C43CF"/>
    <w:rsid w:val="008C492B"/>
    <w:rsid w:val="008C5D57"/>
    <w:rsid w:val="008C6979"/>
    <w:rsid w:val="008C6A2A"/>
    <w:rsid w:val="008C6B55"/>
    <w:rsid w:val="008C7000"/>
    <w:rsid w:val="008C7AA9"/>
    <w:rsid w:val="008D22C2"/>
    <w:rsid w:val="008D321D"/>
    <w:rsid w:val="008D4720"/>
    <w:rsid w:val="008E1DC5"/>
    <w:rsid w:val="008E2671"/>
    <w:rsid w:val="008E40C5"/>
    <w:rsid w:val="008E549E"/>
    <w:rsid w:val="008E651D"/>
    <w:rsid w:val="008E6EB8"/>
    <w:rsid w:val="008E772A"/>
    <w:rsid w:val="008F1C9C"/>
    <w:rsid w:val="008F2091"/>
    <w:rsid w:val="008F3A33"/>
    <w:rsid w:val="008F40F7"/>
    <w:rsid w:val="008F4910"/>
    <w:rsid w:val="008F7627"/>
    <w:rsid w:val="008F7FB2"/>
    <w:rsid w:val="009002B8"/>
    <w:rsid w:val="00900837"/>
    <w:rsid w:val="00900B40"/>
    <w:rsid w:val="00901CEF"/>
    <w:rsid w:val="00902423"/>
    <w:rsid w:val="009051F2"/>
    <w:rsid w:val="00911299"/>
    <w:rsid w:val="009115BF"/>
    <w:rsid w:val="00911ACC"/>
    <w:rsid w:val="00911ED1"/>
    <w:rsid w:val="0091250B"/>
    <w:rsid w:val="00914D4D"/>
    <w:rsid w:val="00920690"/>
    <w:rsid w:val="0092081C"/>
    <w:rsid w:val="00920B6B"/>
    <w:rsid w:val="00922376"/>
    <w:rsid w:val="009226BA"/>
    <w:rsid w:val="00924C42"/>
    <w:rsid w:val="00925CD7"/>
    <w:rsid w:val="009262D1"/>
    <w:rsid w:val="00926B09"/>
    <w:rsid w:val="0092765E"/>
    <w:rsid w:val="009304C3"/>
    <w:rsid w:val="00930AB8"/>
    <w:rsid w:val="0093178F"/>
    <w:rsid w:val="00932C85"/>
    <w:rsid w:val="009346EF"/>
    <w:rsid w:val="00934B18"/>
    <w:rsid w:val="00934CB3"/>
    <w:rsid w:val="00935084"/>
    <w:rsid w:val="009370CC"/>
    <w:rsid w:val="00937276"/>
    <w:rsid w:val="00937906"/>
    <w:rsid w:val="009404CD"/>
    <w:rsid w:val="009416DB"/>
    <w:rsid w:val="00942182"/>
    <w:rsid w:val="00942833"/>
    <w:rsid w:val="009431AA"/>
    <w:rsid w:val="00944F17"/>
    <w:rsid w:val="00945FCC"/>
    <w:rsid w:val="00951003"/>
    <w:rsid w:val="00951924"/>
    <w:rsid w:val="00951CE5"/>
    <w:rsid w:val="00952A3A"/>
    <w:rsid w:val="009532A4"/>
    <w:rsid w:val="00953B65"/>
    <w:rsid w:val="00954266"/>
    <w:rsid w:val="00954AE9"/>
    <w:rsid w:val="0095553B"/>
    <w:rsid w:val="00955BF4"/>
    <w:rsid w:val="0095610E"/>
    <w:rsid w:val="00956631"/>
    <w:rsid w:val="009569D3"/>
    <w:rsid w:val="00956A9A"/>
    <w:rsid w:val="009614C8"/>
    <w:rsid w:val="009622CD"/>
    <w:rsid w:val="00962B43"/>
    <w:rsid w:val="00962C72"/>
    <w:rsid w:val="00962F9B"/>
    <w:rsid w:val="00963488"/>
    <w:rsid w:val="00963EFB"/>
    <w:rsid w:val="009665A1"/>
    <w:rsid w:val="00966D8F"/>
    <w:rsid w:val="00970167"/>
    <w:rsid w:val="00970777"/>
    <w:rsid w:val="00971670"/>
    <w:rsid w:val="00973099"/>
    <w:rsid w:val="009745CD"/>
    <w:rsid w:val="0097707E"/>
    <w:rsid w:val="00977178"/>
    <w:rsid w:val="0098091A"/>
    <w:rsid w:val="00982367"/>
    <w:rsid w:val="00984DF0"/>
    <w:rsid w:val="00984F6E"/>
    <w:rsid w:val="00986F3B"/>
    <w:rsid w:val="00987828"/>
    <w:rsid w:val="00990EFC"/>
    <w:rsid w:val="009913E5"/>
    <w:rsid w:val="00991D75"/>
    <w:rsid w:val="00992B98"/>
    <w:rsid w:val="009933C4"/>
    <w:rsid w:val="00993573"/>
    <w:rsid w:val="00996F29"/>
    <w:rsid w:val="00997A14"/>
    <w:rsid w:val="009A020B"/>
    <w:rsid w:val="009A0759"/>
    <w:rsid w:val="009A0A5E"/>
    <w:rsid w:val="009A2230"/>
    <w:rsid w:val="009A3C6A"/>
    <w:rsid w:val="009A5170"/>
    <w:rsid w:val="009A7B29"/>
    <w:rsid w:val="009B00FD"/>
    <w:rsid w:val="009B01A5"/>
    <w:rsid w:val="009B19E0"/>
    <w:rsid w:val="009B1F37"/>
    <w:rsid w:val="009B535F"/>
    <w:rsid w:val="009B7D58"/>
    <w:rsid w:val="009C10CB"/>
    <w:rsid w:val="009C1766"/>
    <w:rsid w:val="009C2720"/>
    <w:rsid w:val="009C2C99"/>
    <w:rsid w:val="009C3DB9"/>
    <w:rsid w:val="009C5999"/>
    <w:rsid w:val="009C758E"/>
    <w:rsid w:val="009D2D2B"/>
    <w:rsid w:val="009D37EF"/>
    <w:rsid w:val="009D464C"/>
    <w:rsid w:val="009D4C08"/>
    <w:rsid w:val="009D6BC4"/>
    <w:rsid w:val="009D7478"/>
    <w:rsid w:val="009E03ED"/>
    <w:rsid w:val="009E076E"/>
    <w:rsid w:val="009E13E5"/>
    <w:rsid w:val="009E1ACB"/>
    <w:rsid w:val="009E1B54"/>
    <w:rsid w:val="009E5AD0"/>
    <w:rsid w:val="009E5C2E"/>
    <w:rsid w:val="009F03C6"/>
    <w:rsid w:val="009F10F8"/>
    <w:rsid w:val="009F1EEB"/>
    <w:rsid w:val="009F22FB"/>
    <w:rsid w:val="009F27B6"/>
    <w:rsid w:val="009F39A0"/>
    <w:rsid w:val="009F41AA"/>
    <w:rsid w:val="009F4B77"/>
    <w:rsid w:val="009F5F68"/>
    <w:rsid w:val="009F6A91"/>
    <w:rsid w:val="009F6D5C"/>
    <w:rsid w:val="009F725F"/>
    <w:rsid w:val="00A00AD9"/>
    <w:rsid w:val="00A05F48"/>
    <w:rsid w:val="00A102F9"/>
    <w:rsid w:val="00A10592"/>
    <w:rsid w:val="00A11783"/>
    <w:rsid w:val="00A13157"/>
    <w:rsid w:val="00A13924"/>
    <w:rsid w:val="00A13BF0"/>
    <w:rsid w:val="00A144E7"/>
    <w:rsid w:val="00A14690"/>
    <w:rsid w:val="00A162D4"/>
    <w:rsid w:val="00A21184"/>
    <w:rsid w:val="00A220D2"/>
    <w:rsid w:val="00A25531"/>
    <w:rsid w:val="00A26482"/>
    <w:rsid w:val="00A264B8"/>
    <w:rsid w:val="00A264BF"/>
    <w:rsid w:val="00A3034F"/>
    <w:rsid w:val="00A30922"/>
    <w:rsid w:val="00A30D5F"/>
    <w:rsid w:val="00A342F4"/>
    <w:rsid w:val="00A366BB"/>
    <w:rsid w:val="00A36FDE"/>
    <w:rsid w:val="00A40A89"/>
    <w:rsid w:val="00A427F4"/>
    <w:rsid w:val="00A42C80"/>
    <w:rsid w:val="00A452DD"/>
    <w:rsid w:val="00A46F90"/>
    <w:rsid w:val="00A470ED"/>
    <w:rsid w:val="00A47AF8"/>
    <w:rsid w:val="00A5105B"/>
    <w:rsid w:val="00A515C8"/>
    <w:rsid w:val="00A54C59"/>
    <w:rsid w:val="00A55898"/>
    <w:rsid w:val="00A570FA"/>
    <w:rsid w:val="00A60166"/>
    <w:rsid w:val="00A60B47"/>
    <w:rsid w:val="00A61E08"/>
    <w:rsid w:val="00A62E80"/>
    <w:rsid w:val="00A62F77"/>
    <w:rsid w:val="00A62F95"/>
    <w:rsid w:val="00A63731"/>
    <w:rsid w:val="00A64F23"/>
    <w:rsid w:val="00A70F79"/>
    <w:rsid w:val="00A74855"/>
    <w:rsid w:val="00A76B5A"/>
    <w:rsid w:val="00A76B80"/>
    <w:rsid w:val="00A77F87"/>
    <w:rsid w:val="00A802F1"/>
    <w:rsid w:val="00A80741"/>
    <w:rsid w:val="00A82108"/>
    <w:rsid w:val="00A865DE"/>
    <w:rsid w:val="00A86D79"/>
    <w:rsid w:val="00A87398"/>
    <w:rsid w:val="00A914F5"/>
    <w:rsid w:val="00A91830"/>
    <w:rsid w:val="00A91878"/>
    <w:rsid w:val="00A93D31"/>
    <w:rsid w:val="00A94009"/>
    <w:rsid w:val="00A9408F"/>
    <w:rsid w:val="00A965D5"/>
    <w:rsid w:val="00A97254"/>
    <w:rsid w:val="00A97798"/>
    <w:rsid w:val="00AA245D"/>
    <w:rsid w:val="00AA3217"/>
    <w:rsid w:val="00AA3C99"/>
    <w:rsid w:val="00AA408F"/>
    <w:rsid w:val="00AA54D9"/>
    <w:rsid w:val="00AA643F"/>
    <w:rsid w:val="00AA7AC6"/>
    <w:rsid w:val="00AA7ADF"/>
    <w:rsid w:val="00AB01B4"/>
    <w:rsid w:val="00AB0FC5"/>
    <w:rsid w:val="00AB22F0"/>
    <w:rsid w:val="00AB286F"/>
    <w:rsid w:val="00AB3580"/>
    <w:rsid w:val="00AB5398"/>
    <w:rsid w:val="00AC2509"/>
    <w:rsid w:val="00AC2E41"/>
    <w:rsid w:val="00AC5875"/>
    <w:rsid w:val="00AC660D"/>
    <w:rsid w:val="00AD0620"/>
    <w:rsid w:val="00AD39EC"/>
    <w:rsid w:val="00AD460B"/>
    <w:rsid w:val="00AD4653"/>
    <w:rsid w:val="00AD551E"/>
    <w:rsid w:val="00AD5660"/>
    <w:rsid w:val="00AD6EF4"/>
    <w:rsid w:val="00AE0173"/>
    <w:rsid w:val="00AE0F13"/>
    <w:rsid w:val="00AE32AF"/>
    <w:rsid w:val="00AE3ACA"/>
    <w:rsid w:val="00AE59AA"/>
    <w:rsid w:val="00AE67BA"/>
    <w:rsid w:val="00AE7A9C"/>
    <w:rsid w:val="00AF07EB"/>
    <w:rsid w:val="00AF0A60"/>
    <w:rsid w:val="00AF299B"/>
    <w:rsid w:val="00AF4FA3"/>
    <w:rsid w:val="00AF6DD7"/>
    <w:rsid w:val="00B00042"/>
    <w:rsid w:val="00B00139"/>
    <w:rsid w:val="00B01780"/>
    <w:rsid w:val="00B045BD"/>
    <w:rsid w:val="00B07F08"/>
    <w:rsid w:val="00B10A91"/>
    <w:rsid w:val="00B12292"/>
    <w:rsid w:val="00B1457F"/>
    <w:rsid w:val="00B15A5C"/>
    <w:rsid w:val="00B17869"/>
    <w:rsid w:val="00B17E12"/>
    <w:rsid w:val="00B17F4C"/>
    <w:rsid w:val="00B2085A"/>
    <w:rsid w:val="00B20942"/>
    <w:rsid w:val="00B219F0"/>
    <w:rsid w:val="00B32866"/>
    <w:rsid w:val="00B32A5C"/>
    <w:rsid w:val="00B33018"/>
    <w:rsid w:val="00B33C95"/>
    <w:rsid w:val="00B37336"/>
    <w:rsid w:val="00B379F4"/>
    <w:rsid w:val="00B4045E"/>
    <w:rsid w:val="00B41759"/>
    <w:rsid w:val="00B43AA7"/>
    <w:rsid w:val="00B43D49"/>
    <w:rsid w:val="00B4766F"/>
    <w:rsid w:val="00B4767D"/>
    <w:rsid w:val="00B47688"/>
    <w:rsid w:val="00B47B00"/>
    <w:rsid w:val="00B5081A"/>
    <w:rsid w:val="00B512E4"/>
    <w:rsid w:val="00B51703"/>
    <w:rsid w:val="00B52493"/>
    <w:rsid w:val="00B55040"/>
    <w:rsid w:val="00B5555B"/>
    <w:rsid w:val="00B57A6E"/>
    <w:rsid w:val="00B601CE"/>
    <w:rsid w:val="00B6117F"/>
    <w:rsid w:val="00B62111"/>
    <w:rsid w:val="00B63A5B"/>
    <w:rsid w:val="00B64F20"/>
    <w:rsid w:val="00B65470"/>
    <w:rsid w:val="00B658BA"/>
    <w:rsid w:val="00B66614"/>
    <w:rsid w:val="00B67BCE"/>
    <w:rsid w:val="00B71589"/>
    <w:rsid w:val="00B72EF3"/>
    <w:rsid w:val="00B7398A"/>
    <w:rsid w:val="00B74851"/>
    <w:rsid w:val="00B75573"/>
    <w:rsid w:val="00B75AD9"/>
    <w:rsid w:val="00B769B9"/>
    <w:rsid w:val="00B76A0A"/>
    <w:rsid w:val="00B80B4B"/>
    <w:rsid w:val="00B81C3B"/>
    <w:rsid w:val="00B83D0F"/>
    <w:rsid w:val="00B86C1A"/>
    <w:rsid w:val="00B87228"/>
    <w:rsid w:val="00B903F7"/>
    <w:rsid w:val="00B916DA"/>
    <w:rsid w:val="00B9561B"/>
    <w:rsid w:val="00B95737"/>
    <w:rsid w:val="00B9610A"/>
    <w:rsid w:val="00B96E5F"/>
    <w:rsid w:val="00B96EF4"/>
    <w:rsid w:val="00BA006D"/>
    <w:rsid w:val="00BA00F0"/>
    <w:rsid w:val="00BA2196"/>
    <w:rsid w:val="00BA2EBB"/>
    <w:rsid w:val="00BA304B"/>
    <w:rsid w:val="00BA4BDC"/>
    <w:rsid w:val="00BA7CFB"/>
    <w:rsid w:val="00BA7DCE"/>
    <w:rsid w:val="00BB066B"/>
    <w:rsid w:val="00BB0AD3"/>
    <w:rsid w:val="00BB27FC"/>
    <w:rsid w:val="00BB30BB"/>
    <w:rsid w:val="00BB5A88"/>
    <w:rsid w:val="00BB65D7"/>
    <w:rsid w:val="00BB67F7"/>
    <w:rsid w:val="00BB760F"/>
    <w:rsid w:val="00BC1A64"/>
    <w:rsid w:val="00BC2A6B"/>
    <w:rsid w:val="00BC3732"/>
    <w:rsid w:val="00BC54BC"/>
    <w:rsid w:val="00BC5BCD"/>
    <w:rsid w:val="00BC6D45"/>
    <w:rsid w:val="00BD12DB"/>
    <w:rsid w:val="00BD12E4"/>
    <w:rsid w:val="00BD1858"/>
    <w:rsid w:val="00BD231D"/>
    <w:rsid w:val="00BD30B4"/>
    <w:rsid w:val="00BD3E8F"/>
    <w:rsid w:val="00BD4428"/>
    <w:rsid w:val="00BD6CCF"/>
    <w:rsid w:val="00BE2472"/>
    <w:rsid w:val="00BE4CF0"/>
    <w:rsid w:val="00BE4F72"/>
    <w:rsid w:val="00BE7352"/>
    <w:rsid w:val="00BF07C0"/>
    <w:rsid w:val="00BF2B63"/>
    <w:rsid w:val="00BF2FB4"/>
    <w:rsid w:val="00BF3770"/>
    <w:rsid w:val="00BF4835"/>
    <w:rsid w:val="00BF58A1"/>
    <w:rsid w:val="00BF6083"/>
    <w:rsid w:val="00BF614D"/>
    <w:rsid w:val="00C00C6E"/>
    <w:rsid w:val="00C025DF"/>
    <w:rsid w:val="00C03C16"/>
    <w:rsid w:val="00C04369"/>
    <w:rsid w:val="00C04E96"/>
    <w:rsid w:val="00C05CA8"/>
    <w:rsid w:val="00C0613E"/>
    <w:rsid w:val="00C0624F"/>
    <w:rsid w:val="00C06A4C"/>
    <w:rsid w:val="00C108B9"/>
    <w:rsid w:val="00C10AFD"/>
    <w:rsid w:val="00C11C72"/>
    <w:rsid w:val="00C12850"/>
    <w:rsid w:val="00C13E99"/>
    <w:rsid w:val="00C14566"/>
    <w:rsid w:val="00C1554B"/>
    <w:rsid w:val="00C15EB5"/>
    <w:rsid w:val="00C1769E"/>
    <w:rsid w:val="00C17731"/>
    <w:rsid w:val="00C21BA0"/>
    <w:rsid w:val="00C21C43"/>
    <w:rsid w:val="00C221C3"/>
    <w:rsid w:val="00C225DF"/>
    <w:rsid w:val="00C24256"/>
    <w:rsid w:val="00C256A3"/>
    <w:rsid w:val="00C25DF4"/>
    <w:rsid w:val="00C263FE"/>
    <w:rsid w:val="00C27185"/>
    <w:rsid w:val="00C2731B"/>
    <w:rsid w:val="00C273AB"/>
    <w:rsid w:val="00C278B3"/>
    <w:rsid w:val="00C3050C"/>
    <w:rsid w:val="00C31CAA"/>
    <w:rsid w:val="00C32601"/>
    <w:rsid w:val="00C331C8"/>
    <w:rsid w:val="00C34188"/>
    <w:rsid w:val="00C34E1C"/>
    <w:rsid w:val="00C35F1B"/>
    <w:rsid w:val="00C3605F"/>
    <w:rsid w:val="00C36554"/>
    <w:rsid w:val="00C4061A"/>
    <w:rsid w:val="00C41894"/>
    <w:rsid w:val="00C431B3"/>
    <w:rsid w:val="00C43998"/>
    <w:rsid w:val="00C43B05"/>
    <w:rsid w:val="00C445E8"/>
    <w:rsid w:val="00C44946"/>
    <w:rsid w:val="00C46930"/>
    <w:rsid w:val="00C46F0A"/>
    <w:rsid w:val="00C4701B"/>
    <w:rsid w:val="00C50683"/>
    <w:rsid w:val="00C517D9"/>
    <w:rsid w:val="00C5250F"/>
    <w:rsid w:val="00C52F9A"/>
    <w:rsid w:val="00C54E02"/>
    <w:rsid w:val="00C5574E"/>
    <w:rsid w:val="00C5611B"/>
    <w:rsid w:val="00C574A4"/>
    <w:rsid w:val="00C5770A"/>
    <w:rsid w:val="00C60089"/>
    <w:rsid w:val="00C61A63"/>
    <w:rsid w:val="00C62233"/>
    <w:rsid w:val="00C6258B"/>
    <w:rsid w:val="00C62E82"/>
    <w:rsid w:val="00C64A89"/>
    <w:rsid w:val="00C64AC7"/>
    <w:rsid w:val="00C6603B"/>
    <w:rsid w:val="00C70770"/>
    <w:rsid w:val="00C70ACD"/>
    <w:rsid w:val="00C70F5C"/>
    <w:rsid w:val="00C71CBD"/>
    <w:rsid w:val="00C723C2"/>
    <w:rsid w:val="00C736B6"/>
    <w:rsid w:val="00C74928"/>
    <w:rsid w:val="00C75FE3"/>
    <w:rsid w:val="00C77367"/>
    <w:rsid w:val="00C811BB"/>
    <w:rsid w:val="00C85385"/>
    <w:rsid w:val="00C876C0"/>
    <w:rsid w:val="00C87C18"/>
    <w:rsid w:val="00C906B1"/>
    <w:rsid w:val="00C92BC2"/>
    <w:rsid w:val="00C92F09"/>
    <w:rsid w:val="00C937EA"/>
    <w:rsid w:val="00C94870"/>
    <w:rsid w:val="00C948AA"/>
    <w:rsid w:val="00C9607B"/>
    <w:rsid w:val="00C96EED"/>
    <w:rsid w:val="00C97417"/>
    <w:rsid w:val="00CA0D51"/>
    <w:rsid w:val="00CA15BF"/>
    <w:rsid w:val="00CA1A8D"/>
    <w:rsid w:val="00CA2181"/>
    <w:rsid w:val="00CA2F3D"/>
    <w:rsid w:val="00CA37BA"/>
    <w:rsid w:val="00CA3E38"/>
    <w:rsid w:val="00CA408F"/>
    <w:rsid w:val="00CA5C1A"/>
    <w:rsid w:val="00CA747A"/>
    <w:rsid w:val="00CB22A9"/>
    <w:rsid w:val="00CB31FB"/>
    <w:rsid w:val="00CB41D1"/>
    <w:rsid w:val="00CB4331"/>
    <w:rsid w:val="00CC31A9"/>
    <w:rsid w:val="00CC4213"/>
    <w:rsid w:val="00CC4B78"/>
    <w:rsid w:val="00CC5DDC"/>
    <w:rsid w:val="00CC71EF"/>
    <w:rsid w:val="00CC7EB1"/>
    <w:rsid w:val="00CD0D78"/>
    <w:rsid w:val="00CD0DA6"/>
    <w:rsid w:val="00CD1F37"/>
    <w:rsid w:val="00CD311D"/>
    <w:rsid w:val="00CD3AD7"/>
    <w:rsid w:val="00CD4C0B"/>
    <w:rsid w:val="00CD4F46"/>
    <w:rsid w:val="00CD6196"/>
    <w:rsid w:val="00CD6330"/>
    <w:rsid w:val="00CD661E"/>
    <w:rsid w:val="00CD7C68"/>
    <w:rsid w:val="00CE2017"/>
    <w:rsid w:val="00CE2F9C"/>
    <w:rsid w:val="00CE5BB0"/>
    <w:rsid w:val="00CE6BA0"/>
    <w:rsid w:val="00CE71F8"/>
    <w:rsid w:val="00CE786C"/>
    <w:rsid w:val="00CE78C3"/>
    <w:rsid w:val="00CE7F88"/>
    <w:rsid w:val="00CF1B2D"/>
    <w:rsid w:val="00CF3420"/>
    <w:rsid w:val="00CF383C"/>
    <w:rsid w:val="00CF3D55"/>
    <w:rsid w:val="00CF7721"/>
    <w:rsid w:val="00D01B4C"/>
    <w:rsid w:val="00D028F0"/>
    <w:rsid w:val="00D03524"/>
    <w:rsid w:val="00D04D6F"/>
    <w:rsid w:val="00D0569E"/>
    <w:rsid w:val="00D05DBC"/>
    <w:rsid w:val="00D06463"/>
    <w:rsid w:val="00D06877"/>
    <w:rsid w:val="00D07357"/>
    <w:rsid w:val="00D07AAA"/>
    <w:rsid w:val="00D07F58"/>
    <w:rsid w:val="00D1291A"/>
    <w:rsid w:val="00D16A69"/>
    <w:rsid w:val="00D211A0"/>
    <w:rsid w:val="00D21D23"/>
    <w:rsid w:val="00D24486"/>
    <w:rsid w:val="00D33507"/>
    <w:rsid w:val="00D33E39"/>
    <w:rsid w:val="00D34631"/>
    <w:rsid w:val="00D366A7"/>
    <w:rsid w:val="00D367A7"/>
    <w:rsid w:val="00D37E21"/>
    <w:rsid w:val="00D37EC9"/>
    <w:rsid w:val="00D414C2"/>
    <w:rsid w:val="00D42A23"/>
    <w:rsid w:val="00D431D9"/>
    <w:rsid w:val="00D437C1"/>
    <w:rsid w:val="00D4489E"/>
    <w:rsid w:val="00D44C4C"/>
    <w:rsid w:val="00D44F2B"/>
    <w:rsid w:val="00D45A27"/>
    <w:rsid w:val="00D47699"/>
    <w:rsid w:val="00D47905"/>
    <w:rsid w:val="00D51580"/>
    <w:rsid w:val="00D51C43"/>
    <w:rsid w:val="00D51EBC"/>
    <w:rsid w:val="00D53B1E"/>
    <w:rsid w:val="00D53E5B"/>
    <w:rsid w:val="00D5467A"/>
    <w:rsid w:val="00D55753"/>
    <w:rsid w:val="00D56482"/>
    <w:rsid w:val="00D604C8"/>
    <w:rsid w:val="00D610DF"/>
    <w:rsid w:val="00D6276E"/>
    <w:rsid w:val="00D63FCF"/>
    <w:rsid w:val="00D6560C"/>
    <w:rsid w:val="00D668C5"/>
    <w:rsid w:val="00D67BD5"/>
    <w:rsid w:val="00D730BD"/>
    <w:rsid w:val="00D7342F"/>
    <w:rsid w:val="00D749DE"/>
    <w:rsid w:val="00D75529"/>
    <w:rsid w:val="00D76247"/>
    <w:rsid w:val="00D76A76"/>
    <w:rsid w:val="00D8010C"/>
    <w:rsid w:val="00D80B22"/>
    <w:rsid w:val="00D867B7"/>
    <w:rsid w:val="00D869EB"/>
    <w:rsid w:val="00D872E5"/>
    <w:rsid w:val="00D87B43"/>
    <w:rsid w:val="00D91C91"/>
    <w:rsid w:val="00D91CB7"/>
    <w:rsid w:val="00D92C1C"/>
    <w:rsid w:val="00D9300E"/>
    <w:rsid w:val="00D9381D"/>
    <w:rsid w:val="00D94702"/>
    <w:rsid w:val="00D957D6"/>
    <w:rsid w:val="00D96712"/>
    <w:rsid w:val="00D96FBF"/>
    <w:rsid w:val="00D97E8E"/>
    <w:rsid w:val="00DA0226"/>
    <w:rsid w:val="00DA05A4"/>
    <w:rsid w:val="00DA0768"/>
    <w:rsid w:val="00DA1875"/>
    <w:rsid w:val="00DA2120"/>
    <w:rsid w:val="00DA35E9"/>
    <w:rsid w:val="00DA7DBF"/>
    <w:rsid w:val="00DA7FE7"/>
    <w:rsid w:val="00DB4599"/>
    <w:rsid w:val="00DB4705"/>
    <w:rsid w:val="00DB4B4A"/>
    <w:rsid w:val="00DB72F8"/>
    <w:rsid w:val="00DC019A"/>
    <w:rsid w:val="00DC2B15"/>
    <w:rsid w:val="00DC530F"/>
    <w:rsid w:val="00DC6F7F"/>
    <w:rsid w:val="00DD160E"/>
    <w:rsid w:val="00DD2022"/>
    <w:rsid w:val="00DD305F"/>
    <w:rsid w:val="00DD4169"/>
    <w:rsid w:val="00DD4B27"/>
    <w:rsid w:val="00DD7EB2"/>
    <w:rsid w:val="00DE1221"/>
    <w:rsid w:val="00DE1573"/>
    <w:rsid w:val="00DF0E87"/>
    <w:rsid w:val="00DF2011"/>
    <w:rsid w:val="00DF20C3"/>
    <w:rsid w:val="00DF2D35"/>
    <w:rsid w:val="00DF36A7"/>
    <w:rsid w:val="00DF4136"/>
    <w:rsid w:val="00DF48F1"/>
    <w:rsid w:val="00E045BA"/>
    <w:rsid w:val="00E04698"/>
    <w:rsid w:val="00E04F44"/>
    <w:rsid w:val="00E04FF7"/>
    <w:rsid w:val="00E05AF5"/>
    <w:rsid w:val="00E061FF"/>
    <w:rsid w:val="00E06BCD"/>
    <w:rsid w:val="00E10865"/>
    <w:rsid w:val="00E10AB0"/>
    <w:rsid w:val="00E11E54"/>
    <w:rsid w:val="00E121CF"/>
    <w:rsid w:val="00E151E2"/>
    <w:rsid w:val="00E1631C"/>
    <w:rsid w:val="00E17CBA"/>
    <w:rsid w:val="00E205AB"/>
    <w:rsid w:val="00E20931"/>
    <w:rsid w:val="00E209BE"/>
    <w:rsid w:val="00E20E3E"/>
    <w:rsid w:val="00E21BA0"/>
    <w:rsid w:val="00E22611"/>
    <w:rsid w:val="00E22AB6"/>
    <w:rsid w:val="00E240B4"/>
    <w:rsid w:val="00E250BF"/>
    <w:rsid w:val="00E26546"/>
    <w:rsid w:val="00E2718D"/>
    <w:rsid w:val="00E30F3E"/>
    <w:rsid w:val="00E3133A"/>
    <w:rsid w:val="00E31AF9"/>
    <w:rsid w:val="00E40CF2"/>
    <w:rsid w:val="00E41296"/>
    <w:rsid w:val="00E546C5"/>
    <w:rsid w:val="00E54F05"/>
    <w:rsid w:val="00E569A0"/>
    <w:rsid w:val="00E57149"/>
    <w:rsid w:val="00E57DA0"/>
    <w:rsid w:val="00E638B7"/>
    <w:rsid w:val="00E6416C"/>
    <w:rsid w:val="00E676D5"/>
    <w:rsid w:val="00E72043"/>
    <w:rsid w:val="00E72F9A"/>
    <w:rsid w:val="00E74687"/>
    <w:rsid w:val="00E74767"/>
    <w:rsid w:val="00E749EB"/>
    <w:rsid w:val="00E7550A"/>
    <w:rsid w:val="00E75CC8"/>
    <w:rsid w:val="00E81306"/>
    <w:rsid w:val="00E82B17"/>
    <w:rsid w:val="00E839E8"/>
    <w:rsid w:val="00E83CE2"/>
    <w:rsid w:val="00E843F6"/>
    <w:rsid w:val="00E8463F"/>
    <w:rsid w:val="00E851E5"/>
    <w:rsid w:val="00E853DD"/>
    <w:rsid w:val="00E8745B"/>
    <w:rsid w:val="00E90CD4"/>
    <w:rsid w:val="00E911D1"/>
    <w:rsid w:val="00E95841"/>
    <w:rsid w:val="00E96D01"/>
    <w:rsid w:val="00EA1D75"/>
    <w:rsid w:val="00EA1D94"/>
    <w:rsid w:val="00EA267A"/>
    <w:rsid w:val="00EA2A27"/>
    <w:rsid w:val="00EA30A1"/>
    <w:rsid w:val="00EA3A86"/>
    <w:rsid w:val="00EA4E70"/>
    <w:rsid w:val="00EB259D"/>
    <w:rsid w:val="00EB2C82"/>
    <w:rsid w:val="00EB5406"/>
    <w:rsid w:val="00EB5B76"/>
    <w:rsid w:val="00EB691A"/>
    <w:rsid w:val="00EB6FDA"/>
    <w:rsid w:val="00EC0B37"/>
    <w:rsid w:val="00EC0E20"/>
    <w:rsid w:val="00EC15BD"/>
    <w:rsid w:val="00EC1E15"/>
    <w:rsid w:val="00EC48ED"/>
    <w:rsid w:val="00ED0C68"/>
    <w:rsid w:val="00ED3931"/>
    <w:rsid w:val="00ED4E45"/>
    <w:rsid w:val="00ED5D85"/>
    <w:rsid w:val="00ED5E1E"/>
    <w:rsid w:val="00ED74E7"/>
    <w:rsid w:val="00EE0A1A"/>
    <w:rsid w:val="00EE233B"/>
    <w:rsid w:val="00EE553A"/>
    <w:rsid w:val="00EE6722"/>
    <w:rsid w:val="00EF0104"/>
    <w:rsid w:val="00EF04C4"/>
    <w:rsid w:val="00EF050F"/>
    <w:rsid w:val="00EF1D60"/>
    <w:rsid w:val="00EF5994"/>
    <w:rsid w:val="00F0191C"/>
    <w:rsid w:val="00F01F87"/>
    <w:rsid w:val="00F03844"/>
    <w:rsid w:val="00F046C5"/>
    <w:rsid w:val="00F04EF5"/>
    <w:rsid w:val="00F07211"/>
    <w:rsid w:val="00F11067"/>
    <w:rsid w:val="00F12166"/>
    <w:rsid w:val="00F125F2"/>
    <w:rsid w:val="00F12910"/>
    <w:rsid w:val="00F1307A"/>
    <w:rsid w:val="00F146BE"/>
    <w:rsid w:val="00F178ED"/>
    <w:rsid w:val="00F20416"/>
    <w:rsid w:val="00F20637"/>
    <w:rsid w:val="00F21E20"/>
    <w:rsid w:val="00F23F93"/>
    <w:rsid w:val="00F269C5"/>
    <w:rsid w:val="00F26AE3"/>
    <w:rsid w:val="00F2774A"/>
    <w:rsid w:val="00F27D42"/>
    <w:rsid w:val="00F27EAB"/>
    <w:rsid w:val="00F305F8"/>
    <w:rsid w:val="00F30BFE"/>
    <w:rsid w:val="00F32579"/>
    <w:rsid w:val="00F35735"/>
    <w:rsid w:val="00F36D1C"/>
    <w:rsid w:val="00F376EE"/>
    <w:rsid w:val="00F4251E"/>
    <w:rsid w:val="00F42F32"/>
    <w:rsid w:val="00F44659"/>
    <w:rsid w:val="00F509BF"/>
    <w:rsid w:val="00F51621"/>
    <w:rsid w:val="00F540E7"/>
    <w:rsid w:val="00F54213"/>
    <w:rsid w:val="00F54BE2"/>
    <w:rsid w:val="00F55F19"/>
    <w:rsid w:val="00F569C7"/>
    <w:rsid w:val="00F56B4B"/>
    <w:rsid w:val="00F61B50"/>
    <w:rsid w:val="00F62367"/>
    <w:rsid w:val="00F62E2B"/>
    <w:rsid w:val="00F62ECE"/>
    <w:rsid w:val="00F63D69"/>
    <w:rsid w:val="00F63D6E"/>
    <w:rsid w:val="00F64C1E"/>
    <w:rsid w:val="00F652C8"/>
    <w:rsid w:val="00F65A68"/>
    <w:rsid w:val="00F66FBD"/>
    <w:rsid w:val="00F67E7D"/>
    <w:rsid w:val="00F70B48"/>
    <w:rsid w:val="00F70DB9"/>
    <w:rsid w:val="00F71AB0"/>
    <w:rsid w:val="00F7237B"/>
    <w:rsid w:val="00F72485"/>
    <w:rsid w:val="00F741A8"/>
    <w:rsid w:val="00F75B6D"/>
    <w:rsid w:val="00F7614B"/>
    <w:rsid w:val="00F7618E"/>
    <w:rsid w:val="00F800A8"/>
    <w:rsid w:val="00F80844"/>
    <w:rsid w:val="00F809C1"/>
    <w:rsid w:val="00F81CC3"/>
    <w:rsid w:val="00F824BD"/>
    <w:rsid w:val="00F8326F"/>
    <w:rsid w:val="00F861D5"/>
    <w:rsid w:val="00F87638"/>
    <w:rsid w:val="00F87D9D"/>
    <w:rsid w:val="00F913D7"/>
    <w:rsid w:val="00F91E3C"/>
    <w:rsid w:val="00F92A50"/>
    <w:rsid w:val="00F9312A"/>
    <w:rsid w:val="00F938FA"/>
    <w:rsid w:val="00F94725"/>
    <w:rsid w:val="00F9645A"/>
    <w:rsid w:val="00F9728F"/>
    <w:rsid w:val="00F973EE"/>
    <w:rsid w:val="00FA0F3D"/>
    <w:rsid w:val="00FA1BA8"/>
    <w:rsid w:val="00FA2F9C"/>
    <w:rsid w:val="00FA6CCD"/>
    <w:rsid w:val="00FA6DDE"/>
    <w:rsid w:val="00FA73F4"/>
    <w:rsid w:val="00FA7B56"/>
    <w:rsid w:val="00FA7FE5"/>
    <w:rsid w:val="00FB1304"/>
    <w:rsid w:val="00FB1467"/>
    <w:rsid w:val="00FB2557"/>
    <w:rsid w:val="00FB3373"/>
    <w:rsid w:val="00FB6F07"/>
    <w:rsid w:val="00FB75B8"/>
    <w:rsid w:val="00FC09BF"/>
    <w:rsid w:val="00FC181A"/>
    <w:rsid w:val="00FC26E4"/>
    <w:rsid w:val="00FC34F0"/>
    <w:rsid w:val="00FC3E61"/>
    <w:rsid w:val="00FC4B15"/>
    <w:rsid w:val="00FC74BA"/>
    <w:rsid w:val="00FC773D"/>
    <w:rsid w:val="00FC7C7E"/>
    <w:rsid w:val="00FD0DD9"/>
    <w:rsid w:val="00FD1099"/>
    <w:rsid w:val="00FD373E"/>
    <w:rsid w:val="00FD4BED"/>
    <w:rsid w:val="00FD7049"/>
    <w:rsid w:val="00FD77CB"/>
    <w:rsid w:val="00FE0167"/>
    <w:rsid w:val="00FE04EB"/>
    <w:rsid w:val="00FE0C9B"/>
    <w:rsid w:val="00FE13E1"/>
    <w:rsid w:val="00FE3990"/>
    <w:rsid w:val="00FE4265"/>
    <w:rsid w:val="00FE43D9"/>
    <w:rsid w:val="00FE51AB"/>
    <w:rsid w:val="00FE5546"/>
    <w:rsid w:val="00FE58C5"/>
    <w:rsid w:val="00FE6886"/>
    <w:rsid w:val="00FE74D9"/>
    <w:rsid w:val="00FE7501"/>
    <w:rsid w:val="00FE79C8"/>
    <w:rsid w:val="00FE7B62"/>
    <w:rsid w:val="00FF1A36"/>
    <w:rsid w:val="00FF2B91"/>
    <w:rsid w:val="00FF3897"/>
    <w:rsid w:val="00FF3C43"/>
    <w:rsid w:val="00FF45F5"/>
    <w:rsid w:val="00FF6C7C"/>
    <w:rsid w:val="00FF7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53223D8-C656-456F-A825-8D497540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A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045BA"/>
    <w:pPr>
      <w:keepNext/>
      <w:keepLines/>
      <w:numPr>
        <w:numId w:val="1"/>
      </w:numPr>
      <w:tabs>
        <w:tab w:val="left" w:pos="425"/>
      </w:tabs>
      <w:spacing w:before="100" w:beforeAutospacing="1" w:after="100" w:afterAutospacing="1" w:line="36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rsid w:val="00E045BA"/>
    <w:pPr>
      <w:keepNext/>
      <w:keepLines/>
      <w:numPr>
        <w:ilvl w:val="1"/>
        <w:numId w:val="1"/>
      </w:numPr>
      <w:spacing w:before="156" w:after="156" w:line="413" w:lineRule="auto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E045BA"/>
    <w:pPr>
      <w:keepNext/>
      <w:keepLines/>
      <w:numPr>
        <w:ilvl w:val="2"/>
        <w:numId w:val="1"/>
      </w:numPr>
      <w:spacing w:before="240" w:after="12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E045B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510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E045BA"/>
    <w:rPr>
      <w:color w:val="800080"/>
      <w:u w:val="single"/>
    </w:rPr>
  </w:style>
  <w:style w:type="character" w:styleId="a4">
    <w:name w:val="page number"/>
    <w:basedOn w:val="a0"/>
    <w:rsid w:val="00E045BA"/>
  </w:style>
  <w:style w:type="character" w:styleId="a5">
    <w:name w:val="Hyperlink"/>
    <w:basedOn w:val="a0"/>
    <w:uiPriority w:val="99"/>
    <w:rsid w:val="00E045BA"/>
    <w:rPr>
      <w:color w:val="0000FF"/>
      <w:u w:val="single"/>
    </w:rPr>
  </w:style>
  <w:style w:type="character" w:customStyle="1" w:styleId="Char">
    <w:name w:val="批注框文本 Char"/>
    <w:basedOn w:val="a0"/>
    <w:link w:val="a6"/>
    <w:rsid w:val="00E045BA"/>
    <w:rPr>
      <w:kern w:val="2"/>
      <w:sz w:val="18"/>
      <w:szCs w:val="18"/>
    </w:rPr>
  </w:style>
  <w:style w:type="character" w:customStyle="1" w:styleId="hps">
    <w:name w:val="hps"/>
    <w:basedOn w:val="a0"/>
    <w:rsid w:val="00E045BA"/>
  </w:style>
  <w:style w:type="character" w:customStyle="1" w:styleId="Char0">
    <w:name w:val="页眉 Char"/>
    <w:basedOn w:val="a0"/>
    <w:link w:val="a7"/>
    <w:rsid w:val="00E045B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">
    <w:name w:val="标题 4 Char"/>
    <w:basedOn w:val="a0"/>
    <w:link w:val="4"/>
    <w:rsid w:val="00E045BA"/>
    <w:rPr>
      <w:rFonts w:ascii="Arial" w:eastAsia="黑体" w:hAnsi="Arial"/>
      <w:b/>
      <w:bCs/>
      <w:kern w:val="2"/>
      <w:sz w:val="28"/>
      <w:szCs w:val="28"/>
    </w:rPr>
  </w:style>
  <w:style w:type="character" w:customStyle="1" w:styleId="Char1">
    <w:name w:val="页脚 Char"/>
    <w:basedOn w:val="a0"/>
    <w:link w:val="a8"/>
    <w:rsid w:val="00E045BA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E045BA"/>
    <w:rPr>
      <w:b/>
      <w:bCs/>
      <w:kern w:val="2"/>
      <w:sz w:val="21"/>
      <w:szCs w:val="32"/>
    </w:rPr>
  </w:style>
  <w:style w:type="paragraph" w:styleId="a7">
    <w:name w:val="header"/>
    <w:basedOn w:val="a"/>
    <w:link w:val="Char0"/>
    <w:rsid w:val="00E04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rsid w:val="00E045BA"/>
    <w:pPr>
      <w:ind w:leftChars="400" w:left="840"/>
    </w:pPr>
  </w:style>
  <w:style w:type="paragraph" w:styleId="a8">
    <w:name w:val="footer"/>
    <w:basedOn w:val="a"/>
    <w:link w:val="Char1"/>
    <w:rsid w:val="00E04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rsid w:val="00E04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0">
    <w:name w:val="toc 2"/>
    <w:basedOn w:val="a"/>
    <w:next w:val="a"/>
    <w:uiPriority w:val="39"/>
    <w:rsid w:val="00E045BA"/>
    <w:pPr>
      <w:ind w:leftChars="200" w:left="420"/>
    </w:pPr>
  </w:style>
  <w:style w:type="paragraph" w:styleId="a9">
    <w:name w:val="Document Map"/>
    <w:basedOn w:val="a"/>
    <w:link w:val="Char2"/>
    <w:rsid w:val="00E045BA"/>
    <w:pPr>
      <w:shd w:val="clear" w:color="auto" w:fill="000080"/>
    </w:pPr>
  </w:style>
  <w:style w:type="paragraph" w:customStyle="1" w:styleId="Char3">
    <w:name w:val="Char"/>
    <w:basedOn w:val="a"/>
    <w:rsid w:val="00E045BA"/>
    <w:pPr>
      <w:spacing w:line="240" w:lineRule="atLeast"/>
      <w:ind w:left="420" w:firstLine="420"/>
    </w:pPr>
    <w:rPr>
      <w:kern w:val="0"/>
      <w:szCs w:val="21"/>
    </w:rPr>
  </w:style>
  <w:style w:type="paragraph" w:styleId="aa">
    <w:name w:val="annotation text"/>
    <w:basedOn w:val="a"/>
    <w:link w:val="Char4"/>
    <w:rsid w:val="00E045BA"/>
    <w:pPr>
      <w:jc w:val="left"/>
    </w:pPr>
  </w:style>
  <w:style w:type="paragraph" w:styleId="10">
    <w:name w:val="toc 1"/>
    <w:basedOn w:val="a"/>
    <w:next w:val="a"/>
    <w:uiPriority w:val="39"/>
    <w:rsid w:val="00E045BA"/>
  </w:style>
  <w:style w:type="paragraph" w:styleId="a6">
    <w:name w:val="Balloon Text"/>
    <w:basedOn w:val="a"/>
    <w:link w:val="Char"/>
    <w:rsid w:val="00E045BA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511C9E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semiHidden/>
    <w:rsid w:val="00A5105B"/>
    <w:rPr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D867B7"/>
    <w:rPr>
      <w:b/>
      <w:bCs/>
      <w:kern w:val="2"/>
      <w:sz w:val="24"/>
      <w:szCs w:val="32"/>
    </w:rPr>
  </w:style>
  <w:style w:type="table" w:styleId="ab">
    <w:name w:val="Table Grid"/>
    <w:basedOn w:val="a1"/>
    <w:rsid w:val="00D5158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rsid w:val="00EB6FDA"/>
    <w:rPr>
      <w:b/>
      <w:bCs/>
      <w:kern w:val="44"/>
      <w:sz w:val="24"/>
      <w:szCs w:val="44"/>
    </w:rPr>
  </w:style>
  <w:style w:type="character" w:customStyle="1" w:styleId="Char2">
    <w:name w:val="文档结构图 Char"/>
    <w:basedOn w:val="a0"/>
    <w:link w:val="a9"/>
    <w:rsid w:val="00EB6FDA"/>
    <w:rPr>
      <w:kern w:val="2"/>
      <w:sz w:val="21"/>
      <w:szCs w:val="24"/>
      <w:shd w:val="clear" w:color="auto" w:fill="000080"/>
    </w:rPr>
  </w:style>
  <w:style w:type="character" w:customStyle="1" w:styleId="Char10">
    <w:name w:val="页眉 Char1"/>
    <w:basedOn w:val="a0"/>
    <w:semiHidden/>
    <w:rsid w:val="00EB6FDA"/>
    <w:rPr>
      <w:kern w:val="2"/>
      <w:sz w:val="18"/>
      <w:szCs w:val="18"/>
    </w:rPr>
  </w:style>
  <w:style w:type="character" w:customStyle="1" w:styleId="Char11">
    <w:name w:val="页脚 Char1"/>
    <w:basedOn w:val="a0"/>
    <w:semiHidden/>
    <w:rsid w:val="00EB6FDA"/>
    <w:rPr>
      <w:kern w:val="2"/>
      <w:sz w:val="18"/>
      <w:szCs w:val="18"/>
    </w:rPr>
  </w:style>
  <w:style w:type="character" w:customStyle="1" w:styleId="Char4">
    <w:name w:val="批注文字 Char"/>
    <w:basedOn w:val="a0"/>
    <w:link w:val="aa"/>
    <w:rsid w:val="00EB6FDA"/>
    <w:rPr>
      <w:kern w:val="2"/>
      <w:sz w:val="21"/>
      <w:szCs w:val="24"/>
    </w:rPr>
  </w:style>
  <w:style w:type="character" w:customStyle="1" w:styleId="Char12">
    <w:name w:val="批注框文本 Char1"/>
    <w:basedOn w:val="a0"/>
    <w:semiHidden/>
    <w:rsid w:val="00EB6FDA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EB6FDA"/>
  </w:style>
  <w:style w:type="paragraph" w:styleId="ac">
    <w:name w:val="List Paragraph"/>
    <w:basedOn w:val="a"/>
    <w:uiPriority w:val="34"/>
    <w:qFormat/>
    <w:rsid w:val="002D765F"/>
    <w:pPr>
      <w:ind w:firstLineChars="200" w:firstLine="420"/>
    </w:pPr>
  </w:style>
  <w:style w:type="paragraph" w:customStyle="1" w:styleId="ad">
    <w:name w:val="段"/>
    <w:link w:val="Char5"/>
    <w:rsid w:val="00466E79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character" w:customStyle="1" w:styleId="Char5">
    <w:name w:val="段 Char"/>
    <w:link w:val="ad"/>
    <w:rsid w:val="00466E79"/>
    <w:rPr>
      <w:rFonts w:ascii="宋体"/>
      <w:noProof/>
      <w:sz w:val="21"/>
    </w:rPr>
  </w:style>
  <w:style w:type="paragraph" w:customStyle="1" w:styleId="ae">
    <w:name w:val="表格样式"/>
    <w:basedOn w:val="a"/>
    <w:rsid w:val="00466E79"/>
    <w:pPr>
      <w:adjustRightInd w:val="0"/>
      <w:snapToGrid w:val="0"/>
      <w:jc w:val="center"/>
    </w:pPr>
  </w:style>
  <w:style w:type="paragraph" w:customStyle="1" w:styleId="af">
    <w:name w:val="报文组成"/>
    <w:basedOn w:val="a"/>
    <w:autoRedefine/>
    <w:rsid w:val="00B2085A"/>
    <w:pPr>
      <w:adjustRightInd w:val="0"/>
      <w:snapToGrid w:val="0"/>
      <w:jc w:val="center"/>
    </w:pPr>
    <w:rPr>
      <w:rFonts w:ascii="Menlo Regular" w:hAnsi="Menlo Regular" w:cs="Arial"/>
      <w:kern w:val="0"/>
      <w:szCs w:val="21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8037F0"/>
    <w:pPr>
      <w:widowControl/>
      <w:numPr>
        <w:numId w:val="0"/>
      </w:numPr>
      <w:tabs>
        <w:tab w:val="left" w:pos="425"/>
      </w:tabs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C0613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k\sky\third\payeco\&#29066;&#29483;&#25903;&#20184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03679-206A-4824-AA80-6E18ACCE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2432</TotalTime>
  <Pages>7</Pages>
  <Words>409</Words>
  <Characters>2335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eeepay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客户端手机银行项目客户端接口</dc:title>
  <dc:creator>TangHua</dc:creator>
  <cp:lastModifiedBy>dean jiang</cp:lastModifiedBy>
  <cp:revision>1453</cp:revision>
  <cp:lastPrinted>1900-12-31T15:33:00Z</cp:lastPrinted>
  <dcterms:created xsi:type="dcterms:W3CDTF">2014-04-24T07:44:00Z</dcterms:created>
  <dcterms:modified xsi:type="dcterms:W3CDTF">2015-11-06T09:34:00Z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